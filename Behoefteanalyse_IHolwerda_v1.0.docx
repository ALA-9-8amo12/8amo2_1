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8083C" w14:textId="77777777" w:rsidR="00ED5528" w:rsidRPr="00ED5528" w:rsidRDefault="00ED5528">
      <w:pPr>
        <w:rPr>
          <w:sz w:val="48"/>
          <w:szCs w:val="48"/>
        </w:rPr>
      </w:pPr>
      <w:r>
        <w:rPr>
          <w:sz w:val="48"/>
          <w:szCs w:val="48"/>
        </w:rPr>
        <w:t>Mobiele app 01: Android</w:t>
      </w:r>
    </w:p>
    <w:p w14:paraId="3ED0D2AB" w14:textId="77777777" w:rsidR="00D77E87" w:rsidRDefault="00ED5528">
      <w:r>
        <w:rPr>
          <w:noProof/>
        </w:rPr>
        <w:drawing>
          <wp:inline distT="0" distB="0" distL="0" distR="0" wp14:anchorId="3F16781F" wp14:editId="5C0B13A7">
            <wp:extent cx="5760720" cy="2880360"/>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C2EC11C" w14:textId="77777777" w:rsidR="00ED5528" w:rsidRDefault="00ED5528"/>
    <w:p w14:paraId="58B34AF4" w14:textId="77777777" w:rsidR="00ED5528" w:rsidRDefault="00ED5528">
      <w:r>
        <w:t>Namen: Ivan Holwerda, Gijs bakker, Maurice Koster</w:t>
      </w:r>
    </w:p>
    <w:p w14:paraId="714F4F2D" w14:textId="77777777" w:rsidR="00ED5528" w:rsidRDefault="00ED5528">
      <w:r>
        <w:t xml:space="preserve">Studiejaar: 2020 </w:t>
      </w:r>
      <w:r w:rsidR="00D36C2B">
        <w:t>–</w:t>
      </w:r>
      <w:r>
        <w:t xml:space="preserve"> 2021</w:t>
      </w:r>
    </w:p>
    <w:p w14:paraId="0A9D57B4" w14:textId="77777777" w:rsidR="00D36C2B" w:rsidRDefault="00D36C2B">
      <w:r>
        <w:t>Werkgroep: 1</w:t>
      </w:r>
    </w:p>
    <w:p w14:paraId="513A4CA9" w14:textId="77777777" w:rsidR="00D36C2B" w:rsidRDefault="00D36C2B">
      <w:r>
        <w:t>Projectleider: M. Boukiour</w:t>
      </w:r>
    </w:p>
    <w:p w14:paraId="449BD90B" w14:textId="77777777" w:rsidR="00D36C2B" w:rsidRDefault="00D36C2B">
      <w:r>
        <w:t>Inleverdatum: ooit</w:t>
      </w:r>
    </w:p>
    <w:p w14:paraId="29E2592F" w14:textId="77777777" w:rsidR="00D36C2B" w:rsidRDefault="00D36C2B">
      <w:r>
        <w:t>Versie: 1</w:t>
      </w:r>
    </w:p>
    <w:p w14:paraId="6B841FE9" w14:textId="77777777" w:rsidR="00D36C2B" w:rsidRDefault="00D36C2B"/>
    <w:p w14:paraId="46C9248E" w14:textId="77777777" w:rsidR="00D36C2B" w:rsidRDefault="00D36C2B"/>
    <w:p w14:paraId="2D8C3F9E" w14:textId="77777777" w:rsidR="00D36C2B" w:rsidRDefault="00D36C2B"/>
    <w:p w14:paraId="787156AE" w14:textId="77777777" w:rsidR="00D36C2B" w:rsidRDefault="00D36C2B"/>
    <w:p w14:paraId="2F173996" w14:textId="77777777" w:rsidR="00D36C2B" w:rsidRDefault="00D36C2B"/>
    <w:p w14:paraId="29090A62" w14:textId="77777777" w:rsidR="00D36C2B" w:rsidRDefault="00D36C2B"/>
    <w:p w14:paraId="5AE011BD" w14:textId="77777777" w:rsidR="00D36C2B" w:rsidRDefault="00D36C2B"/>
    <w:p w14:paraId="61156C14" w14:textId="77777777" w:rsidR="00D36C2B" w:rsidRDefault="00D36C2B"/>
    <w:p w14:paraId="0DE0351A" w14:textId="77777777" w:rsidR="00D36C2B" w:rsidRDefault="00D36C2B"/>
    <w:p w14:paraId="6D61E741" w14:textId="77777777" w:rsidR="00D36C2B" w:rsidRDefault="00D36C2B"/>
    <w:p w14:paraId="5FF1AD62" w14:textId="77777777" w:rsidR="00D36C2B" w:rsidRDefault="00D36C2B"/>
    <w:p w14:paraId="559583B5" w14:textId="77777777" w:rsidR="00D36C2B" w:rsidRDefault="00D36C2B"/>
    <w:sdt>
      <w:sdtPr>
        <w:rPr>
          <w:rFonts w:asciiTheme="minorHAnsi" w:eastAsiaTheme="minorEastAsia" w:hAnsiTheme="minorHAnsi" w:cstheme="minorBidi"/>
          <w:color w:val="auto"/>
          <w:sz w:val="22"/>
          <w:szCs w:val="22"/>
        </w:rPr>
        <w:id w:val="190347918"/>
        <w:docPartObj>
          <w:docPartGallery w:val="Table of Contents"/>
          <w:docPartUnique/>
        </w:docPartObj>
      </w:sdtPr>
      <w:sdtEndPr>
        <w:rPr>
          <w:b/>
          <w:bCs/>
        </w:rPr>
      </w:sdtEndPr>
      <w:sdtContent>
        <w:p w14:paraId="63EAA14D" w14:textId="77777777" w:rsidR="00D36C2B" w:rsidRDefault="00D36C2B">
          <w:pPr>
            <w:pStyle w:val="Kopvaninhoudsopgave"/>
          </w:pPr>
          <w:r>
            <w:t>Inhoud</w:t>
          </w:r>
        </w:p>
        <w:p w14:paraId="3B3AEC0D" w14:textId="77777777" w:rsidR="00AD54D5" w:rsidRDefault="00D36C2B">
          <w:pPr>
            <w:pStyle w:val="Inhopg1"/>
            <w:tabs>
              <w:tab w:val="right" w:leader="dot" w:pos="9062"/>
            </w:tabs>
            <w:rPr>
              <w:noProof/>
            </w:rPr>
          </w:pPr>
          <w:r>
            <w:fldChar w:fldCharType="begin"/>
          </w:r>
          <w:r>
            <w:instrText xml:space="preserve"> TOC \o "1-3" \h \z \u </w:instrText>
          </w:r>
          <w:r>
            <w:fldChar w:fldCharType="separate"/>
          </w:r>
          <w:hyperlink w:anchor="_Toc49763030" w:history="1">
            <w:r w:rsidR="00AD54D5" w:rsidRPr="00566D93">
              <w:rPr>
                <w:rStyle w:val="Hyperlink"/>
                <w:noProof/>
              </w:rPr>
              <w:t>Behoefteanalyse</w:t>
            </w:r>
            <w:r w:rsidR="00AD54D5">
              <w:rPr>
                <w:noProof/>
                <w:webHidden/>
              </w:rPr>
              <w:tab/>
            </w:r>
            <w:r w:rsidR="00AD54D5">
              <w:rPr>
                <w:noProof/>
                <w:webHidden/>
              </w:rPr>
              <w:fldChar w:fldCharType="begin"/>
            </w:r>
            <w:r w:rsidR="00AD54D5">
              <w:rPr>
                <w:noProof/>
                <w:webHidden/>
              </w:rPr>
              <w:instrText xml:space="preserve"> PAGEREF _Toc49763030 \h </w:instrText>
            </w:r>
            <w:r w:rsidR="00AD54D5">
              <w:rPr>
                <w:noProof/>
                <w:webHidden/>
              </w:rPr>
            </w:r>
            <w:r w:rsidR="00AD54D5">
              <w:rPr>
                <w:noProof/>
                <w:webHidden/>
              </w:rPr>
              <w:fldChar w:fldCharType="separate"/>
            </w:r>
            <w:r w:rsidR="00AD54D5">
              <w:rPr>
                <w:noProof/>
                <w:webHidden/>
              </w:rPr>
              <w:t>3</w:t>
            </w:r>
            <w:r w:rsidR="00AD54D5">
              <w:rPr>
                <w:noProof/>
                <w:webHidden/>
              </w:rPr>
              <w:fldChar w:fldCharType="end"/>
            </w:r>
          </w:hyperlink>
        </w:p>
        <w:p w14:paraId="5E7E89D5" w14:textId="77777777" w:rsidR="00AD54D5" w:rsidRDefault="004F0B8E">
          <w:pPr>
            <w:pStyle w:val="Inhopg1"/>
            <w:tabs>
              <w:tab w:val="right" w:leader="dot" w:pos="9062"/>
            </w:tabs>
            <w:rPr>
              <w:noProof/>
            </w:rPr>
          </w:pPr>
          <w:hyperlink w:anchor="_Toc49763031" w:history="1">
            <w:r w:rsidR="00AD54D5" w:rsidRPr="00566D93">
              <w:rPr>
                <w:rStyle w:val="Hyperlink"/>
                <w:noProof/>
              </w:rPr>
              <w:t>Plan van aanpak</w:t>
            </w:r>
            <w:r w:rsidR="00AD54D5">
              <w:rPr>
                <w:noProof/>
                <w:webHidden/>
              </w:rPr>
              <w:tab/>
            </w:r>
            <w:r w:rsidR="00AD54D5">
              <w:rPr>
                <w:noProof/>
                <w:webHidden/>
              </w:rPr>
              <w:fldChar w:fldCharType="begin"/>
            </w:r>
            <w:r w:rsidR="00AD54D5">
              <w:rPr>
                <w:noProof/>
                <w:webHidden/>
              </w:rPr>
              <w:instrText xml:space="preserve"> PAGEREF _Toc49763031 \h </w:instrText>
            </w:r>
            <w:r w:rsidR="00AD54D5">
              <w:rPr>
                <w:noProof/>
                <w:webHidden/>
              </w:rPr>
            </w:r>
            <w:r w:rsidR="00AD54D5">
              <w:rPr>
                <w:noProof/>
                <w:webHidden/>
              </w:rPr>
              <w:fldChar w:fldCharType="separate"/>
            </w:r>
            <w:r w:rsidR="00AD54D5">
              <w:rPr>
                <w:noProof/>
                <w:webHidden/>
              </w:rPr>
              <w:t>4</w:t>
            </w:r>
            <w:r w:rsidR="00AD54D5">
              <w:rPr>
                <w:noProof/>
                <w:webHidden/>
              </w:rPr>
              <w:fldChar w:fldCharType="end"/>
            </w:r>
          </w:hyperlink>
        </w:p>
        <w:p w14:paraId="377AABC9" w14:textId="77777777" w:rsidR="00AD54D5" w:rsidRDefault="004F0B8E">
          <w:pPr>
            <w:pStyle w:val="Inhopg1"/>
            <w:tabs>
              <w:tab w:val="right" w:leader="dot" w:pos="9062"/>
            </w:tabs>
            <w:rPr>
              <w:noProof/>
            </w:rPr>
          </w:pPr>
          <w:hyperlink w:anchor="_Toc49763032" w:history="1">
            <w:r w:rsidR="00AD54D5" w:rsidRPr="00566D93">
              <w:rPr>
                <w:rStyle w:val="Hyperlink"/>
                <w:noProof/>
              </w:rPr>
              <w:t>Functioneel ontwerp</w:t>
            </w:r>
            <w:r w:rsidR="00AD54D5">
              <w:rPr>
                <w:noProof/>
                <w:webHidden/>
              </w:rPr>
              <w:tab/>
            </w:r>
            <w:r w:rsidR="00AD54D5">
              <w:rPr>
                <w:noProof/>
                <w:webHidden/>
              </w:rPr>
              <w:fldChar w:fldCharType="begin"/>
            </w:r>
            <w:r w:rsidR="00AD54D5">
              <w:rPr>
                <w:noProof/>
                <w:webHidden/>
              </w:rPr>
              <w:instrText xml:space="preserve"> PAGEREF _Toc49763032 \h </w:instrText>
            </w:r>
            <w:r w:rsidR="00AD54D5">
              <w:rPr>
                <w:noProof/>
                <w:webHidden/>
              </w:rPr>
            </w:r>
            <w:r w:rsidR="00AD54D5">
              <w:rPr>
                <w:noProof/>
                <w:webHidden/>
              </w:rPr>
              <w:fldChar w:fldCharType="separate"/>
            </w:r>
            <w:r w:rsidR="00AD54D5">
              <w:rPr>
                <w:noProof/>
                <w:webHidden/>
              </w:rPr>
              <w:t>5</w:t>
            </w:r>
            <w:r w:rsidR="00AD54D5">
              <w:rPr>
                <w:noProof/>
                <w:webHidden/>
              </w:rPr>
              <w:fldChar w:fldCharType="end"/>
            </w:r>
          </w:hyperlink>
        </w:p>
        <w:p w14:paraId="781D1E13" w14:textId="77777777" w:rsidR="00AD54D5" w:rsidRDefault="004F0B8E">
          <w:pPr>
            <w:pStyle w:val="Inhopg1"/>
            <w:tabs>
              <w:tab w:val="right" w:leader="dot" w:pos="9062"/>
            </w:tabs>
            <w:rPr>
              <w:noProof/>
            </w:rPr>
          </w:pPr>
          <w:hyperlink w:anchor="_Toc49763033" w:history="1">
            <w:r w:rsidR="00AD54D5" w:rsidRPr="00566D93">
              <w:rPr>
                <w:rStyle w:val="Hyperlink"/>
                <w:noProof/>
              </w:rPr>
              <w:t>Technisch ontwerp</w:t>
            </w:r>
            <w:r w:rsidR="00AD54D5">
              <w:rPr>
                <w:noProof/>
                <w:webHidden/>
              </w:rPr>
              <w:tab/>
            </w:r>
            <w:r w:rsidR="00AD54D5">
              <w:rPr>
                <w:noProof/>
                <w:webHidden/>
              </w:rPr>
              <w:fldChar w:fldCharType="begin"/>
            </w:r>
            <w:r w:rsidR="00AD54D5">
              <w:rPr>
                <w:noProof/>
                <w:webHidden/>
              </w:rPr>
              <w:instrText xml:space="preserve"> PAGEREF _Toc49763033 \h </w:instrText>
            </w:r>
            <w:r w:rsidR="00AD54D5">
              <w:rPr>
                <w:noProof/>
                <w:webHidden/>
              </w:rPr>
            </w:r>
            <w:r w:rsidR="00AD54D5">
              <w:rPr>
                <w:noProof/>
                <w:webHidden/>
              </w:rPr>
              <w:fldChar w:fldCharType="separate"/>
            </w:r>
            <w:r w:rsidR="00AD54D5">
              <w:rPr>
                <w:noProof/>
                <w:webHidden/>
              </w:rPr>
              <w:t>6</w:t>
            </w:r>
            <w:r w:rsidR="00AD54D5">
              <w:rPr>
                <w:noProof/>
                <w:webHidden/>
              </w:rPr>
              <w:fldChar w:fldCharType="end"/>
            </w:r>
          </w:hyperlink>
        </w:p>
        <w:p w14:paraId="1017B9DD" w14:textId="77777777" w:rsidR="00AD54D5" w:rsidRDefault="004F0B8E">
          <w:pPr>
            <w:pStyle w:val="Inhopg1"/>
            <w:tabs>
              <w:tab w:val="right" w:leader="dot" w:pos="9062"/>
            </w:tabs>
            <w:rPr>
              <w:noProof/>
            </w:rPr>
          </w:pPr>
          <w:hyperlink w:anchor="_Toc49763034" w:history="1">
            <w:r w:rsidR="00AD54D5" w:rsidRPr="00566D93">
              <w:rPr>
                <w:rStyle w:val="Hyperlink"/>
                <w:noProof/>
              </w:rPr>
              <w:t>Ontwikkelomgeving</w:t>
            </w:r>
            <w:r w:rsidR="00AD54D5">
              <w:rPr>
                <w:noProof/>
                <w:webHidden/>
              </w:rPr>
              <w:tab/>
            </w:r>
            <w:r w:rsidR="00AD54D5">
              <w:rPr>
                <w:noProof/>
                <w:webHidden/>
              </w:rPr>
              <w:fldChar w:fldCharType="begin"/>
            </w:r>
            <w:r w:rsidR="00AD54D5">
              <w:rPr>
                <w:noProof/>
                <w:webHidden/>
              </w:rPr>
              <w:instrText xml:space="preserve"> PAGEREF _Toc49763034 \h </w:instrText>
            </w:r>
            <w:r w:rsidR="00AD54D5">
              <w:rPr>
                <w:noProof/>
                <w:webHidden/>
              </w:rPr>
            </w:r>
            <w:r w:rsidR="00AD54D5">
              <w:rPr>
                <w:noProof/>
                <w:webHidden/>
              </w:rPr>
              <w:fldChar w:fldCharType="separate"/>
            </w:r>
            <w:r w:rsidR="00AD54D5">
              <w:rPr>
                <w:noProof/>
                <w:webHidden/>
              </w:rPr>
              <w:t>7</w:t>
            </w:r>
            <w:r w:rsidR="00AD54D5">
              <w:rPr>
                <w:noProof/>
                <w:webHidden/>
              </w:rPr>
              <w:fldChar w:fldCharType="end"/>
            </w:r>
          </w:hyperlink>
        </w:p>
        <w:p w14:paraId="7942099B" w14:textId="77777777" w:rsidR="00AD54D5" w:rsidRDefault="004F0B8E">
          <w:pPr>
            <w:pStyle w:val="Inhopg1"/>
            <w:tabs>
              <w:tab w:val="right" w:leader="dot" w:pos="9062"/>
            </w:tabs>
            <w:rPr>
              <w:noProof/>
            </w:rPr>
          </w:pPr>
          <w:hyperlink w:anchor="_Toc49763035" w:history="1">
            <w:r w:rsidR="00AD54D5" w:rsidRPr="00566D93">
              <w:rPr>
                <w:rStyle w:val="Hyperlink"/>
                <w:noProof/>
              </w:rPr>
              <w:t>Realisatie</w:t>
            </w:r>
            <w:r w:rsidR="00AD54D5">
              <w:rPr>
                <w:noProof/>
                <w:webHidden/>
              </w:rPr>
              <w:tab/>
            </w:r>
            <w:r w:rsidR="00AD54D5">
              <w:rPr>
                <w:noProof/>
                <w:webHidden/>
              </w:rPr>
              <w:fldChar w:fldCharType="begin"/>
            </w:r>
            <w:r w:rsidR="00AD54D5">
              <w:rPr>
                <w:noProof/>
                <w:webHidden/>
              </w:rPr>
              <w:instrText xml:space="preserve"> PAGEREF _Toc49763035 \h </w:instrText>
            </w:r>
            <w:r w:rsidR="00AD54D5">
              <w:rPr>
                <w:noProof/>
                <w:webHidden/>
              </w:rPr>
            </w:r>
            <w:r w:rsidR="00AD54D5">
              <w:rPr>
                <w:noProof/>
                <w:webHidden/>
              </w:rPr>
              <w:fldChar w:fldCharType="separate"/>
            </w:r>
            <w:r w:rsidR="00AD54D5">
              <w:rPr>
                <w:noProof/>
                <w:webHidden/>
              </w:rPr>
              <w:t>8</w:t>
            </w:r>
            <w:r w:rsidR="00AD54D5">
              <w:rPr>
                <w:noProof/>
                <w:webHidden/>
              </w:rPr>
              <w:fldChar w:fldCharType="end"/>
            </w:r>
          </w:hyperlink>
        </w:p>
        <w:p w14:paraId="75777398" w14:textId="77777777" w:rsidR="00AD54D5" w:rsidRDefault="004F0B8E">
          <w:pPr>
            <w:pStyle w:val="Inhopg1"/>
            <w:tabs>
              <w:tab w:val="right" w:leader="dot" w:pos="9062"/>
            </w:tabs>
            <w:rPr>
              <w:noProof/>
            </w:rPr>
          </w:pPr>
          <w:hyperlink w:anchor="_Toc49763036" w:history="1">
            <w:r w:rsidR="00AD54D5" w:rsidRPr="00566D93">
              <w:rPr>
                <w:rStyle w:val="Hyperlink"/>
                <w:noProof/>
              </w:rPr>
              <w:t>Oplevering</w:t>
            </w:r>
            <w:r w:rsidR="00AD54D5">
              <w:rPr>
                <w:noProof/>
                <w:webHidden/>
              </w:rPr>
              <w:tab/>
            </w:r>
            <w:r w:rsidR="00AD54D5">
              <w:rPr>
                <w:noProof/>
                <w:webHidden/>
              </w:rPr>
              <w:fldChar w:fldCharType="begin"/>
            </w:r>
            <w:r w:rsidR="00AD54D5">
              <w:rPr>
                <w:noProof/>
                <w:webHidden/>
              </w:rPr>
              <w:instrText xml:space="preserve"> PAGEREF _Toc49763036 \h </w:instrText>
            </w:r>
            <w:r w:rsidR="00AD54D5">
              <w:rPr>
                <w:noProof/>
                <w:webHidden/>
              </w:rPr>
            </w:r>
            <w:r w:rsidR="00AD54D5">
              <w:rPr>
                <w:noProof/>
                <w:webHidden/>
              </w:rPr>
              <w:fldChar w:fldCharType="separate"/>
            </w:r>
            <w:r w:rsidR="00AD54D5">
              <w:rPr>
                <w:noProof/>
                <w:webHidden/>
              </w:rPr>
              <w:t>9</w:t>
            </w:r>
            <w:r w:rsidR="00AD54D5">
              <w:rPr>
                <w:noProof/>
                <w:webHidden/>
              </w:rPr>
              <w:fldChar w:fldCharType="end"/>
            </w:r>
          </w:hyperlink>
        </w:p>
        <w:p w14:paraId="029A8AD4" w14:textId="77777777" w:rsidR="00AD54D5" w:rsidRDefault="004F0B8E">
          <w:pPr>
            <w:pStyle w:val="Inhopg1"/>
            <w:tabs>
              <w:tab w:val="right" w:leader="dot" w:pos="9062"/>
            </w:tabs>
            <w:rPr>
              <w:noProof/>
            </w:rPr>
          </w:pPr>
          <w:hyperlink w:anchor="_Toc49763037" w:history="1">
            <w:r w:rsidR="00AD54D5" w:rsidRPr="00566D93">
              <w:rPr>
                <w:rStyle w:val="Hyperlink"/>
                <w:noProof/>
              </w:rPr>
              <w:t>Nazorg</w:t>
            </w:r>
            <w:r w:rsidR="00AD54D5">
              <w:rPr>
                <w:noProof/>
                <w:webHidden/>
              </w:rPr>
              <w:tab/>
            </w:r>
            <w:r w:rsidR="00AD54D5">
              <w:rPr>
                <w:noProof/>
                <w:webHidden/>
              </w:rPr>
              <w:fldChar w:fldCharType="begin"/>
            </w:r>
            <w:r w:rsidR="00AD54D5">
              <w:rPr>
                <w:noProof/>
                <w:webHidden/>
              </w:rPr>
              <w:instrText xml:space="preserve"> PAGEREF _Toc49763037 \h </w:instrText>
            </w:r>
            <w:r w:rsidR="00AD54D5">
              <w:rPr>
                <w:noProof/>
                <w:webHidden/>
              </w:rPr>
            </w:r>
            <w:r w:rsidR="00AD54D5">
              <w:rPr>
                <w:noProof/>
                <w:webHidden/>
              </w:rPr>
              <w:fldChar w:fldCharType="separate"/>
            </w:r>
            <w:r w:rsidR="00AD54D5">
              <w:rPr>
                <w:noProof/>
                <w:webHidden/>
              </w:rPr>
              <w:t>10</w:t>
            </w:r>
            <w:r w:rsidR="00AD54D5">
              <w:rPr>
                <w:noProof/>
                <w:webHidden/>
              </w:rPr>
              <w:fldChar w:fldCharType="end"/>
            </w:r>
          </w:hyperlink>
        </w:p>
        <w:p w14:paraId="7DCC9D2F" w14:textId="77777777" w:rsidR="00D36C2B" w:rsidRDefault="00D36C2B">
          <w:r>
            <w:rPr>
              <w:b/>
              <w:bCs/>
            </w:rPr>
            <w:fldChar w:fldCharType="end"/>
          </w:r>
        </w:p>
      </w:sdtContent>
    </w:sdt>
    <w:p w14:paraId="2DB720CB" w14:textId="77777777" w:rsidR="00D36C2B" w:rsidRDefault="00D36C2B"/>
    <w:p w14:paraId="6571DAF1" w14:textId="77777777" w:rsidR="00D36C2B" w:rsidRDefault="00D36C2B"/>
    <w:p w14:paraId="5BE94F87" w14:textId="77777777" w:rsidR="00D36C2B" w:rsidRDefault="00D36C2B"/>
    <w:p w14:paraId="209CD12D" w14:textId="77777777" w:rsidR="00D36C2B" w:rsidRDefault="00D36C2B"/>
    <w:p w14:paraId="3B116ABD" w14:textId="77777777" w:rsidR="00D36C2B" w:rsidRDefault="00D36C2B"/>
    <w:p w14:paraId="2638A1C3" w14:textId="77777777" w:rsidR="00D36C2B" w:rsidRDefault="00D36C2B"/>
    <w:p w14:paraId="65A28C28" w14:textId="77777777" w:rsidR="00D36C2B" w:rsidRDefault="00D36C2B"/>
    <w:p w14:paraId="27E7BDF6" w14:textId="77777777" w:rsidR="00D36C2B" w:rsidRDefault="00D36C2B"/>
    <w:p w14:paraId="006F61A2" w14:textId="77777777" w:rsidR="00D36C2B" w:rsidRDefault="00D36C2B"/>
    <w:p w14:paraId="4C014078" w14:textId="77777777" w:rsidR="00D36C2B" w:rsidRDefault="00D36C2B"/>
    <w:p w14:paraId="67131369" w14:textId="77777777" w:rsidR="00D36C2B" w:rsidRDefault="00D36C2B"/>
    <w:p w14:paraId="61DC83F3" w14:textId="77777777" w:rsidR="00D36C2B" w:rsidRDefault="00D36C2B"/>
    <w:p w14:paraId="63BEF531" w14:textId="77777777" w:rsidR="00D36C2B" w:rsidRDefault="00D36C2B"/>
    <w:p w14:paraId="2FD13291" w14:textId="77777777" w:rsidR="00D36C2B" w:rsidRDefault="00D36C2B"/>
    <w:p w14:paraId="078DAF62" w14:textId="77777777" w:rsidR="00D36C2B" w:rsidRDefault="00D36C2B"/>
    <w:p w14:paraId="618DF9BF" w14:textId="77777777" w:rsidR="00D36C2B" w:rsidRDefault="00D36C2B"/>
    <w:p w14:paraId="1EB3089A" w14:textId="77777777" w:rsidR="00D36C2B" w:rsidRDefault="00D36C2B"/>
    <w:p w14:paraId="555DCB38" w14:textId="77777777" w:rsidR="00D36C2B" w:rsidRDefault="00D36C2B"/>
    <w:p w14:paraId="0A4A03EE" w14:textId="77777777" w:rsidR="00D36C2B" w:rsidRDefault="00D36C2B"/>
    <w:p w14:paraId="54857A1B" w14:textId="77777777" w:rsidR="00D36C2B" w:rsidRDefault="00D36C2B"/>
    <w:p w14:paraId="1FAA43F0" w14:textId="77777777" w:rsidR="00D36C2B" w:rsidRDefault="00D36C2B"/>
    <w:p w14:paraId="61FD17C4" w14:textId="77777777" w:rsidR="00D36C2B" w:rsidRDefault="00D36C2B"/>
    <w:p w14:paraId="4585A247" w14:textId="77777777" w:rsidR="00AD54D5" w:rsidRDefault="00AD54D5" w:rsidP="00AD54D5">
      <w:pPr>
        <w:pStyle w:val="Kop1"/>
      </w:pPr>
      <w:bookmarkStart w:id="0" w:name="_Toc49763030"/>
      <w:r>
        <w:lastRenderedPageBreak/>
        <w:t>Behoefteanalyse</w:t>
      </w:r>
      <w:bookmarkEnd w:id="0"/>
    </w:p>
    <w:p w14:paraId="072F5C31" w14:textId="1E6D6B1D" w:rsidR="00403C3F" w:rsidRPr="007078AC" w:rsidRDefault="00AD54D5" w:rsidP="00403C3F">
      <w:pPr>
        <w:pStyle w:val="Normaalweb"/>
        <w:rPr>
          <w:color w:val="000000"/>
        </w:rPr>
      </w:pPr>
      <w:r>
        <w:br/>
      </w:r>
      <w:r w:rsidR="00403C3F" w:rsidRPr="007078AC">
        <w:rPr>
          <w:color w:val="000000"/>
        </w:rPr>
        <w:t xml:space="preserve">1. De kern van het project: </w:t>
      </w:r>
    </w:p>
    <w:p w14:paraId="66B30250" w14:textId="3341963D" w:rsidR="00403C3F" w:rsidRPr="007078AC" w:rsidRDefault="00403C3F" w:rsidP="00403C3F">
      <w:pPr>
        <w:pStyle w:val="Normaalweb"/>
        <w:rPr>
          <w:color w:val="000000"/>
        </w:rPr>
      </w:pPr>
      <w:r w:rsidRPr="007078AC">
        <w:rPr>
          <w:color w:val="000000"/>
        </w:rPr>
        <w:t>Ze doen een onderzoek naar verschillende talen en proberen producten te maken waarmee mensen deze minder bekende talen nog kunnen leren</w:t>
      </w:r>
    </w:p>
    <w:p w14:paraId="3EF0897C" w14:textId="77AA352B" w:rsidR="00403C3F" w:rsidRPr="007078AC" w:rsidRDefault="00403C3F" w:rsidP="00403C3F">
      <w:pPr>
        <w:pStyle w:val="Normaalweb"/>
        <w:rPr>
          <w:color w:val="000000"/>
        </w:rPr>
      </w:pPr>
      <w:r w:rsidRPr="007078AC">
        <w:rPr>
          <w:color w:val="000000"/>
        </w:rPr>
        <w:t>2. Aanleiding: de leermiddelen voor talen</w:t>
      </w:r>
      <w:r w:rsidR="00FA690A" w:rsidRPr="007078AC">
        <w:rPr>
          <w:color w:val="000000"/>
        </w:rPr>
        <w:t xml:space="preserve"> worden steeds minder makkelijk te vinden en daarom wilt dit bedrijf meer leermiddelen beschikbaar stellen</w:t>
      </w:r>
    </w:p>
    <w:p w14:paraId="2CD7310A" w14:textId="6B2865B4" w:rsidR="00403C3F" w:rsidRPr="007078AC" w:rsidRDefault="00403C3F" w:rsidP="00403C3F">
      <w:pPr>
        <w:pStyle w:val="Normaalweb"/>
        <w:rPr>
          <w:color w:val="000000"/>
        </w:rPr>
      </w:pPr>
      <w:r w:rsidRPr="007078AC">
        <w:rPr>
          <w:color w:val="000000"/>
        </w:rPr>
        <w:t xml:space="preserve">3. Algemene beschrijving van de applicatie: </w:t>
      </w:r>
      <w:r w:rsidR="00D223DA" w:rsidRPr="007078AC">
        <w:rPr>
          <w:color w:val="000000"/>
        </w:rPr>
        <w:t>een applicatie voor basisschoolleerlingen van 5 tot 12 jaar oud. Deze applicatie is ervoor dat kinderen al snel kunnen beginnen met het leren van talen, in dit geval: amazigh. In de app zjin er categoriëen(dieren, familie, etc.) en een soort van toets zodat de kinderen een overhoring kunnen doen.</w:t>
      </w:r>
    </w:p>
    <w:p w14:paraId="5681220D" w14:textId="75EAA2EE" w:rsidR="00403C3F" w:rsidRPr="007078AC" w:rsidRDefault="00403C3F" w:rsidP="00403C3F">
      <w:pPr>
        <w:pStyle w:val="Normaalweb"/>
        <w:rPr>
          <w:color w:val="000000"/>
        </w:rPr>
      </w:pPr>
      <w:r w:rsidRPr="007078AC">
        <w:rPr>
          <w:color w:val="000000"/>
        </w:rPr>
        <w:t xml:space="preserve">4. Doelen van de applicatie: </w:t>
      </w:r>
      <w:r w:rsidR="00D223DA" w:rsidRPr="007078AC">
        <w:rPr>
          <w:color w:val="000000"/>
        </w:rPr>
        <w:t>ervoor zorgen dat bassisschool kinderen de taal kunnen leren</w:t>
      </w:r>
    </w:p>
    <w:p w14:paraId="33042943" w14:textId="4F8E152C" w:rsidR="00403C3F" w:rsidRPr="007078AC" w:rsidRDefault="00403C3F" w:rsidP="00403C3F">
      <w:pPr>
        <w:pStyle w:val="Normaalweb"/>
        <w:rPr>
          <w:color w:val="000000"/>
        </w:rPr>
      </w:pPr>
      <w:r w:rsidRPr="007078AC">
        <w:rPr>
          <w:color w:val="000000"/>
        </w:rPr>
        <w:t xml:space="preserve">5. Doelgroepen van de applicatie: </w:t>
      </w:r>
      <w:r w:rsidR="00D223DA" w:rsidRPr="007078AC">
        <w:rPr>
          <w:color w:val="000000"/>
        </w:rPr>
        <w:t>de enige doelgroep is basisschool leerlingen</w:t>
      </w:r>
    </w:p>
    <w:p w14:paraId="41AFAF54" w14:textId="50DD6103" w:rsidR="00403C3F" w:rsidRPr="007078AC" w:rsidRDefault="00403C3F" w:rsidP="00403C3F">
      <w:pPr>
        <w:pStyle w:val="Normaalweb"/>
        <w:rPr>
          <w:color w:val="000000"/>
        </w:rPr>
      </w:pPr>
      <w:r w:rsidRPr="007078AC">
        <w:rPr>
          <w:color w:val="000000"/>
        </w:rPr>
        <w:t xml:space="preserve">6. Vormgeving: </w:t>
      </w:r>
      <w:r w:rsidR="00D223DA" w:rsidRPr="007078AC">
        <w:rPr>
          <w:color w:val="000000"/>
        </w:rPr>
        <w:t xml:space="preserve">de kleuren die de app moet gebruiken zijn blauw, groen en geel. Lichte tinten hiervan. Verder moet het erg gericht zijn op jonge kinderen; dus een simpele interface met lekker grote knoppen. </w:t>
      </w:r>
    </w:p>
    <w:p w14:paraId="0BE60801" w14:textId="42740BEA" w:rsidR="00403C3F" w:rsidRPr="007078AC" w:rsidRDefault="00403C3F" w:rsidP="00403C3F">
      <w:pPr>
        <w:pStyle w:val="Normaalweb"/>
        <w:rPr>
          <w:color w:val="000000"/>
        </w:rPr>
      </w:pPr>
      <w:r w:rsidRPr="007078AC">
        <w:rPr>
          <w:color w:val="000000"/>
        </w:rPr>
        <w:t xml:space="preserve">7. Informatie in de applicatie: </w:t>
      </w:r>
      <w:r w:rsidR="00D223DA" w:rsidRPr="007078AC">
        <w:rPr>
          <w:color w:val="000000"/>
        </w:rPr>
        <w:t>de informatie wordt later geleverd samen met andere resources als images en audio files.</w:t>
      </w:r>
    </w:p>
    <w:p w14:paraId="12CDC3B7" w14:textId="7D12463C" w:rsidR="00403C3F" w:rsidRPr="007078AC" w:rsidRDefault="00403C3F" w:rsidP="00403C3F">
      <w:pPr>
        <w:pStyle w:val="Normaalweb"/>
        <w:rPr>
          <w:color w:val="000000"/>
        </w:rPr>
      </w:pPr>
      <w:r w:rsidRPr="007078AC">
        <w:rPr>
          <w:color w:val="000000"/>
        </w:rPr>
        <w:t xml:space="preserve">8. Interactie van de applicatie: </w:t>
      </w:r>
      <w:r w:rsidR="00B33B84" w:rsidRPr="007078AC">
        <w:rPr>
          <w:color w:val="000000"/>
        </w:rPr>
        <w:t>de interactie wordt nader bepaald. De ontwikkelaars kunnen ook eigen ideeën hierop loslaten.</w:t>
      </w:r>
    </w:p>
    <w:p w14:paraId="32AF6319" w14:textId="47E23FC4" w:rsidR="00AD54D5" w:rsidRPr="007078AC" w:rsidRDefault="00403C3F" w:rsidP="00B33B84">
      <w:pPr>
        <w:pStyle w:val="Normaalweb"/>
        <w:rPr>
          <w:color w:val="000000"/>
        </w:rPr>
      </w:pPr>
      <w:r w:rsidRPr="007078AC">
        <w:rPr>
          <w:color w:val="000000"/>
        </w:rPr>
        <w:t>9. Tot slot</w:t>
      </w:r>
      <w:r w:rsidR="00B33B84" w:rsidRPr="007078AC">
        <w:rPr>
          <w:color w:val="000000"/>
        </w:rPr>
        <w:t>: het ontwerp wordt 28-10 verwacht. De eerste testversie wordt nog besproken. Nederlands als hoofdtaal met eventueel engels als secundaire taal. Het budget is zo’n 5000 euro.</w:t>
      </w:r>
    </w:p>
    <w:p w14:paraId="0D797FBD" w14:textId="77777777" w:rsidR="00AD54D5" w:rsidRDefault="00AD54D5">
      <w:r>
        <w:br w:type="page"/>
      </w:r>
    </w:p>
    <w:p w14:paraId="09263E58" w14:textId="2B52D896" w:rsidR="00AD54D5" w:rsidRDefault="00AD54D5" w:rsidP="00AD54D5">
      <w:pPr>
        <w:pStyle w:val="Kop1"/>
      </w:pPr>
      <w:bookmarkStart w:id="1" w:name="_Toc49763031"/>
      <w:r>
        <w:lastRenderedPageBreak/>
        <w:t>Plan van aanpak</w:t>
      </w:r>
      <w:bookmarkEnd w:id="1"/>
    </w:p>
    <w:p w14:paraId="244BCA16" w14:textId="0A946E6F" w:rsidR="007078AC" w:rsidRDefault="007078AC" w:rsidP="007078AC"/>
    <w:p w14:paraId="7B5D53E4" w14:textId="35EDE886" w:rsidR="007078AC" w:rsidRDefault="007078AC" w:rsidP="007078AC">
      <w:r>
        <w:t xml:space="preserve">Inleiding: </w:t>
      </w:r>
    </w:p>
    <w:p w14:paraId="02FE1E65" w14:textId="0089B4A6" w:rsidR="007078AC" w:rsidRDefault="00D21A6D" w:rsidP="007078AC">
      <w:r>
        <w:t>De klant wilt een applicatie die basisschool leerlingen kunnen gebruiken om de taal amazigh te leren. Deze taal is niet erg bekend en het is daardoor niet makkelijk om leermiddelen te vinden. De klant hoopt kinderen een makkelijk, gebruiksvriendelijk leermiddel te kunnen bieden.</w:t>
      </w:r>
    </w:p>
    <w:p w14:paraId="3DE40318" w14:textId="5DC0E6D2" w:rsidR="00D21A6D" w:rsidRDefault="00D21A6D" w:rsidP="007078AC">
      <w:r>
        <w:t>Doelstelling:</w:t>
      </w:r>
    </w:p>
    <w:p w14:paraId="4C63FED9" w14:textId="1C04EFC2" w:rsidR="00D21A6D" w:rsidRDefault="00D21A6D" w:rsidP="007078AC">
      <w:r>
        <w:t>Het doel is om een applicatie te hebben die kinderen kunnen gebruiken om de taal zich eigen te maken.</w:t>
      </w:r>
    </w:p>
    <w:p w14:paraId="046E9C8E" w14:textId="39423914" w:rsidR="00D21A6D" w:rsidRDefault="00D21A6D" w:rsidP="007078AC">
      <w:r>
        <w:t>Omschrijving:</w:t>
      </w:r>
    </w:p>
    <w:p w14:paraId="3C948B55" w14:textId="671FB323" w:rsidR="00D21A6D" w:rsidRPr="007078AC" w:rsidRDefault="00D21A6D" w:rsidP="007078AC">
      <w:r>
        <w:t>De app heeft een aantal categoriën(bijv. dieren, mensen, etc.). in deze categoriën kan de gebruiker verschillen woorden leren die hierin thuis horen(bijv. in de categorie dieren: ezel). verder</w:t>
      </w:r>
      <w:r w:rsidR="004F0B8E">
        <w:t>s</w:t>
      </w:r>
    </w:p>
    <w:p w14:paraId="6995A3C1" w14:textId="2CB8098B" w:rsidR="007078AC" w:rsidRPr="007078AC" w:rsidRDefault="00AD54D5">
      <w:r>
        <w:br w:type="page"/>
      </w:r>
    </w:p>
    <w:p w14:paraId="791DBF69" w14:textId="77777777" w:rsidR="00AD54D5" w:rsidRDefault="00AD54D5" w:rsidP="00AD54D5">
      <w:pPr>
        <w:pStyle w:val="Kop1"/>
      </w:pPr>
      <w:bookmarkStart w:id="2" w:name="_Toc49763032"/>
      <w:r>
        <w:lastRenderedPageBreak/>
        <w:t>Functioneel ontwerp</w:t>
      </w:r>
      <w:bookmarkEnd w:id="2"/>
      <w:r>
        <w:br/>
      </w:r>
    </w:p>
    <w:p w14:paraId="05450AAC" w14:textId="77777777" w:rsidR="00AD54D5" w:rsidRDefault="00AD54D5">
      <w:pPr>
        <w:rPr>
          <w:rFonts w:asciiTheme="majorHAnsi" w:eastAsiaTheme="majorEastAsia" w:hAnsiTheme="majorHAnsi" w:cstheme="majorBidi"/>
          <w:color w:val="2F5496" w:themeColor="accent1" w:themeShade="BF"/>
          <w:sz w:val="32"/>
          <w:szCs w:val="32"/>
        </w:rPr>
      </w:pPr>
      <w:r>
        <w:br w:type="page"/>
      </w:r>
    </w:p>
    <w:p w14:paraId="44B70EC6" w14:textId="77777777" w:rsidR="00AD54D5" w:rsidRDefault="00AD54D5" w:rsidP="00AD54D5">
      <w:pPr>
        <w:pStyle w:val="Kop1"/>
      </w:pPr>
      <w:bookmarkStart w:id="3" w:name="_Toc49763033"/>
      <w:r>
        <w:lastRenderedPageBreak/>
        <w:t>Technisch ontwerp</w:t>
      </w:r>
      <w:bookmarkEnd w:id="3"/>
    </w:p>
    <w:p w14:paraId="3DBE94CD" w14:textId="77777777" w:rsidR="00AD54D5" w:rsidRDefault="00AD54D5">
      <w:pPr>
        <w:rPr>
          <w:rFonts w:asciiTheme="majorHAnsi" w:eastAsiaTheme="majorEastAsia" w:hAnsiTheme="majorHAnsi" w:cstheme="majorBidi"/>
          <w:color w:val="2F5496" w:themeColor="accent1" w:themeShade="BF"/>
          <w:sz w:val="32"/>
          <w:szCs w:val="32"/>
        </w:rPr>
      </w:pPr>
      <w:r>
        <w:br w:type="page"/>
      </w:r>
    </w:p>
    <w:p w14:paraId="535F5244" w14:textId="77777777" w:rsidR="00AD54D5" w:rsidRDefault="00AD54D5" w:rsidP="00AD54D5">
      <w:pPr>
        <w:pStyle w:val="Kop1"/>
      </w:pPr>
      <w:bookmarkStart w:id="4" w:name="_Toc49763034"/>
      <w:r>
        <w:lastRenderedPageBreak/>
        <w:t>Ontwikkelomgeving</w:t>
      </w:r>
      <w:bookmarkEnd w:id="4"/>
    </w:p>
    <w:p w14:paraId="0AE3D3B9" w14:textId="77777777" w:rsidR="00AD54D5" w:rsidRDefault="00AD54D5">
      <w:pPr>
        <w:rPr>
          <w:rFonts w:asciiTheme="majorHAnsi" w:eastAsiaTheme="majorEastAsia" w:hAnsiTheme="majorHAnsi" w:cstheme="majorBidi"/>
          <w:color w:val="2F5496" w:themeColor="accent1" w:themeShade="BF"/>
          <w:sz w:val="32"/>
          <w:szCs w:val="32"/>
        </w:rPr>
      </w:pPr>
      <w:r>
        <w:br w:type="page"/>
      </w:r>
    </w:p>
    <w:p w14:paraId="613E0B97" w14:textId="77777777" w:rsidR="00AD54D5" w:rsidRDefault="00AD54D5" w:rsidP="00AD54D5">
      <w:pPr>
        <w:pStyle w:val="Kop1"/>
      </w:pPr>
      <w:bookmarkStart w:id="5" w:name="_Toc49763035"/>
      <w:r>
        <w:lastRenderedPageBreak/>
        <w:t>Realisatie</w:t>
      </w:r>
      <w:bookmarkEnd w:id="5"/>
    </w:p>
    <w:p w14:paraId="244F8037" w14:textId="77777777" w:rsidR="00AD54D5" w:rsidRDefault="00AD54D5">
      <w:pPr>
        <w:rPr>
          <w:rFonts w:asciiTheme="majorHAnsi" w:eastAsiaTheme="majorEastAsia" w:hAnsiTheme="majorHAnsi" w:cstheme="majorBidi"/>
          <w:color w:val="2F5496" w:themeColor="accent1" w:themeShade="BF"/>
          <w:sz w:val="32"/>
          <w:szCs w:val="32"/>
        </w:rPr>
      </w:pPr>
      <w:r>
        <w:br w:type="page"/>
      </w:r>
    </w:p>
    <w:p w14:paraId="18F68816" w14:textId="77777777" w:rsidR="00AD54D5" w:rsidRDefault="00AD54D5" w:rsidP="00AD54D5">
      <w:pPr>
        <w:pStyle w:val="Kop1"/>
      </w:pPr>
      <w:bookmarkStart w:id="6" w:name="_Toc49763036"/>
      <w:r>
        <w:lastRenderedPageBreak/>
        <w:t>Oplevering</w:t>
      </w:r>
      <w:bookmarkEnd w:id="6"/>
    </w:p>
    <w:p w14:paraId="44CF801F" w14:textId="77777777" w:rsidR="00AD54D5" w:rsidRDefault="00AD54D5">
      <w:pPr>
        <w:rPr>
          <w:rFonts w:asciiTheme="majorHAnsi" w:eastAsiaTheme="majorEastAsia" w:hAnsiTheme="majorHAnsi" w:cstheme="majorBidi"/>
          <w:color w:val="2F5496" w:themeColor="accent1" w:themeShade="BF"/>
          <w:sz w:val="32"/>
          <w:szCs w:val="32"/>
        </w:rPr>
      </w:pPr>
      <w:r>
        <w:br w:type="page"/>
      </w:r>
    </w:p>
    <w:p w14:paraId="6772EDB7" w14:textId="77777777" w:rsidR="00AD54D5" w:rsidRPr="00AD54D5" w:rsidRDefault="00AD54D5" w:rsidP="00AD54D5">
      <w:pPr>
        <w:pStyle w:val="Kop1"/>
      </w:pPr>
      <w:bookmarkStart w:id="7" w:name="_Toc49763037"/>
      <w:r>
        <w:lastRenderedPageBreak/>
        <w:t>Nazorg</w:t>
      </w:r>
      <w:bookmarkEnd w:id="7"/>
    </w:p>
    <w:sectPr w:rsidR="00AD54D5" w:rsidRPr="00AD54D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E05C9" w14:textId="77777777" w:rsidR="003D59F4" w:rsidRDefault="003D59F4" w:rsidP="009A5A42">
      <w:pPr>
        <w:spacing w:after="0" w:line="240" w:lineRule="auto"/>
      </w:pPr>
      <w:r>
        <w:separator/>
      </w:r>
    </w:p>
  </w:endnote>
  <w:endnote w:type="continuationSeparator" w:id="0">
    <w:p w14:paraId="41533AA0" w14:textId="77777777" w:rsidR="003D59F4" w:rsidRDefault="003D59F4" w:rsidP="009A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668219"/>
      <w:docPartObj>
        <w:docPartGallery w:val="Page Numbers (Bottom of Page)"/>
        <w:docPartUnique/>
      </w:docPartObj>
    </w:sdtPr>
    <w:sdtContent>
      <w:p w14:paraId="694C7626" w14:textId="77777777" w:rsidR="004F0B8E" w:rsidRDefault="004F0B8E">
        <w:pPr>
          <w:pStyle w:val="Voettekst"/>
          <w:jc w:val="right"/>
        </w:pPr>
        <w:r>
          <w:fldChar w:fldCharType="begin"/>
        </w:r>
        <w:r>
          <w:instrText>PAGE   \* MERGEFORMAT</w:instrText>
        </w:r>
        <w:r>
          <w:fldChar w:fldCharType="separate"/>
        </w:r>
        <w:r>
          <w:t>2</w:t>
        </w:r>
        <w:r>
          <w:fldChar w:fldCharType="end"/>
        </w:r>
      </w:p>
    </w:sdtContent>
  </w:sdt>
  <w:p w14:paraId="355D6E71" w14:textId="77777777" w:rsidR="004F0B8E" w:rsidRDefault="004F0B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98EB0" w14:textId="77777777" w:rsidR="003D59F4" w:rsidRDefault="003D59F4" w:rsidP="009A5A42">
      <w:pPr>
        <w:spacing w:after="0" w:line="240" w:lineRule="auto"/>
      </w:pPr>
      <w:r>
        <w:separator/>
      </w:r>
    </w:p>
  </w:footnote>
  <w:footnote w:type="continuationSeparator" w:id="0">
    <w:p w14:paraId="747567FA" w14:textId="77777777" w:rsidR="003D59F4" w:rsidRDefault="003D59F4" w:rsidP="009A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83D09"/>
    <w:multiLevelType w:val="hybridMultilevel"/>
    <w:tmpl w:val="8E2C97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3F"/>
    <w:rsid w:val="00017317"/>
    <w:rsid w:val="0021197A"/>
    <w:rsid w:val="00335529"/>
    <w:rsid w:val="003D59F4"/>
    <w:rsid w:val="00403C3F"/>
    <w:rsid w:val="004F0B8E"/>
    <w:rsid w:val="00612940"/>
    <w:rsid w:val="00675514"/>
    <w:rsid w:val="00700923"/>
    <w:rsid w:val="007078AC"/>
    <w:rsid w:val="009A5A42"/>
    <w:rsid w:val="00AD54D5"/>
    <w:rsid w:val="00B159C2"/>
    <w:rsid w:val="00B33B84"/>
    <w:rsid w:val="00D21A6D"/>
    <w:rsid w:val="00D223DA"/>
    <w:rsid w:val="00D36C2B"/>
    <w:rsid w:val="00D77E87"/>
    <w:rsid w:val="00ED5528"/>
    <w:rsid w:val="00FA690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C905"/>
  <w15:chartTrackingRefBased/>
  <w15:docId w15:val="{0D9C1A87-E7B3-488C-A663-B21D4CA3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6C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36C2B"/>
    <w:pPr>
      <w:outlineLvl w:val="9"/>
    </w:pPr>
  </w:style>
  <w:style w:type="paragraph" w:styleId="Inhopg1">
    <w:name w:val="toc 1"/>
    <w:basedOn w:val="Standaard"/>
    <w:next w:val="Standaard"/>
    <w:autoRedefine/>
    <w:uiPriority w:val="39"/>
    <w:unhideWhenUsed/>
    <w:rsid w:val="00AD54D5"/>
    <w:pPr>
      <w:spacing w:after="100"/>
    </w:pPr>
  </w:style>
  <w:style w:type="character" w:styleId="Hyperlink">
    <w:name w:val="Hyperlink"/>
    <w:basedOn w:val="Standaardalinea-lettertype"/>
    <w:uiPriority w:val="99"/>
    <w:unhideWhenUsed/>
    <w:rsid w:val="00AD54D5"/>
    <w:rPr>
      <w:color w:val="0563C1" w:themeColor="hyperlink"/>
      <w:u w:val="single"/>
    </w:rPr>
  </w:style>
  <w:style w:type="paragraph" w:styleId="Koptekst">
    <w:name w:val="header"/>
    <w:basedOn w:val="Standaard"/>
    <w:link w:val="KoptekstChar"/>
    <w:uiPriority w:val="99"/>
    <w:unhideWhenUsed/>
    <w:rsid w:val="009A5A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5A42"/>
  </w:style>
  <w:style w:type="paragraph" w:styleId="Voettekst">
    <w:name w:val="footer"/>
    <w:basedOn w:val="Standaard"/>
    <w:link w:val="VoettekstChar"/>
    <w:uiPriority w:val="99"/>
    <w:unhideWhenUsed/>
    <w:rsid w:val="009A5A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5A42"/>
  </w:style>
  <w:style w:type="paragraph" w:styleId="Voetnoottekst">
    <w:name w:val="footnote text"/>
    <w:basedOn w:val="Standaard"/>
    <w:link w:val="VoetnoottekstChar"/>
    <w:uiPriority w:val="99"/>
    <w:semiHidden/>
    <w:unhideWhenUsed/>
    <w:rsid w:val="009A5A4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A5A42"/>
    <w:rPr>
      <w:sz w:val="20"/>
      <w:szCs w:val="20"/>
    </w:rPr>
  </w:style>
  <w:style w:type="character" w:styleId="Voetnootmarkering">
    <w:name w:val="footnote reference"/>
    <w:basedOn w:val="Standaardalinea-lettertype"/>
    <w:uiPriority w:val="99"/>
    <w:semiHidden/>
    <w:unhideWhenUsed/>
    <w:rsid w:val="009A5A42"/>
    <w:rPr>
      <w:vertAlign w:val="superscript"/>
    </w:rPr>
  </w:style>
  <w:style w:type="paragraph" w:styleId="Normaalweb">
    <w:name w:val="Normal (Web)"/>
    <w:basedOn w:val="Standaard"/>
    <w:uiPriority w:val="99"/>
    <w:unhideWhenUsed/>
    <w:rsid w:val="00403C3F"/>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70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2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h\Desktop\school%203\project\8amo2_1\Wordsjabloon_IHolwerda_v1.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Wordsjabloon_IHolwerda_v1.0.dotx</Template>
  <TotalTime>1502</TotalTime>
  <Pages>1</Pages>
  <Words>473</Words>
  <Characters>2603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holwerda</dc:creator>
  <cp:keywords/>
  <dc:description/>
  <cp:lastModifiedBy>Ivan Holwerda</cp:lastModifiedBy>
  <cp:revision>3</cp:revision>
  <dcterms:created xsi:type="dcterms:W3CDTF">2020-09-10T07:59:00Z</dcterms:created>
  <dcterms:modified xsi:type="dcterms:W3CDTF">2020-09-11T09:24:00Z</dcterms:modified>
</cp:coreProperties>
</file>
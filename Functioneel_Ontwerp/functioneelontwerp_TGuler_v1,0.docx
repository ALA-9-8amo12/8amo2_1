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0158" w:rsidRPr="00CA671E" w:rsidRDefault="00AD04EA" w:rsidP="00587A8C">
      <w:pPr>
        <w:pStyle w:val="Heading1"/>
      </w:pPr>
      <w:bookmarkStart w:id="0" w:name="_Toc49763594"/>
      <w:r w:rsidRPr="00CA671E">
        <w:t>Project Mobile App</w:t>
      </w:r>
      <w:bookmarkEnd w:id="0"/>
    </w:p>
    <w:p w:rsidR="00AD04EA" w:rsidRDefault="00AD04EA" w:rsidP="00AD04EA"/>
    <w:p w:rsidR="00AD04EA" w:rsidRDefault="00385B98" w:rsidP="00AD04EA">
      <w:r>
        <w:fldChar w:fldCharType="begin"/>
      </w:r>
      <w:r>
        <w:instrText xml:space="preserve"> INCLUDEPICTURE "https://www.xda-developers.com/files/2018/03/android-studio-logo.png"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D1D13DF" wp14:editId="2C056F3A">
            <wp:extent cx="5756910" cy="2874645"/>
            <wp:effectExtent l="0" t="0" r="0" b="0"/>
            <wp:docPr id="1" name="Afbeelding 1" descr="Google releases Android Studio 4.0 stable with new developer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releases Android Studio 4.0 stable with new developer featur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D04EA" w:rsidRDefault="00AD04EA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102D62" w:rsidRDefault="00102D62" w:rsidP="00AD04EA"/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Namen: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Maurice Koster, </w:t>
      </w:r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Tolga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 xml:space="preserve"> </w:t>
      </w:r>
      <w:r w:rsidR="003838E3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Guler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, Ivan Holwerda</w:t>
      </w:r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Studiejaar: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3</w:t>
      </w:r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Werkgroep: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Groep 1</w:t>
      </w:r>
    </w:p>
    <w:p w:rsidR="00AD04EA" w:rsidRPr="009537F1" w:rsidRDefault="00AD04EA" w:rsidP="00AD04EA">
      <w:pPr>
        <w:pStyle w:val="NormalWeb"/>
        <w:rPr>
          <w:rFonts w:ascii="ArialMT" w:hAnsi="ArialMT"/>
          <w:b/>
          <w:bCs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Projectleider: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60511A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Mohamed Boukiour</w:t>
      </w:r>
    </w:p>
    <w:p w:rsidR="00AD04EA" w:rsidRPr="009537F1" w:rsidRDefault="00AD04EA" w:rsidP="00AD04EA">
      <w:pPr>
        <w:pStyle w:val="NormalWeb"/>
        <w:rPr>
          <w:rFonts w:ascii="ArialMT" w:hAnsi="ArialMT"/>
          <w:color w:val="1F3864" w:themeColor="accent1" w:themeShade="80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>Inleverdatum:</w:t>
      </w:r>
      <w:r w:rsidR="00473F6F"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 </w:t>
      </w:r>
      <w:r w:rsidR="00473F6F"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Onbekend</w:t>
      </w:r>
    </w:p>
    <w:p w:rsidR="00AD04EA" w:rsidRDefault="00AD04EA" w:rsidP="00B16E89">
      <w:pPr>
        <w:pStyle w:val="NormalWeb"/>
        <w:rPr>
          <w:rFonts w:ascii="ArialMT" w:hAnsi="ArialMT"/>
          <w:sz w:val="22"/>
          <w:szCs w:val="22"/>
        </w:rPr>
      </w:pPr>
      <w:r w:rsidRPr="009537F1">
        <w:rPr>
          <w:rFonts w:ascii="ArialMT" w:hAnsi="ArialMT"/>
          <w:color w:val="1F3864" w:themeColor="accent1" w:themeShade="80"/>
          <w:sz w:val="22"/>
          <w:szCs w:val="22"/>
        </w:rPr>
        <w:t xml:space="preserve">Versie: </w:t>
      </w:r>
      <w:r w:rsidRPr="009537F1">
        <w:rPr>
          <w:rFonts w:ascii="ArialMT" w:hAnsi="ArialMT"/>
          <w:b/>
          <w:bCs/>
          <w:color w:val="1F3864" w:themeColor="accent1" w:themeShade="80"/>
          <w:sz w:val="22"/>
          <w:szCs w:val="22"/>
        </w:rPr>
        <w:t>0.1</w:t>
      </w:r>
      <w:r>
        <w:rPr>
          <w:rFonts w:ascii="ArialMT" w:hAnsi="ArialMT"/>
          <w:sz w:val="22"/>
          <w:szCs w:val="22"/>
        </w:rPr>
        <w:br w:type="page"/>
      </w:r>
    </w:p>
    <w:p w:rsidR="005F1E93" w:rsidRDefault="004F1FA5" w:rsidP="009F0352">
      <w:pPr>
        <w:pStyle w:val="Heading2"/>
      </w:pPr>
      <w:r>
        <w:lastRenderedPageBreak/>
        <w:t>Inhoudsopgave</w:t>
      </w:r>
    </w:p>
    <w:p w:rsidR="004F1FA5" w:rsidRPr="009F0352" w:rsidRDefault="004F1FA5" w:rsidP="009F0352">
      <w:pPr>
        <w:pStyle w:val="Heading2"/>
      </w:pP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begin"/>
      </w:r>
      <w:r>
        <w:rPr>
          <w:rFonts w:ascii="Arial" w:hAnsi="Arial" w:cs="Arial"/>
          <w:bCs/>
          <w:sz w:val="21"/>
          <w:szCs w:val="21"/>
        </w:rPr>
        <w:instrText xml:space="preserve"> TOC \o "1-3" \h \z \u </w:instrText>
      </w:r>
      <w:r>
        <w:rPr>
          <w:rFonts w:ascii="Arial" w:hAnsi="Arial" w:cs="Arial"/>
          <w:bCs/>
          <w:color w:val="2F5496" w:themeColor="accent1" w:themeShade="BF"/>
          <w:sz w:val="21"/>
          <w:szCs w:val="21"/>
        </w:rPr>
        <w:fldChar w:fldCharType="separate"/>
      </w:r>
      <w:hyperlink w:anchor="_Toc49763594" w:history="1"/>
    </w:p>
    <w:p w:rsidR="004F1FA5" w:rsidRDefault="00571F9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6" w:history="1">
        <w:r w:rsidR="004F1FA5" w:rsidRPr="00900907">
          <w:rPr>
            <w:rStyle w:val="Hyperlink"/>
            <w:noProof/>
          </w:rPr>
          <w:t>Behoefteanalyse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_Toc49763596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71F9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7" w:history="1">
        <w:r w:rsidR="004F1FA5" w:rsidRPr="00900907">
          <w:rPr>
            <w:rStyle w:val="Hyperlink"/>
            <w:noProof/>
          </w:rPr>
          <w:t>Plan van Aanpak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_Toc49763597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71F9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8" w:history="1">
        <w:r w:rsidR="004F1FA5" w:rsidRPr="00900907">
          <w:rPr>
            <w:rStyle w:val="Hyperlink"/>
            <w:noProof/>
          </w:rPr>
          <w:t>Functioneel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_Toc49763598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71F9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599" w:history="1">
        <w:r w:rsidR="004F1FA5" w:rsidRPr="00900907">
          <w:rPr>
            <w:rStyle w:val="Hyperlink"/>
            <w:noProof/>
          </w:rPr>
          <w:t>Technisch Ontwerp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_Toc49763599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71F9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0" w:history="1">
        <w:r w:rsidR="004F1FA5" w:rsidRPr="00900907">
          <w:rPr>
            <w:rStyle w:val="Hyperlink"/>
            <w:noProof/>
          </w:rPr>
          <w:t>Ontwikkelomgeving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_Toc49763600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71F9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1" w:history="1">
        <w:r w:rsidR="004F1FA5" w:rsidRPr="00900907">
          <w:rPr>
            <w:rStyle w:val="Hyperlink"/>
            <w:noProof/>
          </w:rPr>
          <w:t>Realisatie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_Toc49763601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71F9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2" w:history="1">
        <w:r w:rsidR="004F1FA5" w:rsidRPr="00900907">
          <w:rPr>
            <w:rStyle w:val="Hyperlink"/>
            <w:noProof/>
          </w:rPr>
          <w:t>Oplevering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_Toc49763602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71F9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3" w:history="1">
        <w:r w:rsidR="004F1FA5" w:rsidRPr="00900907">
          <w:rPr>
            <w:rStyle w:val="Hyperlink"/>
            <w:noProof/>
          </w:rPr>
          <w:t>Nazorg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_Toc49763603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4F1FA5" w:rsidRDefault="00571F96">
      <w:pPr>
        <w:pStyle w:val="TOC2"/>
        <w:tabs>
          <w:tab w:val="right" w:pos="9056"/>
        </w:tabs>
        <w:rPr>
          <w:b w:val="0"/>
          <w:bCs w:val="0"/>
          <w:noProof/>
          <w:sz w:val="24"/>
          <w:szCs w:val="24"/>
          <w:lang w:eastAsia="nl-NL"/>
        </w:rPr>
      </w:pPr>
      <w:hyperlink w:anchor="_Toc49763604" w:history="1">
        <w:r w:rsidR="004F1FA5" w:rsidRPr="00900907">
          <w:rPr>
            <w:rStyle w:val="Hyperlink"/>
            <w:noProof/>
          </w:rPr>
          <w:t>Bijlagen</w:t>
        </w:r>
        <w:r w:rsidR="004F1FA5">
          <w:rPr>
            <w:noProof/>
            <w:webHidden/>
          </w:rPr>
          <w:tab/>
        </w:r>
        <w:r w:rsidR="004F1FA5">
          <w:rPr>
            <w:noProof/>
            <w:webHidden/>
          </w:rPr>
          <w:fldChar w:fldCharType="begin"/>
        </w:r>
        <w:r w:rsidR="004F1FA5">
          <w:rPr>
            <w:noProof/>
            <w:webHidden/>
          </w:rPr>
          <w:instrText xml:space="preserve"> PAGEREF _Toc49763604 \h </w:instrText>
        </w:r>
        <w:r w:rsidR="004F1FA5">
          <w:rPr>
            <w:noProof/>
            <w:webHidden/>
          </w:rPr>
        </w:r>
        <w:r w:rsidR="004F1FA5">
          <w:rPr>
            <w:noProof/>
            <w:webHidden/>
          </w:rPr>
          <w:fldChar w:fldCharType="separate"/>
        </w:r>
        <w:r w:rsidR="00B20BC5">
          <w:rPr>
            <w:noProof/>
            <w:webHidden/>
          </w:rPr>
          <w:t>2</w:t>
        </w:r>
        <w:r w:rsidR="004F1FA5">
          <w:rPr>
            <w:noProof/>
            <w:webHidden/>
          </w:rPr>
          <w:fldChar w:fldCharType="end"/>
        </w:r>
      </w:hyperlink>
    </w:p>
    <w:p w:rsidR="00AD04EA" w:rsidRDefault="004F1FA5">
      <w:pPr>
        <w:rPr>
          <w:rFonts w:ascii="Arial" w:hAnsi="Arial" w:cs="Arial"/>
          <w:bCs/>
          <w:sz w:val="21"/>
          <w:szCs w:val="21"/>
          <w:lang w:eastAsia="nl-NL"/>
        </w:rPr>
      </w:pPr>
      <w:r>
        <w:rPr>
          <w:rFonts w:ascii="Arial" w:hAnsi="Arial" w:cs="Arial"/>
          <w:bCs/>
          <w:sz w:val="21"/>
          <w:szCs w:val="21"/>
        </w:rPr>
        <w:fldChar w:fldCharType="end"/>
      </w:r>
      <w:r w:rsidR="00AD04EA">
        <w:rPr>
          <w:rFonts w:ascii="Arial" w:hAnsi="Arial" w:cs="Arial"/>
          <w:bCs/>
          <w:sz w:val="21"/>
          <w:szCs w:val="21"/>
        </w:rPr>
        <w:br w:type="page"/>
      </w:r>
    </w:p>
    <w:p w:rsidR="00240C3D" w:rsidRPr="00070B9E" w:rsidRDefault="00AD04EA" w:rsidP="00070B9E">
      <w:pPr>
        <w:pStyle w:val="Heading2"/>
      </w:pPr>
      <w:bookmarkStart w:id="1" w:name="_Toc49763596"/>
      <w:r w:rsidRPr="00AD04EA">
        <w:lastRenderedPageBreak/>
        <w:t>Behoefteanalyse</w:t>
      </w:r>
      <w:bookmarkEnd w:id="1"/>
    </w:p>
    <w:p w:rsidR="00AD04EA" w:rsidRPr="00240C3D" w:rsidRDefault="00AD04EA" w:rsidP="00240C3D">
      <w:pPr>
        <w:pStyle w:val="NoSpacing"/>
        <w:rPr>
          <w:rFonts w:ascii="Palatino Linotype" w:hAnsi="Palatino Linotype"/>
          <w:b/>
          <w:sz w:val="21"/>
          <w:szCs w:val="21"/>
          <w:lang w:eastAsia="nl-NL"/>
        </w:rPr>
      </w:pPr>
      <w:r w:rsidRPr="00240C3D">
        <w:rPr>
          <w:rFonts w:ascii="Arial" w:hAnsi="Arial" w:cs="Arial"/>
          <w:bCs/>
        </w:rPr>
        <w:br w:type="page"/>
      </w:r>
    </w:p>
    <w:p w:rsidR="00D33C56" w:rsidRDefault="00AD04EA" w:rsidP="00AD04EA">
      <w:pPr>
        <w:pStyle w:val="Heading2"/>
      </w:pPr>
      <w:bookmarkStart w:id="2" w:name="_Toc49763597"/>
      <w:r w:rsidRPr="00AD04EA">
        <w:lastRenderedPageBreak/>
        <w:t>Plan van Aanpak</w:t>
      </w:r>
      <w:bookmarkEnd w:id="2"/>
    </w:p>
    <w:p w:rsidR="00A4240C" w:rsidRDefault="00AD04EA" w:rsidP="00D33C56">
      <w:pPr>
        <w:pStyle w:val="Heading2"/>
      </w:pPr>
      <w:r w:rsidRPr="00D33C56">
        <w:br w:type="page"/>
      </w:r>
      <w:bookmarkStart w:id="3" w:name="_Toc49763598"/>
      <w:r w:rsidRPr="00AD04EA">
        <w:lastRenderedPageBreak/>
        <w:t>Functioneel Ontwerp</w:t>
      </w:r>
      <w:bookmarkEnd w:id="3"/>
    </w:p>
    <w:p w:rsidR="00A4240C" w:rsidRDefault="00A4240C" w:rsidP="00A4240C"/>
    <w:p w:rsidR="00A4240C" w:rsidRDefault="00A4240C" w:rsidP="00A4240C">
      <w:r>
        <w:t>Use case:</w:t>
      </w:r>
    </w:p>
    <w:p w:rsidR="00A4240C" w:rsidRDefault="00A4240C" w:rsidP="00A424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5756910" cy="316293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40C" w:rsidRDefault="00A4240C" w:rsidP="00A4240C">
      <w:pPr>
        <w:rPr>
          <w:bCs/>
        </w:rPr>
      </w:pPr>
    </w:p>
    <w:p w:rsidR="00A4240C" w:rsidRDefault="00BC281D" w:rsidP="00A4240C">
      <w:pPr>
        <w:rPr>
          <w:bCs/>
        </w:rPr>
      </w:pPr>
      <w:r>
        <w:rPr>
          <w:bCs/>
        </w:rPr>
        <w:t>Use case beschrijving: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BC281D" w:rsidRPr="00B70F6A" w:rsidTr="00965361">
        <w:tc>
          <w:tcPr>
            <w:tcW w:w="4528" w:type="dxa"/>
          </w:tcPr>
          <w:p w:rsidR="00BC281D" w:rsidRDefault="00BC281D" w:rsidP="00965361">
            <w:r>
              <w:t>Use case</w:t>
            </w:r>
          </w:p>
        </w:tc>
        <w:tc>
          <w:tcPr>
            <w:tcW w:w="4528" w:type="dxa"/>
          </w:tcPr>
          <w:p w:rsidR="00BC281D" w:rsidRDefault="00BC281D" w:rsidP="00965361">
            <w:r>
              <w:t>Sterren krijgen</w:t>
            </w:r>
          </w:p>
        </w:tc>
      </w:tr>
      <w:tr w:rsidR="00BC281D" w:rsidTr="00965361">
        <w:tc>
          <w:tcPr>
            <w:tcW w:w="4528" w:type="dxa"/>
          </w:tcPr>
          <w:p w:rsidR="00BC281D" w:rsidRDefault="00BC281D" w:rsidP="00965361">
            <w:r>
              <w:t>Nummer</w:t>
            </w:r>
          </w:p>
        </w:tc>
        <w:tc>
          <w:tcPr>
            <w:tcW w:w="4528" w:type="dxa"/>
          </w:tcPr>
          <w:p w:rsidR="00BC281D" w:rsidRDefault="00BC281D" w:rsidP="00965361">
            <w:r>
              <w:t>1</w:t>
            </w:r>
          </w:p>
        </w:tc>
      </w:tr>
      <w:tr w:rsidR="00BC281D" w:rsidTr="00965361">
        <w:tc>
          <w:tcPr>
            <w:tcW w:w="4528" w:type="dxa"/>
          </w:tcPr>
          <w:p w:rsidR="00BC281D" w:rsidRDefault="00BC281D" w:rsidP="00965361">
            <w:r>
              <w:t>Actor(en)</w:t>
            </w:r>
          </w:p>
        </w:tc>
        <w:tc>
          <w:tcPr>
            <w:tcW w:w="4528" w:type="dxa"/>
          </w:tcPr>
          <w:p w:rsidR="00BC281D" w:rsidRDefault="00BC281D" w:rsidP="00965361">
            <w:r>
              <w:t>User</w:t>
            </w:r>
          </w:p>
        </w:tc>
      </w:tr>
      <w:tr w:rsidR="00BC281D" w:rsidRPr="00B70F6A" w:rsidTr="00965361">
        <w:tc>
          <w:tcPr>
            <w:tcW w:w="4528" w:type="dxa"/>
          </w:tcPr>
          <w:p w:rsidR="00BC281D" w:rsidRDefault="00BC281D" w:rsidP="00965361">
            <w:r>
              <w:t>Preconditie</w:t>
            </w:r>
          </w:p>
        </w:tc>
        <w:tc>
          <w:tcPr>
            <w:tcW w:w="4528" w:type="dxa"/>
          </w:tcPr>
          <w:p w:rsidR="00BC281D" w:rsidRDefault="00BC281D" w:rsidP="00965361">
            <w:r>
              <w:t>De user heeft een quiz gestart</w:t>
            </w:r>
          </w:p>
        </w:tc>
      </w:tr>
      <w:tr w:rsidR="00BC281D" w:rsidRPr="00B70F6A" w:rsidTr="00965361">
        <w:tc>
          <w:tcPr>
            <w:tcW w:w="4528" w:type="dxa"/>
          </w:tcPr>
          <w:p w:rsidR="00BC281D" w:rsidRDefault="00BC281D" w:rsidP="00965361">
            <w:r>
              <w:t>Beschrijving</w:t>
            </w:r>
          </w:p>
        </w:tc>
        <w:tc>
          <w:tcPr>
            <w:tcW w:w="4528" w:type="dxa"/>
          </w:tcPr>
          <w:p w:rsidR="00BC281D" w:rsidRDefault="00BC281D" w:rsidP="00965361">
            <w:r>
              <w:t xml:space="preserve">De user krijgt sterren </w:t>
            </w:r>
            <w:r w:rsidR="006502DD">
              <w:t>op basis van alle goede antwoorden</w:t>
            </w:r>
          </w:p>
        </w:tc>
      </w:tr>
      <w:tr w:rsidR="00BC281D" w:rsidTr="00965361">
        <w:tc>
          <w:tcPr>
            <w:tcW w:w="4528" w:type="dxa"/>
          </w:tcPr>
          <w:p w:rsidR="00BC281D" w:rsidRDefault="00BC281D" w:rsidP="00965361">
            <w:r>
              <w:t>Uitzondering</w:t>
            </w:r>
          </w:p>
        </w:tc>
        <w:tc>
          <w:tcPr>
            <w:tcW w:w="4528" w:type="dxa"/>
          </w:tcPr>
          <w:p w:rsidR="00BC281D" w:rsidRDefault="006502DD" w:rsidP="00965361">
            <w:r>
              <w:t>De user heeft het fout geantwoord</w:t>
            </w:r>
          </w:p>
        </w:tc>
      </w:tr>
      <w:tr w:rsidR="00BC281D" w:rsidRPr="00B70F6A" w:rsidTr="00965361">
        <w:tc>
          <w:tcPr>
            <w:tcW w:w="4528" w:type="dxa"/>
          </w:tcPr>
          <w:p w:rsidR="00BC281D" w:rsidRDefault="00BC281D" w:rsidP="00965361">
            <w:r>
              <w:t>Post-conditie</w:t>
            </w:r>
          </w:p>
        </w:tc>
        <w:tc>
          <w:tcPr>
            <w:tcW w:w="4528" w:type="dxa"/>
          </w:tcPr>
          <w:p w:rsidR="00BC281D" w:rsidRDefault="006502DD" w:rsidP="00965361">
            <w:r>
              <w:t xml:space="preserve">De user krijgt te zien hoe goed hij/zij </w:t>
            </w:r>
            <w:r w:rsidR="00D6685E">
              <w:t>ervoor</w:t>
            </w:r>
            <w:r>
              <w:t xml:space="preserve"> staat</w:t>
            </w:r>
          </w:p>
        </w:tc>
      </w:tr>
    </w:tbl>
    <w:p w:rsidR="00BC281D" w:rsidRDefault="00BC281D" w:rsidP="00A4240C">
      <w:pPr>
        <w:rPr>
          <w:bCs/>
        </w:rPr>
      </w:pPr>
    </w:p>
    <w:p w:rsidR="00F97373" w:rsidRDefault="00F97373" w:rsidP="00A4240C">
      <w:pPr>
        <w:rPr>
          <w:bCs/>
        </w:rPr>
      </w:pPr>
    </w:p>
    <w:p w:rsidR="00F97373" w:rsidRDefault="00F97373" w:rsidP="00A4240C">
      <w:pPr>
        <w:rPr>
          <w:bCs/>
        </w:rPr>
      </w:pPr>
      <w:r>
        <w:rPr>
          <w:bCs/>
        </w:rPr>
        <w:lastRenderedPageBreak/>
        <w:t>Navigatie diagram</w:t>
      </w:r>
    </w:p>
    <w:p w:rsidR="00DA7754" w:rsidRDefault="00D6685E" w:rsidP="00A4240C">
      <w:pPr>
        <w:rPr>
          <w:bCs/>
        </w:rPr>
      </w:pPr>
      <w:r>
        <w:rPr>
          <w:bCs/>
          <w:noProof/>
        </w:rPr>
        <w:drawing>
          <wp:inline distT="0" distB="0" distL="0" distR="0">
            <wp:extent cx="4470400" cy="4597400"/>
            <wp:effectExtent l="0" t="0" r="0" b="0"/>
            <wp:docPr id="6" name="Picture 6" descr="A picture containing clock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avigati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983" w:rsidRDefault="008F4983" w:rsidP="00A4240C">
      <w:pPr>
        <w:rPr>
          <w:bCs/>
        </w:rPr>
      </w:pPr>
    </w:p>
    <w:p w:rsidR="008F4983" w:rsidRDefault="008F4983" w:rsidP="00A4240C">
      <w:pPr>
        <w:rPr>
          <w:bCs/>
        </w:rPr>
      </w:pPr>
      <w:r>
        <w:rPr>
          <w:bCs/>
        </w:rPr>
        <w:t>Lijst van schermen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3395"/>
        <w:gridCol w:w="2264"/>
      </w:tblGrid>
      <w:tr w:rsidR="00B60ECE" w:rsidTr="00B60ECE">
        <w:tc>
          <w:tcPr>
            <w:tcW w:w="1838" w:type="dxa"/>
          </w:tcPr>
          <w:p w:rsidR="00B60ECE" w:rsidRPr="00B60ECE" w:rsidRDefault="00B60ECE" w:rsidP="00A4240C">
            <w:pPr>
              <w:rPr>
                <w:b/>
              </w:rPr>
            </w:pPr>
            <w:r w:rsidRPr="00B60ECE">
              <w:rPr>
                <w:b/>
              </w:rPr>
              <w:t>Naam Pagina</w:t>
            </w:r>
          </w:p>
        </w:tc>
        <w:tc>
          <w:tcPr>
            <w:tcW w:w="1559" w:type="dxa"/>
          </w:tcPr>
          <w:p w:rsidR="00B60ECE" w:rsidRPr="00B60ECE" w:rsidRDefault="00B60ECE" w:rsidP="00A4240C">
            <w:pPr>
              <w:rPr>
                <w:b/>
              </w:rPr>
            </w:pPr>
            <w:r w:rsidRPr="00B60ECE">
              <w:rPr>
                <w:b/>
              </w:rPr>
              <w:t>Formulier</w:t>
            </w:r>
          </w:p>
        </w:tc>
        <w:tc>
          <w:tcPr>
            <w:tcW w:w="3395" w:type="dxa"/>
          </w:tcPr>
          <w:p w:rsidR="00B60ECE" w:rsidRPr="00B60ECE" w:rsidRDefault="00B60ECE" w:rsidP="00A4240C">
            <w:pPr>
              <w:rPr>
                <w:b/>
              </w:rPr>
            </w:pPr>
            <w:r w:rsidRPr="00B60ECE">
              <w:rPr>
                <w:b/>
              </w:rPr>
              <w:t>Functie</w:t>
            </w:r>
          </w:p>
        </w:tc>
        <w:tc>
          <w:tcPr>
            <w:tcW w:w="2264" w:type="dxa"/>
          </w:tcPr>
          <w:p w:rsidR="00B60ECE" w:rsidRPr="00B60ECE" w:rsidRDefault="00B60ECE" w:rsidP="00A4240C">
            <w:pPr>
              <w:rPr>
                <w:b/>
              </w:rPr>
            </w:pPr>
            <w:r w:rsidRPr="00B60ECE">
              <w:rPr>
                <w:b/>
              </w:rPr>
              <w:t>Afwijkend ontwerp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Home</w:t>
            </w:r>
          </w:p>
        </w:tc>
        <w:tc>
          <w:tcPr>
            <w:tcW w:w="1559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Belangstelling voor de app opwekken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Categories</w:t>
            </w:r>
          </w:p>
        </w:tc>
        <w:tc>
          <w:tcPr>
            <w:tcW w:w="1559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Een lijst met alle categorieën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Quiz</w:t>
            </w:r>
          </w:p>
        </w:tc>
        <w:tc>
          <w:tcPr>
            <w:tcW w:w="1559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Ja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Een quiz waarbij je de vertaling moet opschrijven van het gegeven woord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Oefen</w:t>
            </w:r>
          </w:p>
        </w:tc>
        <w:tc>
          <w:tcPr>
            <w:tcW w:w="1559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Ja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Een oefening waarbij je met woorden kunt oefenen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  <w:tr w:rsidR="00B60ECE" w:rsidTr="00B60ECE">
        <w:tc>
          <w:tcPr>
            <w:tcW w:w="1838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Resultaat</w:t>
            </w:r>
          </w:p>
        </w:tc>
        <w:tc>
          <w:tcPr>
            <w:tcW w:w="1559" w:type="dxa"/>
          </w:tcPr>
          <w:p w:rsidR="00B60ECE" w:rsidRDefault="00B00703" w:rsidP="00A4240C">
            <w:pPr>
              <w:rPr>
                <w:bCs/>
              </w:rPr>
            </w:pPr>
            <w:r>
              <w:rPr>
                <w:bCs/>
              </w:rPr>
              <w:t>N</w:t>
            </w:r>
            <w:bookmarkStart w:id="4" w:name="_GoBack"/>
            <w:bookmarkEnd w:id="4"/>
            <w:r w:rsidR="00B60ECE">
              <w:rPr>
                <w:bCs/>
              </w:rPr>
              <w:t>ee</w:t>
            </w:r>
          </w:p>
        </w:tc>
        <w:tc>
          <w:tcPr>
            <w:tcW w:w="3395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Een pagina met het resultaat van de quiz gegeven in sterren.</w:t>
            </w:r>
          </w:p>
        </w:tc>
        <w:tc>
          <w:tcPr>
            <w:tcW w:w="2264" w:type="dxa"/>
          </w:tcPr>
          <w:p w:rsidR="00B60ECE" w:rsidRDefault="00B60ECE" w:rsidP="00A4240C">
            <w:pPr>
              <w:rPr>
                <w:bCs/>
              </w:rPr>
            </w:pPr>
            <w:r>
              <w:rPr>
                <w:bCs/>
              </w:rPr>
              <w:t>Nee</w:t>
            </w:r>
          </w:p>
        </w:tc>
      </w:tr>
    </w:tbl>
    <w:p w:rsidR="007371FD" w:rsidRDefault="00AD04EA" w:rsidP="000C4649">
      <w:pPr>
        <w:pStyle w:val="Heading2"/>
      </w:pPr>
      <w:bookmarkStart w:id="5" w:name="_Toc49763599"/>
      <w:r w:rsidRPr="00AD04EA">
        <w:lastRenderedPageBreak/>
        <w:t>Technisch Ontwerp</w:t>
      </w:r>
      <w:bookmarkEnd w:id="5"/>
    </w:p>
    <w:p w:rsidR="00A4240C" w:rsidRDefault="00A4240C" w:rsidP="00A4240C"/>
    <w:p w:rsidR="00A4240C" w:rsidRDefault="00A4240C">
      <w:r>
        <w:br w:type="page"/>
      </w:r>
    </w:p>
    <w:p w:rsidR="00A4240C" w:rsidRDefault="00A4240C" w:rsidP="00A4240C"/>
    <w:p w:rsidR="001F34BD" w:rsidRPr="001F34BD" w:rsidRDefault="00AD04EA" w:rsidP="00D33C56">
      <w:pPr>
        <w:pStyle w:val="Heading2"/>
      </w:pPr>
      <w:bookmarkStart w:id="6" w:name="_Toc49763600"/>
      <w:r w:rsidRPr="00AD04EA">
        <w:t>Ontwikkelomgeving</w:t>
      </w:r>
      <w:bookmarkEnd w:id="6"/>
      <w:r>
        <w:br w:type="page"/>
      </w:r>
      <w:bookmarkStart w:id="7" w:name="_Toc49763601"/>
      <w:r w:rsidRPr="00AD04EA">
        <w:lastRenderedPageBreak/>
        <w:t>Realisatie</w:t>
      </w:r>
      <w:bookmarkEnd w:id="7"/>
    </w:p>
    <w:p w:rsidR="001F34BD" w:rsidRPr="001F34BD" w:rsidRDefault="00AD04EA" w:rsidP="00D33C56">
      <w:pPr>
        <w:pStyle w:val="Heading2"/>
      </w:pPr>
      <w:r>
        <w:br w:type="page"/>
      </w:r>
      <w:bookmarkStart w:id="8" w:name="_Toc49763602"/>
      <w:r w:rsidRPr="00AD04EA">
        <w:lastRenderedPageBreak/>
        <w:t>Oplevering</w:t>
      </w:r>
      <w:bookmarkEnd w:id="8"/>
    </w:p>
    <w:p w:rsidR="00AD04EA" w:rsidRPr="00D33C56" w:rsidRDefault="00AD04EA" w:rsidP="00D33C56">
      <w:pPr>
        <w:pStyle w:val="Heading2"/>
      </w:pPr>
      <w:r>
        <w:br w:type="page"/>
      </w:r>
      <w:bookmarkStart w:id="9" w:name="_Toc49763603"/>
      <w:r w:rsidRPr="00AD04EA">
        <w:lastRenderedPageBreak/>
        <w:t>Nazorg</w:t>
      </w:r>
      <w:bookmarkEnd w:id="9"/>
      <w:r>
        <w:rPr>
          <w:rFonts w:ascii="Arial" w:hAnsi="Arial" w:cs="Arial"/>
          <w:bCs/>
          <w:sz w:val="21"/>
          <w:szCs w:val="21"/>
        </w:rPr>
        <w:br w:type="page"/>
      </w:r>
    </w:p>
    <w:p w:rsidR="00983945" w:rsidRPr="00983945" w:rsidRDefault="00AD04EA" w:rsidP="00D33C56">
      <w:pPr>
        <w:pStyle w:val="Heading2"/>
      </w:pPr>
      <w:bookmarkStart w:id="10" w:name="_Toc49763604"/>
      <w:r w:rsidRPr="00AD04EA">
        <w:lastRenderedPageBreak/>
        <w:t>Bijlagen</w:t>
      </w:r>
      <w:bookmarkEnd w:id="10"/>
    </w:p>
    <w:sectPr w:rsidR="00983945" w:rsidRPr="00983945" w:rsidSect="0002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71F96" w:rsidRDefault="00571F96" w:rsidP="00AD04EA">
      <w:r>
        <w:separator/>
      </w:r>
    </w:p>
  </w:endnote>
  <w:endnote w:type="continuationSeparator" w:id="0">
    <w:p w:rsidR="00571F96" w:rsidRDefault="00571F96" w:rsidP="00AD0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rostile LT Std">
    <w:altName w:val="Agency FB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71F96" w:rsidRDefault="00571F96" w:rsidP="00AD04EA">
      <w:r>
        <w:separator/>
      </w:r>
    </w:p>
  </w:footnote>
  <w:footnote w:type="continuationSeparator" w:id="0">
    <w:p w:rsidR="00571F96" w:rsidRDefault="00571F96" w:rsidP="00AD04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C5"/>
    <w:rsid w:val="00003678"/>
    <w:rsid w:val="000130D6"/>
    <w:rsid w:val="000234DD"/>
    <w:rsid w:val="00030C51"/>
    <w:rsid w:val="00060A32"/>
    <w:rsid w:val="00070B9E"/>
    <w:rsid w:val="000C4649"/>
    <w:rsid w:val="00102D62"/>
    <w:rsid w:val="001F34BD"/>
    <w:rsid w:val="00235C35"/>
    <w:rsid w:val="00240C3D"/>
    <w:rsid w:val="003838E3"/>
    <w:rsid w:val="00385B98"/>
    <w:rsid w:val="003C663D"/>
    <w:rsid w:val="00473F6F"/>
    <w:rsid w:val="00494619"/>
    <w:rsid w:val="004F1FA5"/>
    <w:rsid w:val="00561222"/>
    <w:rsid w:val="00571F96"/>
    <w:rsid w:val="00587A8C"/>
    <w:rsid w:val="00596555"/>
    <w:rsid w:val="005C501D"/>
    <w:rsid w:val="005D6003"/>
    <w:rsid w:val="005F1E93"/>
    <w:rsid w:val="0060511A"/>
    <w:rsid w:val="006410A8"/>
    <w:rsid w:val="006502DD"/>
    <w:rsid w:val="0071019B"/>
    <w:rsid w:val="007371FD"/>
    <w:rsid w:val="0079560D"/>
    <w:rsid w:val="007D711D"/>
    <w:rsid w:val="008F4983"/>
    <w:rsid w:val="009537F1"/>
    <w:rsid w:val="00983945"/>
    <w:rsid w:val="009F0352"/>
    <w:rsid w:val="00A4240C"/>
    <w:rsid w:val="00AD04EA"/>
    <w:rsid w:val="00B00703"/>
    <w:rsid w:val="00B16E89"/>
    <w:rsid w:val="00B20BC5"/>
    <w:rsid w:val="00B60ECE"/>
    <w:rsid w:val="00BC281D"/>
    <w:rsid w:val="00C01FD6"/>
    <w:rsid w:val="00C12BC5"/>
    <w:rsid w:val="00C83904"/>
    <w:rsid w:val="00CA671E"/>
    <w:rsid w:val="00D33C56"/>
    <w:rsid w:val="00D4142E"/>
    <w:rsid w:val="00D46AC0"/>
    <w:rsid w:val="00D60D98"/>
    <w:rsid w:val="00D6685E"/>
    <w:rsid w:val="00DA7754"/>
    <w:rsid w:val="00E72CF9"/>
    <w:rsid w:val="00E77315"/>
    <w:rsid w:val="00F9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39B33"/>
  <w15:chartTrackingRefBased/>
  <w15:docId w15:val="{513DC13A-D751-E04E-8EB5-60B6E6A8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9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0B9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B9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B9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B9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B9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B9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B9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B9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B9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B9E"/>
    <w:rPr>
      <w:b/>
      <w:bCs/>
      <w:caps/>
      <w:color w:val="FFFFFF" w:themeColor="background1"/>
      <w:spacing w:val="15"/>
      <w:shd w:val="clear" w:color="auto" w:fill="4472C4" w:themeFill="accent1"/>
    </w:rPr>
  </w:style>
  <w:style w:type="paragraph" w:styleId="NormalWeb">
    <w:name w:val="Normal (Web)"/>
    <w:basedOn w:val="Normal"/>
    <w:uiPriority w:val="99"/>
    <w:unhideWhenUsed/>
    <w:rsid w:val="00AD04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paragraph" w:customStyle="1" w:styleId="CM1">
    <w:name w:val="CM1"/>
    <w:basedOn w:val="Normal"/>
    <w:next w:val="Normal"/>
    <w:uiPriority w:val="99"/>
    <w:rsid w:val="00AD04EA"/>
    <w:pPr>
      <w:widowControl w:val="0"/>
      <w:autoSpaceDE w:val="0"/>
      <w:autoSpaceDN w:val="0"/>
      <w:adjustRightInd w:val="0"/>
      <w:spacing w:line="560" w:lineRule="atLeast"/>
    </w:pPr>
    <w:rPr>
      <w:rFonts w:ascii="Eurostile LT Std" w:eastAsia="Times New Roman" w:hAnsi="Eurostile LT Std" w:cs="Times New Roman"/>
      <w:lang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070B9E"/>
    <w:rPr>
      <w:caps/>
      <w:spacing w:val="15"/>
      <w:shd w:val="clear" w:color="auto" w:fill="D9E2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4EA"/>
  </w:style>
  <w:style w:type="paragraph" w:styleId="Footer">
    <w:name w:val="footer"/>
    <w:basedOn w:val="Normal"/>
    <w:link w:val="FooterChar"/>
    <w:uiPriority w:val="99"/>
    <w:unhideWhenUsed/>
    <w:rsid w:val="00AD04E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4EA"/>
  </w:style>
  <w:style w:type="paragraph" w:styleId="TOCHeading">
    <w:name w:val="TOC Heading"/>
    <w:basedOn w:val="Heading1"/>
    <w:next w:val="Normal"/>
    <w:uiPriority w:val="39"/>
    <w:unhideWhenUsed/>
    <w:qFormat/>
    <w:rsid w:val="00070B9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F1FA5"/>
    <w:pPr>
      <w:spacing w:before="24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F1FA5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4F1FA5"/>
    <w:pPr>
      <w:ind w:left="240"/>
    </w:pPr>
  </w:style>
  <w:style w:type="paragraph" w:styleId="TOC4">
    <w:name w:val="toc 4"/>
    <w:basedOn w:val="Normal"/>
    <w:next w:val="Normal"/>
    <w:autoRedefine/>
    <w:uiPriority w:val="39"/>
    <w:unhideWhenUsed/>
    <w:rsid w:val="004F1FA5"/>
    <w:pPr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4F1FA5"/>
    <w:pPr>
      <w:ind w:left="720"/>
    </w:pPr>
  </w:style>
  <w:style w:type="paragraph" w:styleId="TOC6">
    <w:name w:val="toc 6"/>
    <w:basedOn w:val="Normal"/>
    <w:next w:val="Normal"/>
    <w:autoRedefine/>
    <w:uiPriority w:val="39"/>
    <w:unhideWhenUsed/>
    <w:rsid w:val="004F1FA5"/>
    <w:pPr>
      <w:ind w:left="960"/>
    </w:pPr>
  </w:style>
  <w:style w:type="paragraph" w:styleId="TOC7">
    <w:name w:val="toc 7"/>
    <w:basedOn w:val="Normal"/>
    <w:next w:val="Normal"/>
    <w:autoRedefine/>
    <w:uiPriority w:val="39"/>
    <w:unhideWhenUsed/>
    <w:rsid w:val="004F1FA5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4F1FA5"/>
    <w:pPr>
      <w:ind w:left="1440"/>
    </w:pPr>
  </w:style>
  <w:style w:type="paragraph" w:styleId="TOC9">
    <w:name w:val="toc 9"/>
    <w:basedOn w:val="Normal"/>
    <w:next w:val="Normal"/>
    <w:autoRedefine/>
    <w:uiPriority w:val="39"/>
    <w:unhideWhenUsed/>
    <w:rsid w:val="004F1FA5"/>
    <w:pPr>
      <w:ind w:left="1680"/>
    </w:pPr>
  </w:style>
  <w:style w:type="character" w:styleId="Hyperlink">
    <w:name w:val="Hyperlink"/>
    <w:basedOn w:val="DefaultParagraphFont"/>
    <w:uiPriority w:val="99"/>
    <w:unhideWhenUsed/>
    <w:rsid w:val="004F1FA5"/>
    <w:rPr>
      <w:color w:val="0563C1" w:themeColor="hyperlink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070B9E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070B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70B9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B9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B9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B9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B9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B9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0B9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B9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70B9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070B9E"/>
    <w:rPr>
      <w:b/>
      <w:bCs/>
    </w:rPr>
  </w:style>
  <w:style w:type="character" w:styleId="Emphasis">
    <w:name w:val="Emphasis"/>
    <w:uiPriority w:val="20"/>
    <w:qFormat/>
    <w:rsid w:val="00070B9E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070B9E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70B9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0B9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B9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B9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070B9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70B9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70B9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70B9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70B9E"/>
    <w:rPr>
      <w:b/>
      <w:bCs/>
      <w:i/>
      <w:iCs/>
      <w:spacing w:val="9"/>
    </w:rPr>
  </w:style>
  <w:style w:type="table" w:styleId="TableGrid">
    <w:name w:val="Table Grid"/>
    <w:basedOn w:val="TableNormal"/>
    <w:uiPriority w:val="39"/>
    <w:rsid w:val="00BC2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8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bcdefg/Documents/School/Project/periode%209/MonkeyBusiness/2.Wordsjabloon/Wordsjabloon_Groep_v1.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C96E234-02BB-F44C-A789-E34DFDF2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Wordsjabloon_Groep_v1.0.dotx</Template>
  <TotalTime>15</TotalTime>
  <Pages>12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Tolga Guler</cp:lastModifiedBy>
  <cp:revision>12</cp:revision>
  <dcterms:created xsi:type="dcterms:W3CDTF">2020-09-24T06:52:00Z</dcterms:created>
  <dcterms:modified xsi:type="dcterms:W3CDTF">2020-09-24T11:26:00Z</dcterms:modified>
</cp:coreProperties>
</file>
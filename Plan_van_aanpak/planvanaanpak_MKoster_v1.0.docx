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D930" w14:textId="77777777" w:rsidR="00990158" w:rsidRDefault="00AD04EA" w:rsidP="00AD04EA">
      <w:pPr>
        <w:pStyle w:val="Heading1"/>
      </w:pPr>
      <w:bookmarkStart w:id="0" w:name="_Toc49763594"/>
      <w:r>
        <w:t>Project Mobile App</w:t>
      </w:r>
      <w:bookmarkEnd w:id="0"/>
    </w:p>
    <w:p w14:paraId="45D8C72D" w14:textId="77777777" w:rsidR="00AD04EA" w:rsidRDefault="00AD04EA" w:rsidP="00AD04EA"/>
    <w:p w14:paraId="285DE0CA" w14:textId="720D51EC" w:rsidR="00AD04EA" w:rsidRPr="00394597" w:rsidRDefault="00730B64" w:rsidP="00AD04EA">
      <w:pPr>
        <w:rPr>
          <w:rFonts w:ascii="Times New Roman" w:eastAsia="Times New Roman" w:hAnsi="Times New Roman" w:cs="Times New Roman"/>
          <w:lang w:eastAsia="nl-NL"/>
        </w:rPr>
      </w:pPr>
      <w:r>
        <w:rPr>
          <w:noProof/>
        </w:rPr>
        <w:drawing>
          <wp:inline distT="0" distB="0" distL="0" distR="0" wp14:anchorId="57BE7C9C" wp14:editId="507413DB">
            <wp:extent cx="5756910" cy="3288665"/>
            <wp:effectExtent l="0" t="0" r="0" b="0"/>
            <wp:docPr id="2" name="Picture 2" descr="Google brengt Android Studio 2.0 uit - Webwer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brengt Android Studio 2.0 uit - Webwere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597" w:rsidRPr="00394597">
        <w:rPr>
          <w:rFonts w:ascii="Times New Roman" w:eastAsia="Times New Roman" w:hAnsi="Times New Roman" w:cs="Times New Roman"/>
          <w:lang w:eastAsia="nl-NL"/>
        </w:rPr>
        <w:fldChar w:fldCharType="begin"/>
      </w:r>
      <w:r w:rsidR="00394597" w:rsidRPr="00394597">
        <w:rPr>
          <w:rFonts w:ascii="Times New Roman" w:eastAsia="Times New Roman" w:hAnsi="Times New Roman" w:cs="Times New Roman"/>
          <w:lang w:eastAsia="nl-NL"/>
        </w:rPr>
        <w:instrText xml:space="preserve"> INCLUDEPICTURE "https://www.dalfsennet.nl/static/img/2020/03/coronavirus_1584278198.jpg" \* MERGEFORMATINET </w:instrText>
      </w:r>
      <w:r w:rsidR="00394597" w:rsidRPr="00394597">
        <w:rPr>
          <w:rFonts w:ascii="Times New Roman" w:eastAsia="Times New Roman" w:hAnsi="Times New Roman" w:cs="Times New Roman"/>
          <w:lang w:eastAsia="nl-NL"/>
        </w:rPr>
        <w:fldChar w:fldCharType="separate"/>
      </w:r>
      <w:r w:rsidR="00394597" w:rsidRPr="00394597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34857E40" w14:textId="77777777" w:rsidR="00AD04EA" w:rsidRDefault="00AD04EA" w:rsidP="00AD04EA"/>
    <w:p w14:paraId="00492110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Maurice Koster, </w:t>
      </w:r>
      <w:proofErr w:type="spellStart"/>
      <w:r w:rsidR="00394597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Tolga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, Ivan Holwerda</w:t>
      </w:r>
    </w:p>
    <w:p w14:paraId="1086250D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14:paraId="05482D15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14:paraId="3CF639CE" w14:textId="77777777" w:rsidR="00AD04EA" w:rsidRPr="009537F1" w:rsidRDefault="00AD04EA" w:rsidP="00AD04EA">
      <w:pPr>
        <w:pStyle w:val="Norm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14:paraId="4D146231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Onbekend</w:t>
      </w:r>
    </w:p>
    <w:p w14:paraId="2207D35C" w14:textId="77777777" w:rsidR="00AD04EA" w:rsidRDefault="00AD04EA" w:rsidP="00B16E89">
      <w:pPr>
        <w:pStyle w:val="Norm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14:paraId="214436EE" w14:textId="77777777" w:rsidR="005F1E93" w:rsidRDefault="004F1FA5" w:rsidP="009F0352">
      <w:pPr>
        <w:pStyle w:val="Heading2"/>
      </w:pPr>
      <w:r>
        <w:lastRenderedPageBreak/>
        <w:t>Inhoudsopgave</w:t>
      </w:r>
    </w:p>
    <w:p w14:paraId="50FC1F61" w14:textId="77777777" w:rsidR="004F1FA5" w:rsidRPr="009F0352" w:rsidRDefault="004F1FA5" w:rsidP="009F0352">
      <w:pPr>
        <w:pStyle w:val="Heading2"/>
      </w:pPr>
      <w:r>
        <w:rPr>
          <w:rFonts w:ascii="Arial" w:eastAsiaTheme="minorEastAsia" w:hAnsi="Arial" w:cs="Arial"/>
          <w:bCs/>
          <w:sz w:val="21"/>
          <w:szCs w:val="21"/>
        </w:rPr>
        <w:fldChar w:fldCharType="begin"/>
      </w:r>
      <w:r>
        <w:rPr>
          <w:rFonts w:ascii="Arial" w:eastAsiaTheme="minorEastAsia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eastAsiaTheme="minorEastAsia" w:hAnsi="Arial" w:cs="Arial"/>
          <w:bCs/>
          <w:sz w:val="21"/>
          <w:szCs w:val="21"/>
        </w:rPr>
        <w:fldChar w:fldCharType="separate"/>
      </w:r>
      <w:hyperlink w:anchor="_Toc49763594" w:history="1"/>
    </w:p>
    <w:p w14:paraId="734C9AAF" w14:textId="77777777" w:rsidR="004F1FA5" w:rsidRDefault="00A5279E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3</w:t>
        </w:r>
        <w:r w:rsidR="004F1FA5">
          <w:rPr>
            <w:noProof/>
            <w:webHidden/>
          </w:rPr>
          <w:fldChar w:fldCharType="end"/>
        </w:r>
      </w:hyperlink>
    </w:p>
    <w:p w14:paraId="5CD73298" w14:textId="77777777" w:rsidR="004F1FA5" w:rsidRDefault="00A5279E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4</w:t>
        </w:r>
        <w:r w:rsidR="004F1FA5">
          <w:rPr>
            <w:noProof/>
            <w:webHidden/>
          </w:rPr>
          <w:fldChar w:fldCharType="end"/>
        </w:r>
      </w:hyperlink>
    </w:p>
    <w:p w14:paraId="46BCD759" w14:textId="77777777" w:rsidR="004F1FA5" w:rsidRDefault="00A5279E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5</w:t>
        </w:r>
        <w:r w:rsidR="004F1FA5">
          <w:rPr>
            <w:noProof/>
            <w:webHidden/>
          </w:rPr>
          <w:fldChar w:fldCharType="end"/>
        </w:r>
      </w:hyperlink>
    </w:p>
    <w:p w14:paraId="559E3AE9" w14:textId="77777777" w:rsidR="004F1FA5" w:rsidRDefault="00A5279E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6</w:t>
        </w:r>
        <w:r w:rsidR="004F1FA5">
          <w:rPr>
            <w:noProof/>
            <w:webHidden/>
          </w:rPr>
          <w:fldChar w:fldCharType="end"/>
        </w:r>
      </w:hyperlink>
    </w:p>
    <w:p w14:paraId="3246E4B9" w14:textId="77777777" w:rsidR="004F1FA5" w:rsidRDefault="00A5279E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7</w:t>
        </w:r>
        <w:r w:rsidR="004F1FA5">
          <w:rPr>
            <w:noProof/>
            <w:webHidden/>
          </w:rPr>
          <w:fldChar w:fldCharType="end"/>
        </w:r>
      </w:hyperlink>
    </w:p>
    <w:p w14:paraId="64C14C25" w14:textId="77777777" w:rsidR="004F1FA5" w:rsidRDefault="00A5279E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8</w:t>
        </w:r>
        <w:r w:rsidR="004F1FA5">
          <w:rPr>
            <w:noProof/>
            <w:webHidden/>
          </w:rPr>
          <w:fldChar w:fldCharType="end"/>
        </w:r>
      </w:hyperlink>
    </w:p>
    <w:p w14:paraId="66931775" w14:textId="77777777" w:rsidR="004F1FA5" w:rsidRDefault="00A5279E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9</w:t>
        </w:r>
        <w:r w:rsidR="004F1FA5">
          <w:rPr>
            <w:noProof/>
            <w:webHidden/>
          </w:rPr>
          <w:fldChar w:fldCharType="end"/>
        </w:r>
      </w:hyperlink>
    </w:p>
    <w:p w14:paraId="33F7D28C" w14:textId="77777777" w:rsidR="004F1FA5" w:rsidRDefault="00A5279E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10</w:t>
        </w:r>
        <w:r w:rsidR="004F1FA5">
          <w:rPr>
            <w:noProof/>
            <w:webHidden/>
          </w:rPr>
          <w:fldChar w:fldCharType="end"/>
        </w:r>
      </w:hyperlink>
    </w:p>
    <w:p w14:paraId="4555260B" w14:textId="77777777" w:rsidR="004F1FA5" w:rsidRDefault="00A5279E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11</w:t>
        </w:r>
        <w:r w:rsidR="004F1FA5">
          <w:rPr>
            <w:noProof/>
            <w:webHidden/>
          </w:rPr>
          <w:fldChar w:fldCharType="end"/>
        </w:r>
      </w:hyperlink>
    </w:p>
    <w:p w14:paraId="6EA13E06" w14:textId="77777777" w:rsidR="00AD04EA" w:rsidRDefault="004F1FA5">
      <w:pPr>
        <w:rPr>
          <w:rFonts w:ascii="Arial" w:eastAsiaTheme="minorEastAsia" w:hAnsi="Arial" w:cs="Arial"/>
          <w:bCs/>
          <w:sz w:val="21"/>
          <w:szCs w:val="21"/>
          <w:lang w:eastAsia="nl-NL"/>
        </w:rPr>
      </w:pPr>
      <w:r>
        <w:rPr>
          <w:rFonts w:ascii="Arial" w:eastAsiaTheme="minorEastAsia" w:hAnsi="Arial" w:cs="Arial"/>
          <w:bCs/>
          <w:sz w:val="21"/>
          <w:szCs w:val="21"/>
        </w:rPr>
        <w:fldChar w:fldCharType="end"/>
      </w:r>
      <w:r w:rsidR="00AD04EA"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3AD557B4" w14:textId="77777777" w:rsidR="00AD04EA" w:rsidRDefault="00AD04EA" w:rsidP="00AD04EA">
      <w:pPr>
        <w:pStyle w:val="Heading2"/>
        <w:rPr>
          <w:rFonts w:eastAsiaTheme="minorEastAsia"/>
        </w:rPr>
      </w:pPr>
      <w:bookmarkStart w:id="1" w:name="_Toc49763596"/>
      <w:r w:rsidRPr="00AD04EA">
        <w:rPr>
          <w:rFonts w:eastAsiaTheme="minorEastAsia"/>
        </w:rPr>
        <w:lastRenderedPageBreak/>
        <w:t>Behoefteanalyse</w:t>
      </w:r>
      <w:bookmarkEnd w:id="1"/>
    </w:p>
    <w:p w14:paraId="2592610B" w14:textId="77777777" w:rsidR="00240C3D" w:rsidRDefault="00240C3D">
      <w:pPr>
        <w:rPr>
          <w:rFonts w:ascii="Arial" w:eastAsiaTheme="minorEastAsia" w:hAnsi="Arial" w:cs="Arial"/>
          <w:bCs/>
          <w:sz w:val="21"/>
          <w:szCs w:val="21"/>
        </w:rPr>
      </w:pPr>
    </w:p>
    <w:p w14:paraId="7BA1B5DD" w14:textId="77777777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De kern van het project: </w:t>
      </w:r>
    </w:p>
    <w:p w14:paraId="05CADB72" w14:textId="40288DA6" w:rsidR="00240C3D" w:rsidRPr="002A1CEB" w:rsidRDefault="002A1CEB" w:rsidP="00240C3D">
      <w:pPr>
        <w:rPr>
          <w:rFonts w:ascii="Arial" w:hAnsi="Arial" w:cs="Arial"/>
          <w:bCs/>
          <w:sz w:val="22"/>
          <w:szCs w:val="22"/>
          <w:lang w:eastAsia="nl-NL"/>
        </w:rPr>
      </w:pPr>
      <w:r>
        <w:rPr>
          <w:rFonts w:ascii="Arial" w:hAnsi="Arial" w:cs="Arial"/>
          <w:bCs/>
          <w:sz w:val="22"/>
          <w:szCs w:val="22"/>
          <w:lang w:eastAsia="nl-NL"/>
        </w:rPr>
        <w:t xml:space="preserve">Het </w:t>
      </w:r>
      <w:r w:rsidR="005474D2">
        <w:rPr>
          <w:rFonts w:ascii="Arial" w:hAnsi="Arial" w:cs="Arial"/>
          <w:bCs/>
          <w:sz w:val="22"/>
          <w:szCs w:val="22"/>
          <w:lang w:eastAsia="nl-NL"/>
        </w:rPr>
        <w:t>is de bedoeling om een app te bouwen die op een eenvoudige en laagdrempelige manier 1 groot product te maken dat veel mensen kan bereiken</w:t>
      </w:r>
      <w:r w:rsidR="00854A43">
        <w:rPr>
          <w:rFonts w:ascii="Arial" w:hAnsi="Arial" w:cs="Arial"/>
          <w:bCs/>
          <w:sz w:val="22"/>
          <w:szCs w:val="22"/>
          <w:lang w:eastAsia="nl-NL"/>
        </w:rPr>
        <w:t>.</w:t>
      </w:r>
    </w:p>
    <w:p w14:paraId="52515724" w14:textId="77777777" w:rsidR="00240C3D" w:rsidRPr="00240C3D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</w:p>
    <w:p w14:paraId="1588D8CC" w14:textId="77777777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Aanleiding: </w:t>
      </w:r>
    </w:p>
    <w:p w14:paraId="3DF1BFFC" w14:textId="08AC61D6" w:rsidR="00240C3D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  <w:r>
        <w:rPr>
          <w:rFonts w:ascii="Arial" w:hAnsi="Arial" w:cs="Arial"/>
          <w:sz w:val="22"/>
          <w:szCs w:val="22"/>
          <w:lang w:eastAsia="nl-NL"/>
        </w:rPr>
        <w:t>De reden voor het maken van een app in plaats van een website is omdat een app iets meer toegankelijker is voor het geselecteerde publiek.</w:t>
      </w:r>
    </w:p>
    <w:p w14:paraId="5831F7E0" w14:textId="0FFF41DE" w:rsidR="00854A43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4E8E8DEE" w14:textId="184F8A03" w:rsidR="00854A43" w:rsidRPr="00240C3D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  <w:r>
        <w:rPr>
          <w:rFonts w:ascii="Arial" w:hAnsi="Arial" w:cs="Arial"/>
          <w:sz w:val="22"/>
          <w:szCs w:val="22"/>
          <w:lang w:eastAsia="nl-NL"/>
        </w:rPr>
        <w:t>Omdat deze taal langzaam aan het vergaan is en veel boeken in en over deze taal ook verdwijnen wil de klant een app ontwikkelen zodat er 1 grote toegankelijke app is waar je op beginner niveau deze taal kan leren</w:t>
      </w:r>
    </w:p>
    <w:p w14:paraId="7E5EF106" w14:textId="77777777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1B516227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Algemene beschrijving van de applicatie: </w:t>
      </w:r>
    </w:p>
    <w:p w14:paraId="1C2F2619" w14:textId="28B10613" w:rsidR="00240C3D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In de app heb je 4 schermen:</w:t>
      </w:r>
    </w:p>
    <w:p w14:paraId="2A42D32E" w14:textId="60AC621A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503C69D8" w14:textId="01E6889E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Oefenen: kies uit verschillende categorieën waar je plaatjes gerelateerd aan de gekozen categorie krijgt te zien en je moet dan het woord raden wat je in het plaatje ziet.</w:t>
      </w:r>
    </w:p>
    <w:p w14:paraId="0413B47F" w14:textId="77777777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6AD65AA5" w14:textId="07EE2477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Quiz: Je krijgt een test over de woordjes die hebt geoefend in het oefen scherm. Bij 3 foute antwoorden krijg je het goede antwoord te zien en de punten worden bij gehouden met sterretjes.</w:t>
      </w:r>
    </w:p>
    <w:p w14:paraId="55F9B009" w14:textId="66E33C0F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3683EFC7" w14:textId="0B9C6E8B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Score: Hier kan je je score zien.</w:t>
      </w:r>
    </w:p>
    <w:p w14:paraId="6873F6FC" w14:textId="43D70906" w:rsid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2B81FF1A" w14:textId="2CA27A2E" w:rsidR="00E55761" w:rsidRPr="00854A43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Over: Hier kan je info vinden over de app en contact gegevens</w:t>
      </w:r>
      <w:r w:rsidR="007C69DC">
        <w:rPr>
          <w:rFonts w:ascii="Arial" w:hAnsi="Arial" w:cs="Arial"/>
          <w:bCs/>
          <w:lang w:eastAsia="nl-NL"/>
        </w:rPr>
        <w:t>.</w:t>
      </w:r>
    </w:p>
    <w:p w14:paraId="57D53BD6" w14:textId="77777777" w:rsidR="00240C3D" w:rsidRPr="00240C3D" w:rsidRDefault="00240C3D" w:rsidP="00240C3D">
      <w:pPr>
        <w:pStyle w:val="NoSpacing"/>
        <w:rPr>
          <w:rFonts w:ascii="Arial" w:hAnsi="Arial" w:cs="Arial"/>
          <w:b/>
          <w:lang w:eastAsia="nl-NL"/>
        </w:rPr>
      </w:pPr>
    </w:p>
    <w:p w14:paraId="2A6567C5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0F4AC10B" w14:textId="19F73CC2" w:rsidR="00240C3D" w:rsidRPr="00E55761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Het doel is om te z</w:t>
      </w:r>
      <w:r w:rsidRPr="00E55761">
        <w:rPr>
          <w:rFonts w:ascii="Arial" w:hAnsi="Arial" w:cs="Arial"/>
          <w:bCs/>
          <w:lang w:eastAsia="nl-NL"/>
        </w:rPr>
        <w:t>orgen dat basisschoolleerlingen de taal zich eigen kunnen maken</w:t>
      </w:r>
      <w:r>
        <w:rPr>
          <w:rFonts w:ascii="Arial" w:hAnsi="Arial" w:cs="Arial"/>
          <w:bCs/>
          <w:lang w:eastAsia="nl-NL"/>
        </w:rPr>
        <w:t>.</w:t>
      </w:r>
    </w:p>
    <w:p w14:paraId="41DC799E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42328C33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Doelgroepen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2839464A" w14:textId="3BA7BA4A" w:rsidR="00240C3D" w:rsidRPr="007C69DC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 w:rsidRPr="007C69DC">
        <w:rPr>
          <w:rFonts w:ascii="Arial" w:hAnsi="Arial" w:cs="Arial"/>
          <w:bCs/>
          <w:lang w:eastAsia="nl-NL"/>
        </w:rPr>
        <w:t xml:space="preserve">De doelgroep </w:t>
      </w:r>
      <w:r w:rsidR="007C69DC" w:rsidRPr="007C69DC">
        <w:rPr>
          <w:rFonts w:ascii="Arial" w:hAnsi="Arial" w:cs="Arial"/>
          <w:bCs/>
          <w:lang w:eastAsia="nl-NL"/>
        </w:rPr>
        <w:t>zijn basisschoolleerlingen</w:t>
      </w:r>
      <w:r w:rsidR="007C69DC">
        <w:rPr>
          <w:rFonts w:ascii="Arial" w:hAnsi="Arial" w:cs="Arial"/>
          <w:bCs/>
          <w:lang w:eastAsia="nl-NL"/>
        </w:rPr>
        <w:t>.</w:t>
      </w:r>
    </w:p>
    <w:p w14:paraId="384A3C7B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12FF0BFC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Vormgeving: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5D7B7918" w14:textId="6E03FA66" w:rsidR="00240C3D" w:rsidRDefault="007C69DC" w:rsidP="00240C3D">
      <w:pPr>
        <w:pStyle w:val="NoSpacing"/>
        <w:rPr>
          <w:rFonts w:ascii="Arial" w:hAnsi="Arial" w:cs="Arial"/>
          <w:bCs/>
          <w:lang w:eastAsia="nl-NL"/>
        </w:rPr>
      </w:pPr>
      <w:r w:rsidRPr="007C69DC">
        <w:rPr>
          <w:rFonts w:ascii="Arial" w:hAnsi="Arial" w:cs="Arial"/>
          <w:bCs/>
          <w:lang w:eastAsia="nl-NL"/>
        </w:rPr>
        <w:t xml:space="preserve">De kleuren die terug moet </w:t>
      </w:r>
      <w:r>
        <w:rPr>
          <w:rFonts w:ascii="Arial" w:hAnsi="Arial" w:cs="Arial"/>
          <w:bCs/>
          <w:lang w:eastAsia="nl-NL"/>
        </w:rPr>
        <w:t>komen in de app zijn de kleuren: blauw, groen en geel en de tinten moeten licht zijn.</w:t>
      </w:r>
    </w:p>
    <w:p w14:paraId="29AA0288" w14:textId="7A2FEF66" w:rsidR="007C69DC" w:rsidRDefault="007C69DC" w:rsidP="00240C3D">
      <w:pPr>
        <w:pStyle w:val="NoSpacing"/>
        <w:rPr>
          <w:rFonts w:ascii="Arial" w:hAnsi="Arial" w:cs="Arial"/>
          <w:bCs/>
          <w:lang w:eastAsia="nl-NL"/>
        </w:rPr>
      </w:pPr>
    </w:p>
    <w:p w14:paraId="1C000DA6" w14:textId="7B6D54F9" w:rsidR="007C69DC" w:rsidRPr="007C69DC" w:rsidRDefault="007C69DC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De app moet er simpel en kinderlijk uit zien.</w:t>
      </w:r>
    </w:p>
    <w:p w14:paraId="64E1708C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37A79B1A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Informatie in de applicatie: </w:t>
      </w:r>
    </w:p>
    <w:p w14:paraId="33F61208" w14:textId="00ED7A71" w:rsidR="00240C3D" w:rsidRPr="007C69DC" w:rsidRDefault="007C69DC" w:rsidP="00240C3D">
      <w:pPr>
        <w:pStyle w:val="NoSpacing"/>
        <w:rPr>
          <w:rFonts w:ascii="Arial" w:hAnsi="Arial" w:cs="Arial"/>
          <w:bCs/>
          <w:lang w:eastAsia="nl-NL"/>
        </w:rPr>
      </w:pPr>
      <w:r w:rsidRPr="007C69DC">
        <w:rPr>
          <w:rFonts w:ascii="Arial" w:hAnsi="Arial" w:cs="Arial"/>
          <w:bCs/>
          <w:lang w:eastAsia="nl-NL"/>
        </w:rPr>
        <w:t>De informatie in de app word aangeleverd door de klant</w:t>
      </w:r>
    </w:p>
    <w:p w14:paraId="021E91BB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69C957B9" w14:textId="77777777" w:rsidR="00240C3D" w:rsidRPr="00240C3D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Interactie van de applicatie: </w:t>
      </w:r>
    </w:p>
    <w:p w14:paraId="6C37352A" w14:textId="0885A102" w:rsidR="00240C3D" w:rsidRP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 w:rsidRPr="009F384D">
        <w:rPr>
          <w:rFonts w:ascii="Arial" w:hAnsi="Arial" w:cs="Arial"/>
          <w:bCs/>
          <w:lang w:eastAsia="nl-NL"/>
        </w:rPr>
        <w:t xml:space="preserve">Over de toegankelijkheid van </w:t>
      </w:r>
      <w:r>
        <w:rPr>
          <w:rFonts w:ascii="Arial" w:hAnsi="Arial" w:cs="Arial"/>
          <w:bCs/>
          <w:lang w:eastAsia="nl-NL"/>
        </w:rPr>
        <w:t>de app wordt nog na gedacht denk hierbij aan toegankelijkheid voor slechthorende of slecht ziende mensen.</w:t>
      </w:r>
    </w:p>
    <w:p w14:paraId="1CFF7EC0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2AA796A4" w14:textId="77777777" w:rsidR="009F384D" w:rsidRDefault="009F384D">
      <w:pPr>
        <w:rPr>
          <w:rFonts w:ascii="Arial" w:hAnsi="Arial" w:cs="Arial"/>
          <w:b/>
          <w:sz w:val="22"/>
          <w:szCs w:val="22"/>
          <w:lang w:eastAsia="nl-NL"/>
        </w:rPr>
      </w:pPr>
      <w:r>
        <w:rPr>
          <w:rFonts w:ascii="Arial" w:hAnsi="Arial" w:cs="Arial"/>
          <w:b/>
          <w:lang w:eastAsia="nl-NL"/>
        </w:rPr>
        <w:br w:type="page"/>
      </w:r>
    </w:p>
    <w:p w14:paraId="575645E0" w14:textId="76BC236A" w:rsidR="009F384D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lastRenderedPageBreak/>
        <w:t>Tot slot</w:t>
      </w:r>
    </w:p>
    <w:p w14:paraId="25E709CC" w14:textId="77777777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 w:rsidRPr="009F384D">
        <w:rPr>
          <w:rFonts w:ascii="Arial" w:hAnsi="Arial" w:cs="Arial"/>
          <w:bCs/>
          <w:lang w:eastAsia="nl-NL"/>
        </w:rPr>
        <w:t>Op 28 oktober moet er een ontwerp worden ingeleverd</w:t>
      </w:r>
      <w:r>
        <w:rPr>
          <w:rFonts w:ascii="Arial" w:hAnsi="Arial" w:cs="Arial"/>
          <w:bCs/>
          <w:lang w:eastAsia="nl-NL"/>
        </w:rPr>
        <w:t xml:space="preserve"> en op 13 januari de realisatie.</w:t>
      </w:r>
    </w:p>
    <w:p w14:paraId="72CDDB05" w14:textId="77777777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</w:p>
    <w:p w14:paraId="25683A81" w14:textId="77777777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Wanneer er een test versie moet worden ingeleverd wordt nog besproken.</w:t>
      </w:r>
    </w:p>
    <w:p w14:paraId="4FC4FF91" w14:textId="77777777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</w:p>
    <w:p w14:paraId="43B9885E" w14:textId="6B909D6C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Het budget is 5000 euro.</w:t>
      </w:r>
    </w:p>
    <w:p w14:paraId="25F43657" w14:textId="24D5760F" w:rsid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</w:p>
    <w:p w14:paraId="10AE5435" w14:textId="0B754130" w:rsidR="00AD04EA" w:rsidRPr="009F384D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De talen waarin de app moet worden gemaakt zijn Nederlands en als mogelijk Engels.</w:t>
      </w:r>
      <w:r w:rsidR="00AD04EA" w:rsidRPr="009F384D"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0AE14189" w14:textId="77777777" w:rsidR="00AD04EA" w:rsidRDefault="00AD04EA" w:rsidP="00AD04EA">
      <w:pPr>
        <w:pStyle w:val="Heading2"/>
        <w:rPr>
          <w:rFonts w:eastAsiaTheme="minorEastAsia"/>
        </w:rPr>
      </w:pPr>
      <w:bookmarkStart w:id="2" w:name="_Toc49763597"/>
      <w:r w:rsidRPr="00AD04EA">
        <w:rPr>
          <w:rFonts w:eastAsiaTheme="minorEastAsia"/>
        </w:rPr>
        <w:lastRenderedPageBreak/>
        <w:t>Plan van Aanpak</w:t>
      </w:r>
      <w:bookmarkEnd w:id="2"/>
    </w:p>
    <w:p w14:paraId="7E9BD4CC" w14:textId="77777777" w:rsidR="007371FD" w:rsidRPr="007371FD" w:rsidRDefault="007371FD" w:rsidP="007371FD"/>
    <w:p w14:paraId="75E20BBB" w14:textId="77777777" w:rsidR="00730B64" w:rsidRPr="001E52F2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</w:rPr>
        <w:t>Het document Plan van Aanpak bevat de volgende hoofdstukken:</w:t>
      </w:r>
    </w:p>
    <w:p w14:paraId="7BE8EE0E" w14:textId="77777777" w:rsidR="00730B64" w:rsidRPr="001E52F2" w:rsidRDefault="00730B64" w:rsidP="00730B64">
      <w:pPr>
        <w:rPr>
          <w:rFonts w:ascii="Arial" w:hAnsi="Arial" w:cs="Arial"/>
        </w:rPr>
      </w:pPr>
    </w:p>
    <w:p w14:paraId="3201894C" w14:textId="4B2DD07F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 xml:space="preserve">1. Inleiding: </w:t>
      </w:r>
    </w:p>
    <w:p w14:paraId="37A46A55" w14:textId="0F762108" w:rsidR="001E52F2" w:rsidRPr="001E52F2" w:rsidRDefault="001E52F2" w:rsidP="00730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Hieronder ziet u wat benodigde informatie over het project. De inhoud van het project is om een app te maken die helpt met het beoefenen van de taal </w:t>
      </w:r>
      <w:proofErr w:type="spellStart"/>
      <w:r w:rsidRPr="001E52F2">
        <w:rPr>
          <w:rFonts w:ascii="Arial" w:hAnsi="Arial" w:cs="Arial"/>
        </w:rPr>
        <w:t>Amazigh</w:t>
      </w:r>
      <w:proofErr w:type="spellEnd"/>
      <w:r>
        <w:rPr>
          <w:rFonts w:ascii="Arial" w:hAnsi="Arial" w:cs="Arial"/>
        </w:rPr>
        <w:t>.</w:t>
      </w:r>
    </w:p>
    <w:p w14:paraId="7FFCE5F9" w14:textId="77777777" w:rsidR="00730B64" w:rsidRPr="001E52F2" w:rsidRDefault="00730B64" w:rsidP="00730B64">
      <w:pPr>
        <w:rPr>
          <w:rFonts w:ascii="Arial" w:hAnsi="Arial" w:cs="Arial"/>
        </w:rPr>
      </w:pPr>
    </w:p>
    <w:p w14:paraId="240F7898" w14:textId="76AE4C30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2. Doelstelling:</w:t>
      </w:r>
      <w:r w:rsidRPr="001E52F2">
        <w:rPr>
          <w:rFonts w:ascii="Arial" w:hAnsi="Arial" w:cs="Arial"/>
        </w:rPr>
        <w:t xml:space="preserve"> </w:t>
      </w:r>
    </w:p>
    <w:p w14:paraId="17ADBBA9" w14:textId="03ADBEC9" w:rsidR="001E52F2" w:rsidRPr="001E52F2" w:rsidRDefault="001E52F2" w:rsidP="00730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Het doel is om basisschoolleerlingen te </w:t>
      </w:r>
      <w:proofErr w:type="spellStart"/>
      <w:r>
        <w:rPr>
          <w:rFonts w:ascii="Arial" w:hAnsi="Arial" w:cs="Arial"/>
        </w:rPr>
        <w:t>ondersteuenen</w:t>
      </w:r>
      <w:proofErr w:type="spellEnd"/>
      <w:r>
        <w:rPr>
          <w:rFonts w:ascii="Arial" w:hAnsi="Arial" w:cs="Arial"/>
        </w:rPr>
        <w:t xml:space="preserve"> in het leren van de taal </w:t>
      </w:r>
      <w:proofErr w:type="spellStart"/>
      <w:r>
        <w:rPr>
          <w:rFonts w:ascii="Arial" w:hAnsi="Arial" w:cs="Arial"/>
        </w:rPr>
        <w:t>Amazigh</w:t>
      </w:r>
      <w:proofErr w:type="spellEnd"/>
      <w:r>
        <w:rPr>
          <w:rFonts w:ascii="Arial" w:hAnsi="Arial" w:cs="Arial"/>
        </w:rPr>
        <w:t xml:space="preserve"> doormiddel van een app.</w:t>
      </w:r>
    </w:p>
    <w:p w14:paraId="009231DE" w14:textId="77777777" w:rsidR="00730B64" w:rsidRPr="001E52F2" w:rsidRDefault="00730B64" w:rsidP="00730B64">
      <w:pPr>
        <w:rPr>
          <w:rFonts w:ascii="Arial" w:hAnsi="Arial" w:cs="Arial"/>
        </w:rPr>
      </w:pPr>
    </w:p>
    <w:p w14:paraId="038FD28A" w14:textId="41B238FA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3. Omschrijving:</w:t>
      </w:r>
      <w:r w:rsidRPr="001E52F2">
        <w:rPr>
          <w:rFonts w:ascii="Arial" w:hAnsi="Arial" w:cs="Arial"/>
        </w:rPr>
        <w:t xml:space="preserve"> </w:t>
      </w:r>
    </w:p>
    <w:p w14:paraId="6D40B698" w14:textId="6530EC63" w:rsidR="001E52F2" w:rsidRPr="001E52F2" w:rsidRDefault="001E52F2" w:rsidP="00730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app heeft 4 schermen (zie behoefte analyse </w:t>
      </w:r>
      <w:r w:rsidRPr="001E52F2">
        <w:rPr>
          <w:rFonts w:ascii="Arial" w:hAnsi="Arial" w:cs="Arial"/>
        </w:rPr>
        <w:t>Algemene beschrijving van de applicatie</w:t>
      </w:r>
      <w:r>
        <w:rPr>
          <w:rFonts w:ascii="Arial" w:hAnsi="Arial" w:cs="Arial"/>
        </w:rPr>
        <w:t>)</w:t>
      </w:r>
      <w:r w:rsidR="00440F89">
        <w:rPr>
          <w:rFonts w:ascii="Arial" w:hAnsi="Arial" w:cs="Arial"/>
        </w:rPr>
        <w:t>.</w:t>
      </w:r>
    </w:p>
    <w:p w14:paraId="3F8CB726" w14:textId="77777777" w:rsidR="00730B64" w:rsidRPr="001E52F2" w:rsidRDefault="00730B64" w:rsidP="00730B64">
      <w:pPr>
        <w:rPr>
          <w:rFonts w:ascii="Arial" w:hAnsi="Arial" w:cs="Arial"/>
        </w:rPr>
      </w:pPr>
    </w:p>
    <w:p w14:paraId="145B08ED" w14:textId="4C42F72E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4. Projectgroep</w:t>
      </w:r>
      <w:r w:rsidRPr="001E52F2">
        <w:rPr>
          <w:rFonts w:ascii="Arial" w:hAnsi="Arial" w:cs="Arial"/>
        </w:rPr>
        <w:t xml:space="preserve">: 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993"/>
        <w:gridCol w:w="3081"/>
        <w:gridCol w:w="2998"/>
      </w:tblGrid>
      <w:tr w:rsidR="00440F89" w14:paraId="5D6D0E3D" w14:textId="77777777" w:rsidTr="00D05C6C">
        <w:trPr>
          <w:trHeight w:val="399"/>
        </w:trPr>
        <w:tc>
          <w:tcPr>
            <w:tcW w:w="2993" w:type="dxa"/>
            <w:shd w:val="clear" w:color="auto" w:fill="D9D9D9" w:themeFill="background1" w:themeFillShade="D9"/>
          </w:tcPr>
          <w:p w14:paraId="7C22C8DA" w14:textId="77777777" w:rsidR="00440F89" w:rsidRPr="004F3333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proofErr w:type="spellStart"/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Tolga</w:t>
            </w:r>
            <w:proofErr w:type="spellEnd"/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Guler</w:t>
            </w:r>
            <w:proofErr w:type="spellEnd"/>
          </w:p>
        </w:tc>
        <w:tc>
          <w:tcPr>
            <w:tcW w:w="3081" w:type="dxa"/>
          </w:tcPr>
          <w:p w14:paraId="5D805B57" w14:textId="77777777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9" w:history="1">
              <w:r w:rsidRPr="00440F89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1046721@mborijnland.nl</w:t>
              </w:r>
            </w:hyperlink>
          </w:p>
        </w:tc>
        <w:tc>
          <w:tcPr>
            <w:tcW w:w="2998" w:type="dxa"/>
          </w:tcPr>
          <w:p w14:paraId="203CF418" w14:textId="2F1B9370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>
              <w:rPr>
                <w:rFonts w:ascii="Arial" w:hAnsi="Arial" w:cs="Arial"/>
                <w:sz w:val="24"/>
                <w:szCs w:val="24"/>
                <w:lang w:eastAsia="nl-NL"/>
              </w:rPr>
              <w:t>D</w:t>
            </w:r>
            <w:r w:rsidRPr="00440F89">
              <w:rPr>
                <w:rFonts w:ascii="Arial" w:hAnsi="Arial" w:cs="Arial"/>
                <w:sz w:val="24"/>
                <w:szCs w:val="24"/>
                <w:lang w:eastAsia="nl-NL"/>
              </w:rPr>
              <w:t>eveloper</w:t>
            </w:r>
          </w:p>
        </w:tc>
      </w:tr>
      <w:tr w:rsidR="00440F89" w14:paraId="6C19E07C" w14:textId="77777777" w:rsidTr="00D05C6C">
        <w:trPr>
          <w:trHeight w:val="428"/>
        </w:trPr>
        <w:tc>
          <w:tcPr>
            <w:tcW w:w="2993" w:type="dxa"/>
            <w:shd w:val="clear" w:color="auto" w:fill="D9D9D9" w:themeFill="background1" w:themeFillShade="D9"/>
          </w:tcPr>
          <w:p w14:paraId="3BC82BFA" w14:textId="77777777" w:rsidR="00440F89" w:rsidRPr="004F3333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Ivan Holwerda</w:t>
            </w:r>
          </w:p>
        </w:tc>
        <w:tc>
          <w:tcPr>
            <w:tcW w:w="3081" w:type="dxa"/>
          </w:tcPr>
          <w:p w14:paraId="094BEC4B" w14:textId="77777777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10" w:history="1">
              <w:r w:rsidRPr="00440F89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1041663@mborijnland.nl</w:t>
              </w:r>
            </w:hyperlink>
          </w:p>
        </w:tc>
        <w:tc>
          <w:tcPr>
            <w:tcW w:w="2998" w:type="dxa"/>
          </w:tcPr>
          <w:p w14:paraId="40B49DE3" w14:textId="73A3039A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>
              <w:rPr>
                <w:rFonts w:ascii="Arial" w:hAnsi="Arial" w:cs="Arial"/>
                <w:sz w:val="24"/>
                <w:szCs w:val="24"/>
                <w:lang w:eastAsia="nl-NL"/>
              </w:rPr>
              <w:t>D</w:t>
            </w:r>
            <w:r w:rsidRPr="00440F89">
              <w:rPr>
                <w:rFonts w:ascii="Arial" w:hAnsi="Arial" w:cs="Arial"/>
                <w:sz w:val="24"/>
                <w:szCs w:val="24"/>
                <w:lang w:eastAsia="nl-NL"/>
              </w:rPr>
              <w:t>eveloper</w:t>
            </w:r>
          </w:p>
        </w:tc>
      </w:tr>
      <w:tr w:rsidR="00440F89" w14:paraId="416462B1" w14:textId="77777777" w:rsidTr="00D05C6C">
        <w:trPr>
          <w:trHeight w:val="399"/>
        </w:trPr>
        <w:tc>
          <w:tcPr>
            <w:tcW w:w="2993" w:type="dxa"/>
            <w:shd w:val="clear" w:color="auto" w:fill="D9D9D9" w:themeFill="background1" w:themeFillShade="D9"/>
          </w:tcPr>
          <w:p w14:paraId="37C5D8C7" w14:textId="77777777" w:rsidR="00440F89" w:rsidRPr="004F3333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Maurice Koster</w:t>
            </w:r>
          </w:p>
        </w:tc>
        <w:tc>
          <w:tcPr>
            <w:tcW w:w="3081" w:type="dxa"/>
          </w:tcPr>
          <w:p w14:paraId="3C1A1B24" w14:textId="77777777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11" w:history="1">
              <w:r w:rsidRPr="00440F89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1042873@mborijnland.nl</w:t>
              </w:r>
            </w:hyperlink>
          </w:p>
        </w:tc>
        <w:tc>
          <w:tcPr>
            <w:tcW w:w="2998" w:type="dxa"/>
          </w:tcPr>
          <w:p w14:paraId="50900D8B" w14:textId="19504865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>
              <w:rPr>
                <w:rFonts w:ascii="Arial" w:hAnsi="Arial" w:cs="Arial"/>
                <w:sz w:val="24"/>
                <w:szCs w:val="24"/>
                <w:lang w:eastAsia="nl-NL"/>
              </w:rPr>
              <w:t>D</w:t>
            </w:r>
            <w:r w:rsidRPr="00440F89">
              <w:rPr>
                <w:rFonts w:ascii="Arial" w:hAnsi="Arial" w:cs="Arial"/>
                <w:sz w:val="24"/>
                <w:szCs w:val="24"/>
                <w:lang w:eastAsia="nl-NL"/>
              </w:rPr>
              <w:t>eveloper</w:t>
            </w:r>
          </w:p>
        </w:tc>
      </w:tr>
      <w:tr w:rsidR="00440F89" w14:paraId="73AC1D07" w14:textId="77777777" w:rsidTr="00D05C6C">
        <w:trPr>
          <w:trHeight w:val="399"/>
        </w:trPr>
        <w:tc>
          <w:tcPr>
            <w:tcW w:w="2993" w:type="dxa"/>
            <w:shd w:val="clear" w:color="auto" w:fill="D9D9D9" w:themeFill="background1" w:themeFillShade="D9"/>
          </w:tcPr>
          <w:p w14:paraId="432AE7EF" w14:textId="77777777" w:rsidR="00440F89" w:rsidRPr="004F3333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 xml:space="preserve">Mohamed </w:t>
            </w:r>
            <w:proofErr w:type="spellStart"/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Boukiour</w:t>
            </w:r>
            <w:proofErr w:type="spellEnd"/>
          </w:p>
        </w:tc>
        <w:tc>
          <w:tcPr>
            <w:tcW w:w="3081" w:type="dxa"/>
          </w:tcPr>
          <w:p w14:paraId="6010882D" w14:textId="77777777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12" w:history="1">
              <w:r w:rsidRPr="00440F89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mboukiour@mborijnland.nl</w:t>
              </w:r>
            </w:hyperlink>
          </w:p>
        </w:tc>
        <w:tc>
          <w:tcPr>
            <w:tcW w:w="2998" w:type="dxa"/>
          </w:tcPr>
          <w:p w14:paraId="754503B5" w14:textId="77777777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 w:rsidRPr="00440F89">
              <w:rPr>
                <w:rFonts w:ascii="Arial" w:hAnsi="Arial" w:cs="Arial"/>
                <w:sz w:val="24"/>
                <w:szCs w:val="24"/>
                <w:lang w:eastAsia="nl-NL"/>
              </w:rPr>
              <w:t>Projectleider</w:t>
            </w:r>
          </w:p>
        </w:tc>
      </w:tr>
    </w:tbl>
    <w:p w14:paraId="037237B4" w14:textId="77777777" w:rsidR="00730B64" w:rsidRPr="001E52F2" w:rsidRDefault="00730B64" w:rsidP="00730B64">
      <w:pPr>
        <w:rPr>
          <w:rFonts w:ascii="Arial" w:hAnsi="Arial" w:cs="Arial"/>
        </w:rPr>
      </w:pPr>
    </w:p>
    <w:p w14:paraId="4FCFB26E" w14:textId="5ED3C096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5. Benodigdheden:</w:t>
      </w:r>
      <w:r w:rsidRPr="001E52F2">
        <w:rPr>
          <w:rFonts w:ascii="Arial" w:hAnsi="Arial" w:cs="Arial"/>
        </w:rPr>
        <w:t xml:space="preserve"> </w:t>
      </w:r>
    </w:p>
    <w:p w14:paraId="7C902171" w14:textId="2100B5D8" w:rsidR="00440F89" w:rsidRDefault="00440F89" w:rsidP="00730B64">
      <w:pPr>
        <w:rPr>
          <w:rFonts w:ascii="Arial" w:hAnsi="Arial" w:cs="Arial"/>
        </w:rPr>
      </w:pPr>
      <w:r>
        <w:rPr>
          <w:rFonts w:ascii="Arial" w:hAnsi="Arial" w:cs="Arial"/>
        </w:rPr>
        <w:t>Hardware:</w:t>
      </w:r>
    </w:p>
    <w:p w14:paraId="334CE1DB" w14:textId="22592E84" w:rsidR="00440F89" w:rsidRDefault="00440F89" w:rsidP="00440F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Laptop / desktop;</w:t>
      </w:r>
    </w:p>
    <w:p w14:paraId="213F67BD" w14:textId="38D76077" w:rsidR="00440F89" w:rsidRDefault="00440F89" w:rsidP="00440F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Android device (optioneel).</w:t>
      </w:r>
    </w:p>
    <w:p w14:paraId="6EFA971B" w14:textId="2B6BAD09" w:rsidR="00440F89" w:rsidRDefault="00440F89" w:rsidP="00440F89">
      <w:pPr>
        <w:rPr>
          <w:rFonts w:ascii="Arial" w:hAnsi="Arial" w:cs="Arial"/>
        </w:rPr>
      </w:pPr>
      <w:r>
        <w:rPr>
          <w:rFonts w:ascii="Arial" w:hAnsi="Arial" w:cs="Arial"/>
        </w:rPr>
        <w:t>Software:</w:t>
      </w:r>
    </w:p>
    <w:p w14:paraId="5CD9FB2C" w14:textId="4AFB3626" w:rsidR="00440F89" w:rsidRDefault="00440F89" w:rsidP="00440F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Android studio;</w:t>
      </w:r>
    </w:p>
    <w:p w14:paraId="1E55E185" w14:textId="525A4835" w:rsidR="00440F89" w:rsidRDefault="00440F89" w:rsidP="00440F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 </w:t>
      </w:r>
      <w:r w:rsidRPr="00440F89">
        <w:rPr>
          <w:rFonts w:ascii="Arial" w:hAnsi="Arial" w:cs="Arial"/>
        </w:rPr>
        <w:t>naar eigen k</w:t>
      </w:r>
      <w:r>
        <w:rPr>
          <w:rFonts w:ascii="Arial" w:hAnsi="Arial" w:cs="Arial"/>
        </w:rPr>
        <w:t>euze</w:t>
      </w:r>
      <w:r>
        <w:rPr>
          <w:rFonts w:ascii="Arial" w:hAnsi="Arial" w:cs="Arial"/>
        </w:rPr>
        <w:t>;</w:t>
      </w:r>
    </w:p>
    <w:p w14:paraId="5FD9CAB5" w14:textId="6C90F351" w:rsidR="00440F89" w:rsidRDefault="00440F89" w:rsidP="00440F89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440F89">
        <w:rPr>
          <w:rFonts w:ascii="Arial" w:hAnsi="Arial" w:cs="Arial"/>
          <w:lang w:val="en-GB"/>
        </w:rPr>
        <w:t xml:space="preserve">Microsoft Word, Excel, </w:t>
      </w:r>
      <w:proofErr w:type="spellStart"/>
      <w:r w:rsidRPr="00440F89">
        <w:rPr>
          <w:rFonts w:ascii="Arial" w:hAnsi="Arial" w:cs="Arial"/>
          <w:lang w:val="en-GB"/>
        </w:rPr>
        <w:t>Powerpoint</w:t>
      </w:r>
      <w:proofErr w:type="spellEnd"/>
      <w:r w:rsidRPr="00440F89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Teams;</w:t>
      </w:r>
    </w:p>
    <w:p w14:paraId="56907C22" w14:textId="0FD35102" w:rsidR="00440F89" w:rsidRPr="00440F89" w:rsidRDefault="00440F89" w:rsidP="00440F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0F89">
        <w:rPr>
          <w:rFonts w:ascii="Arial" w:hAnsi="Arial" w:cs="Arial"/>
        </w:rPr>
        <w:t>Internet browser naar eigen k</w:t>
      </w:r>
      <w:r>
        <w:rPr>
          <w:rFonts w:ascii="Arial" w:hAnsi="Arial" w:cs="Arial"/>
        </w:rPr>
        <w:t>euze;</w:t>
      </w:r>
    </w:p>
    <w:p w14:paraId="4BCA61FF" w14:textId="0D79EBC0" w:rsidR="00440F89" w:rsidRPr="00440F89" w:rsidRDefault="00440F89" w:rsidP="00440F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Google</w:t>
      </w:r>
      <w:r w:rsidR="002C378B">
        <w:rPr>
          <w:rFonts w:ascii="Arial" w:hAnsi="Arial" w:cs="Arial"/>
        </w:rPr>
        <w:t xml:space="preserve"> drive,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docs</w:t>
      </w:r>
      <w:proofErr w:type="spellEnd"/>
      <w:r>
        <w:rPr>
          <w:rFonts w:ascii="Arial" w:hAnsi="Arial" w:cs="Arial"/>
        </w:rPr>
        <w:t>, spreadsheet.</w:t>
      </w:r>
    </w:p>
    <w:p w14:paraId="6DFD0F15" w14:textId="77777777" w:rsidR="00730B64" w:rsidRPr="001E52F2" w:rsidRDefault="00730B64" w:rsidP="00730B64">
      <w:pPr>
        <w:rPr>
          <w:rFonts w:ascii="Arial" w:hAnsi="Arial" w:cs="Arial"/>
        </w:rPr>
      </w:pPr>
    </w:p>
    <w:p w14:paraId="203892C4" w14:textId="1BC7D34E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6. Planning:</w:t>
      </w:r>
      <w:r w:rsidRPr="001E52F2">
        <w:rPr>
          <w:rFonts w:ascii="Arial" w:hAnsi="Arial" w:cs="Arial"/>
        </w:rPr>
        <w:t xml:space="preserve"> </w:t>
      </w:r>
    </w:p>
    <w:p w14:paraId="5C021646" w14:textId="7295D97D" w:rsidR="004F3333" w:rsidRPr="001E52F2" w:rsidRDefault="004F3333" w:rsidP="00730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Zie </w:t>
      </w:r>
      <w:hyperlink w:anchor="_Bijlagen" w:history="1">
        <w:r w:rsidRPr="00532723">
          <w:rPr>
            <w:rStyle w:val="Hyperlink"/>
            <w:rFonts w:ascii="Arial" w:hAnsi="Arial" w:cs="Arial"/>
          </w:rPr>
          <w:t>Bijlage 1</w:t>
        </w:r>
      </w:hyperlink>
      <w:r>
        <w:rPr>
          <w:rFonts w:ascii="Arial" w:hAnsi="Arial" w:cs="Arial"/>
        </w:rPr>
        <w:t>.</w:t>
      </w:r>
    </w:p>
    <w:p w14:paraId="35631FAD" w14:textId="77777777" w:rsidR="00730B64" w:rsidRPr="001E52F2" w:rsidRDefault="00730B64" w:rsidP="00730B64">
      <w:pPr>
        <w:rPr>
          <w:rFonts w:ascii="Arial" w:hAnsi="Arial" w:cs="Arial"/>
        </w:rPr>
      </w:pPr>
    </w:p>
    <w:p w14:paraId="1C3C87AE" w14:textId="77777777" w:rsidR="004F3333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7. Takenlijst:</w:t>
      </w:r>
    </w:p>
    <w:p w14:paraId="1EDB431D" w14:textId="3236F66E" w:rsidR="00730B64" w:rsidRPr="001E52F2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</w:rPr>
        <w:t xml:space="preserve">Zie </w:t>
      </w:r>
      <w:hyperlink w:anchor="_Bijlagen" w:history="1">
        <w:r w:rsidR="00532723" w:rsidRPr="00532723">
          <w:rPr>
            <w:rStyle w:val="Hyperlink"/>
            <w:rFonts w:ascii="Arial" w:hAnsi="Arial" w:cs="Arial"/>
          </w:rPr>
          <w:t>Bijlage 1</w:t>
        </w:r>
      </w:hyperlink>
      <w:r w:rsidR="00532723">
        <w:rPr>
          <w:rFonts w:ascii="Arial" w:hAnsi="Arial" w:cs="Arial"/>
        </w:rPr>
        <w:t>.</w:t>
      </w:r>
    </w:p>
    <w:p w14:paraId="0F6BBE5A" w14:textId="77777777" w:rsidR="00730B64" w:rsidRDefault="00730B64" w:rsidP="00730B64"/>
    <w:p w14:paraId="42CC279C" w14:textId="77777777" w:rsidR="00730B64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3" w:name="_Toc49763598"/>
      <w:r w:rsidRPr="00AD04EA">
        <w:rPr>
          <w:rFonts w:eastAsiaTheme="minorEastAsia"/>
        </w:rPr>
        <w:lastRenderedPageBreak/>
        <w:t>Functioneel Ontwerp</w:t>
      </w:r>
      <w:bookmarkEnd w:id="3"/>
    </w:p>
    <w:p w14:paraId="192F6477" w14:textId="77777777" w:rsidR="00730B64" w:rsidRDefault="00730B64" w:rsidP="00730B64"/>
    <w:p w14:paraId="6860BA54" w14:textId="77777777" w:rsidR="00730B64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  <w:bCs/>
        </w:rPr>
        <w:br w:type="page"/>
      </w:r>
      <w:bookmarkStart w:id="4" w:name="_Toc49763599"/>
      <w:r w:rsidRPr="00AD04EA">
        <w:lastRenderedPageBreak/>
        <w:t>Technisch Ontwerp</w:t>
      </w:r>
      <w:bookmarkEnd w:id="4"/>
    </w:p>
    <w:p w14:paraId="3C9E5FAC" w14:textId="392555FE" w:rsidR="00730B64" w:rsidRDefault="00AD04EA" w:rsidP="00AD04EA">
      <w:pPr>
        <w:pStyle w:val="Heading2"/>
        <w:rPr>
          <w:rFonts w:eastAsiaTheme="minorEastAsia"/>
        </w:rPr>
      </w:pPr>
      <w:r>
        <w:br w:type="page"/>
      </w:r>
      <w:bookmarkStart w:id="5" w:name="_Toc49763600"/>
      <w:r w:rsidRPr="00AD04EA">
        <w:rPr>
          <w:rFonts w:eastAsiaTheme="minorEastAsia"/>
        </w:rPr>
        <w:lastRenderedPageBreak/>
        <w:t>Ontwikkelomgeving</w:t>
      </w:r>
      <w:bookmarkEnd w:id="5"/>
    </w:p>
    <w:p w14:paraId="0E234930" w14:textId="745A05D3" w:rsidR="00AD04EA" w:rsidRDefault="00AD04EA" w:rsidP="00730B64">
      <w:pPr>
        <w:pStyle w:val="Heading2"/>
        <w:rPr>
          <w:rFonts w:eastAsiaTheme="minorEastAsia"/>
        </w:rPr>
      </w:pPr>
      <w:r w:rsidRPr="00730B64">
        <w:br w:type="page"/>
      </w:r>
      <w:bookmarkStart w:id="6" w:name="_Toc49763601"/>
      <w:r w:rsidRPr="00AD04EA">
        <w:rPr>
          <w:rFonts w:eastAsiaTheme="minorEastAsia"/>
        </w:rPr>
        <w:lastRenderedPageBreak/>
        <w:t>Realisatie</w:t>
      </w:r>
      <w:bookmarkEnd w:id="6"/>
    </w:p>
    <w:p w14:paraId="7ABB8136" w14:textId="77777777" w:rsidR="001F34BD" w:rsidRPr="001F34BD" w:rsidRDefault="001F34BD" w:rsidP="001F34BD"/>
    <w:p w14:paraId="0658FF77" w14:textId="77777777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7" w:name="_Toc49763602"/>
      <w:r w:rsidRPr="00AD04EA">
        <w:rPr>
          <w:rFonts w:eastAsiaTheme="minorEastAsia"/>
        </w:rPr>
        <w:lastRenderedPageBreak/>
        <w:t>Oplevering</w:t>
      </w:r>
      <w:bookmarkEnd w:id="7"/>
    </w:p>
    <w:p w14:paraId="1F4D1BAD" w14:textId="77777777" w:rsidR="001F34BD" w:rsidRPr="001F34BD" w:rsidRDefault="001F34BD" w:rsidP="001F34BD"/>
    <w:p w14:paraId="6C2B6C19" w14:textId="77777777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8" w:name="_Toc49763603"/>
      <w:r w:rsidRPr="00AD04EA">
        <w:rPr>
          <w:rFonts w:eastAsiaTheme="minorEastAsia"/>
        </w:rPr>
        <w:lastRenderedPageBreak/>
        <w:t>Nazorg</w:t>
      </w:r>
      <w:bookmarkEnd w:id="8"/>
    </w:p>
    <w:p w14:paraId="58DEFA62" w14:textId="77777777" w:rsidR="00AD04EA" w:rsidRDefault="00AD04EA">
      <w:pPr>
        <w:rPr>
          <w:rFonts w:ascii="Arial" w:eastAsiaTheme="minorEastAsia" w:hAnsi="Arial" w:cs="Arial"/>
          <w:bCs/>
          <w:sz w:val="21"/>
          <w:szCs w:val="21"/>
        </w:rPr>
      </w:pPr>
      <w:r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7D3872D1" w14:textId="77777777" w:rsidR="00AD04EA" w:rsidRDefault="00AD04EA" w:rsidP="00AD04EA">
      <w:pPr>
        <w:pStyle w:val="Heading2"/>
        <w:rPr>
          <w:rFonts w:eastAsiaTheme="minorEastAsia"/>
        </w:rPr>
      </w:pPr>
      <w:bookmarkStart w:id="9" w:name="_Toc49763604"/>
      <w:bookmarkStart w:id="10" w:name="_Bijlagen"/>
      <w:bookmarkEnd w:id="10"/>
      <w:r w:rsidRPr="00AD04EA">
        <w:rPr>
          <w:rFonts w:eastAsiaTheme="minorEastAsia"/>
        </w:rPr>
        <w:lastRenderedPageBreak/>
        <w:t>Bijlagen</w:t>
      </w:r>
      <w:bookmarkEnd w:id="9"/>
    </w:p>
    <w:p w14:paraId="7999A75F" w14:textId="1017E021" w:rsidR="00983945" w:rsidRDefault="00983945" w:rsidP="00983945"/>
    <w:p w14:paraId="777A80CC" w14:textId="77777777" w:rsidR="00730B64" w:rsidRPr="00D05C6C" w:rsidRDefault="00730B64" w:rsidP="00730B64">
      <w:pPr>
        <w:rPr>
          <w:rFonts w:ascii="Arial" w:eastAsiaTheme="minorEastAsia" w:hAnsi="Arial" w:cs="Arial"/>
          <w:b/>
          <w:bCs/>
          <w:sz w:val="28"/>
          <w:szCs w:val="28"/>
          <w:lang w:eastAsia="nl-NL"/>
        </w:rPr>
      </w:pPr>
      <w:r w:rsidRPr="00D05C6C">
        <w:rPr>
          <w:rFonts w:ascii="Arial" w:eastAsiaTheme="minorEastAsia" w:hAnsi="Arial" w:cs="Arial"/>
          <w:b/>
          <w:bCs/>
          <w:sz w:val="28"/>
          <w:szCs w:val="28"/>
          <w:lang w:eastAsia="nl-NL"/>
        </w:rPr>
        <w:t xml:space="preserve">Bijlage 1 </w:t>
      </w:r>
    </w:p>
    <w:p w14:paraId="31AC10D0" w14:textId="77777777" w:rsidR="00730B64" w:rsidRPr="00730B64" w:rsidRDefault="00730B64" w:rsidP="00730B64">
      <w:pPr>
        <w:rPr>
          <w:rFonts w:ascii="Arial" w:eastAsiaTheme="minorEastAsia" w:hAnsi="Arial" w:cs="Arial"/>
          <w:b/>
          <w:bCs/>
          <w:sz w:val="20"/>
          <w:szCs w:val="20"/>
          <w:lang w:eastAsia="nl-NL"/>
        </w:rPr>
      </w:pPr>
    </w:p>
    <w:p w14:paraId="310DDB66" w14:textId="14C63C38" w:rsidR="00730B64" w:rsidRPr="00D05C6C" w:rsidRDefault="00A805FC" w:rsidP="00730B64">
      <w:pPr>
        <w:spacing w:after="9"/>
        <w:ind w:left="-5" w:right="205"/>
        <w:rPr>
          <w:rFonts w:ascii="Arial" w:hAnsi="Arial" w:cs="Arial"/>
          <w:b/>
          <w:bCs/>
        </w:rPr>
      </w:pPr>
      <w:r w:rsidRPr="00D05C6C">
        <w:rPr>
          <w:rFonts w:ascii="Arial" w:hAnsi="Arial" w:cs="Arial"/>
          <w:b/>
          <w:bCs/>
        </w:rPr>
        <w:t>A</w:t>
      </w:r>
      <w:r w:rsidR="00730B64" w:rsidRPr="00D05C6C">
        <w:rPr>
          <w:rFonts w:ascii="Arial" w:hAnsi="Arial" w:cs="Arial"/>
          <w:b/>
          <w:bCs/>
        </w:rPr>
        <w:t xml:space="preserve">lgemene </w:t>
      </w:r>
      <w:r w:rsidRPr="00D05C6C">
        <w:rPr>
          <w:rFonts w:ascii="Arial" w:hAnsi="Arial" w:cs="Arial"/>
          <w:b/>
          <w:bCs/>
        </w:rPr>
        <w:t>p</w:t>
      </w:r>
      <w:r w:rsidR="00730B64" w:rsidRPr="00D05C6C">
        <w:rPr>
          <w:rFonts w:ascii="Arial" w:hAnsi="Arial" w:cs="Arial"/>
          <w:b/>
          <w:bCs/>
        </w:rPr>
        <w:t>lanning.</w:t>
      </w:r>
    </w:p>
    <w:tbl>
      <w:tblPr>
        <w:tblW w:w="9290" w:type="dxa"/>
        <w:tblInd w:w="-108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2489"/>
        <w:gridCol w:w="2281"/>
        <w:gridCol w:w="1510"/>
      </w:tblGrid>
      <w:tr w:rsidR="00730B64" w:rsidRPr="00730B64" w14:paraId="311F7BC4" w14:textId="77777777" w:rsidTr="004F333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 w:themeFill="background1" w:themeFillShade="BF"/>
          </w:tcPr>
          <w:p w14:paraId="7BA697BE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Planning 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</w:tcPr>
          <w:p w14:paraId="41183D00" w14:textId="77777777" w:rsidR="00730B64" w:rsidRPr="00730B64" w:rsidRDefault="00730B64" w:rsidP="007A52A5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</w:tcPr>
          <w:p w14:paraId="59E8EEE8" w14:textId="77777777" w:rsidR="00730B64" w:rsidRPr="00730B64" w:rsidRDefault="00730B64" w:rsidP="007A52A5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5822262D" w14:textId="77777777" w:rsidR="00730B64" w:rsidRPr="00730B64" w:rsidRDefault="00730B64" w:rsidP="007A52A5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0B64" w:rsidRPr="00730B64" w14:paraId="7E24147F" w14:textId="77777777" w:rsidTr="004F333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FDBEBDE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Taak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F45912" w14:textId="77777777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Begindatum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309F4F0" w14:textId="77777777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Einddatum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0065628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Duur </w:t>
            </w:r>
          </w:p>
        </w:tc>
      </w:tr>
      <w:tr w:rsidR="00730B64" w:rsidRPr="00730B64" w14:paraId="59AA2C93" w14:textId="77777777" w:rsidTr="007A52A5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3466B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Ontwerpen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617E" w14:textId="715119B2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30B64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60AD2" w14:textId="2B9B8263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730B64">
              <w:rPr>
                <w:rFonts w:ascii="Arial" w:hAnsi="Arial" w:cs="Arial"/>
                <w:b/>
              </w:rPr>
              <w:t xml:space="preserve"> </w:t>
            </w:r>
            <w:r w:rsidRPr="00730B64">
              <w:rPr>
                <w:rFonts w:ascii="Arial" w:hAnsi="Arial" w:cs="Arial"/>
                <w:sz w:val="20"/>
                <w:szCs w:val="20"/>
              </w:rPr>
              <w:t>28-10-2020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9F148" w14:textId="6602B9B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730B64">
              <w:rPr>
                <w:rFonts w:ascii="Arial" w:hAnsi="Arial" w:cs="Arial"/>
                <w:sz w:val="20"/>
                <w:szCs w:val="20"/>
              </w:rPr>
              <w:t>½ weken</w:t>
            </w:r>
          </w:p>
        </w:tc>
      </w:tr>
      <w:tr w:rsidR="00730B64" w:rsidRPr="00730B64" w14:paraId="153408E2" w14:textId="77777777" w:rsidTr="007A52A5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CDFF0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Realiseren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7E08B" w14:textId="57625B55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30B64">
              <w:rPr>
                <w:rFonts w:ascii="Arial" w:hAnsi="Arial" w:cs="Arial"/>
                <w:bCs/>
                <w:sz w:val="20"/>
                <w:szCs w:val="20"/>
              </w:rPr>
              <w:t>29-10-2020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DECC5" w14:textId="24BAC16F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0B64">
              <w:rPr>
                <w:rFonts w:ascii="Arial" w:hAnsi="Arial" w:cs="Arial"/>
                <w:bCs/>
                <w:sz w:val="20"/>
                <w:szCs w:val="20"/>
              </w:rPr>
              <w:t>13-01-2021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104DA" w14:textId="412F2AFE" w:rsidR="00730B64" w:rsidRPr="00730B64" w:rsidRDefault="00A805FC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weken</w:t>
            </w:r>
          </w:p>
        </w:tc>
      </w:tr>
    </w:tbl>
    <w:p w14:paraId="084594A1" w14:textId="77777777" w:rsidR="00730B64" w:rsidRPr="00730B64" w:rsidRDefault="00730B64" w:rsidP="00730B64">
      <w:pPr>
        <w:spacing w:line="259" w:lineRule="auto"/>
        <w:rPr>
          <w:rFonts w:ascii="Arial" w:hAnsi="Arial" w:cs="Arial"/>
          <w:sz w:val="20"/>
          <w:szCs w:val="20"/>
        </w:rPr>
      </w:pPr>
      <w:r w:rsidRPr="00730B64">
        <w:rPr>
          <w:rFonts w:ascii="Arial" w:hAnsi="Arial" w:cs="Arial"/>
          <w:sz w:val="20"/>
          <w:szCs w:val="20"/>
        </w:rPr>
        <w:t xml:space="preserve"> </w:t>
      </w:r>
    </w:p>
    <w:p w14:paraId="7063A5C0" w14:textId="77777777" w:rsidR="00730B64" w:rsidRPr="00730B64" w:rsidRDefault="00730B64" w:rsidP="00730B64">
      <w:pPr>
        <w:spacing w:after="9"/>
        <w:ind w:left="-5" w:right="205"/>
        <w:rPr>
          <w:rFonts w:ascii="Arial" w:hAnsi="Arial" w:cs="Arial"/>
          <w:sz w:val="20"/>
          <w:szCs w:val="20"/>
        </w:rPr>
      </w:pPr>
    </w:p>
    <w:p w14:paraId="39DA989B" w14:textId="7AB042BB" w:rsidR="00730B64" w:rsidRPr="00D05C6C" w:rsidRDefault="00730B64" w:rsidP="00D05C6C">
      <w:pPr>
        <w:rPr>
          <w:rFonts w:ascii="Arial" w:hAnsi="Arial" w:cs="Arial"/>
          <w:b/>
          <w:bCs/>
          <w:sz w:val="20"/>
          <w:szCs w:val="20"/>
        </w:rPr>
      </w:pPr>
      <w:r w:rsidRPr="00D05C6C">
        <w:rPr>
          <w:rFonts w:ascii="Arial" w:hAnsi="Arial" w:cs="Arial"/>
          <w:b/>
        </w:rPr>
        <w:t>Takenlijst</w:t>
      </w:r>
    </w:p>
    <w:tbl>
      <w:tblPr>
        <w:tblW w:w="9288" w:type="dxa"/>
        <w:tblInd w:w="-108" w:type="dxa"/>
        <w:tblCellMar>
          <w:top w:w="45" w:type="dxa"/>
          <w:right w:w="56" w:type="dxa"/>
        </w:tblCellMar>
        <w:tblLook w:val="04A0" w:firstRow="1" w:lastRow="0" w:firstColumn="1" w:lastColumn="0" w:noHBand="0" w:noVBand="1"/>
      </w:tblPr>
      <w:tblGrid>
        <w:gridCol w:w="3193"/>
        <w:gridCol w:w="1418"/>
        <w:gridCol w:w="1559"/>
        <w:gridCol w:w="1276"/>
        <w:gridCol w:w="1842"/>
      </w:tblGrid>
      <w:tr w:rsidR="00730B64" w:rsidRPr="00730B64" w14:paraId="5C91AD54" w14:textId="77777777" w:rsidTr="004F3333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21D54D8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0B64">
              <w:rPr>
                <w:rFonts w:ascii="Arial" w:hAnsi="Arial" w:cs="Arial"/>
                <w:b/>
                <w:sz w:val="20"/>
                <w:szCs w:val="20"/>
              </w:rPr>
              <w:t>Subtaak</w:t>
            </w:r>
            <w:proofErr w:type="spellEnd"/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4C907A" w14:textId="77777777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Begindatum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4F6007" w14:textId="77777777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Einddatum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E23BFDE" w14:textId="77777777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C845A86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Betrokkenen </w:t>
            </w:r>
          </w:p>
        </w:tc>
      </w:tr>
      <w:tr w:rsidR="004F3333" w:rsidRPr="00730B64" w14:paraId="76D9B3FC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F8964" w14:textId="2C00055F" w:rsidR="004F3333" w:rsidRPr="004F3333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Vragenlijst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6A55C" w14:textId="258CD973" w:rsidR="004F3333" w:rsidRPr="004F3333" w:rsidRDefault="004F3333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80B5" w14:textId="38A30A45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03-09-2020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61C4" w14:textId="3C4A6D18" w:rsidR="004F3333" w:rsidRPr="004F3333" w:rsidRDefault="004F3333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2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94897" w14:textId="77777777" w:rsidR="004F3333" w:rsidRP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F3333">
              <w:rPr>
                <w:rFonts w:ascii="Arial" w:hAnsi="Arial" w:cs="Arial"/>
                <w:sz w:val="20"/>
                <w:szCs w:val="20"/>
                <w:lang w:val="en-GB"/>
              </w:rPr>
              <w:t>Maurice,</w:t>
            </w:r>
          </w:p>
          <w:p w14:paraId="06B29EE1" w14:textId="77777777" w:rsidR="004F3333" w:rsidRP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F3333">
              <w:rPr>
                <w:rFonts w:ascii="Arial" w:hAnsi="Arial" w:cs="Arial"/>
                <w:sz w:val="20"/>
                <w:szCs w:val="20"/>
                <w:lang w:val="en-GB"/>
              </w:rPr>
              <w:t>Tolga</w:t>
            </w:r>
            <w:proofErr w:type="spellEnd"/>
            <w:r w:rsidRPr="004F3333"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</w:p>
          <w:p w14:paraId="0D85BEEF" w14:textId="77777777" w:rsidR="004F3333" w:rsidRP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F3333">
              <w:rPr>
                <w:rFonts w:ascii="Arial" w:hAnsi="Arial" w:cs="Arial"/>
                <w:sz w:val="20"/>
                <w:szCs w:val="20"/>
                <w:lang w:val="en-GB"/>
              </w:rPr>
              <w:t>Ivan</w:t>
            </w:r>
          </w:p>
          <w:p w14:paraId="04637705" w14:textId="77777777" w:rsidR="004F3333" w:rsidRPr="00730B64" w:rsidRDefault="004F3333" w:rsidP="007A52A5">
            <w:pPr>
              <w:spacing w:line="259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F3333" w:rsidRPr="00730B64" w14:paraId="27E262D1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2F6B5" w14:textId="6724D6E3" w:rsidR="004F3333" w:rsidRPr="004F3333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Wordsjabloon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F4A2F" w14:textId="277EDBEF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DAB0A" w14:textId="61CDC68B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03-09-2020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780C9" w14:textId="283AC4B0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2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D00ED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21097EAF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44DB959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E149D45" w14:textId="77777777" w:rsidR="004F3333" w:rsidRPr="00730B64" w:rsidRDefault="004F3333" w:rsidP="007A52A5">
            <w:pPr>
              <w:spacing w:line="259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F3333" w:rsidRPr="00730B64" w14:paraId="140FF430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E6ABD" w14:textId="490766EC" w:rsidR="004F3333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Interview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B360" w14:textId="48C81A6B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0DC4" w14:textId="5F70E51B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4F3333">
              <w:rPr>
                <w:rFonts w:ascii="Arial" w:hAnsi="Arial" w:cs="Arial"/>
                <w:bCs/>
                <w:sz w:val="20"/>
                <w:szCs w:val="20"/>
              </w:rPr>
              <w:t>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BF245" w14:textId="3EEABBF3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4F3333">
              <w:rPr>
                <w:rFonts w:ascii="Arial" w:hAnsi="Arial" w:cs="Arial"/>
                <w:bCs/>
                <w:sz w:val="20"/>
                <w:szCs w:val="20"/>
              </w:rPr>
              <w:t xml:space="preserve">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C0797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1F6C059F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E206F78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AFA0147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730B64" w14:paraId="68C17097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7EC13" w14:textId="1513B8D2" w:rsidR="004F3333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Behoefte Analyse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88F2F" w14:textId="4EF2875E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4F3333">
              <w:rPr>
                <w:rFonts w:ascii="Arial" w:hAnsi="Arial" w:cs="Arial"/>
                <w:bCs/>
                <w:sz w:val="20"/>
                <w:szCs w:val="20"/>
              </w:rPr>
              <w:t>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9E8B2" w14:textId="651383B1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4F3333">
              <w:rPr>
                <w:rFonts w:ascii="Arial" w:hAnsi="Arial" w:cs="Arial"/>
                <w:bCs/>
                <w:sz w:val="20"/>
                <w:szCs w:val="20"/>
              </w:rPr>
              <w:t>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0E0B5" w14:textId="176626A6" w:rsidR="004F3333" w:rsidRPr="004F3333" w:rsidRDefault="004F3333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1 dag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105BF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5E2617DF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66EBBA5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D797D1B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05FC" w:rsidRPr="00730B64" w14:paraId="345B6F80" w14:textId="77777777" w:rsidTr="007A52A5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369DF" w14:textId="77777777" w:rsidR="00A805FC" w:rsidRPr="00730B64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Plan van aanpak schrijven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1819B" w14:textId="1B746EEC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30B64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730B64">
              <w:rPr>
                <w:rFonts w:ascii="Arial" w:hAnsi="Arial" w:cs="Arial"/>
                <w:bCs/>
                <w:sz w:val="20"/>
                <w:szCs w:val="20"/>
              </w:rPr>
              <w:t>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5D8DF" w14:textId="7A1149EE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730B6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730B64">
              <w:rPr>
                <w:rFonts w:ascii="Arial" w:hAnsi="Arial" w:cs="Arial"/>
                <w:sz w:val="20"/>
                <w:szCs w:val="20"/>
              </w:rPr>
              <w:t>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DBA62" w14:textId="35A2BDEB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730B64">
              <w:rPr>
                <w:rFonts w:ascii="Arial" w:hAnsi="Arial" w:cs="Arial"/>
                <w:sz w:val="20"/>
                <w:szCs w:val="20"/>
              </w:rPr>
              <w:t xml:space="preserve">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D1FA6" w14:textId="29FBD094" w:rsidR="00A805FC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3C7D8566" w14:textId="72A54DCE" w:rsidR="00A805FC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AA6C408" w14:textId="3FFBD528" w:rsidR="00A805FC" w:rsidRPr="00730B64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1563E52B" w14:textId="77777777" w:rsidR="00A805FC" w:rsidRPr="00730B64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05FC" w:rsidRPr="00730B64" w14:paraId="222A350D" w14:textId="77777777" w:rsidTr="007A52A5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42EA" w14:textId="3E33FE2E" w:rsidR="00A805FC" w:rsidRPr="00730B64" w:rsidRDefault="00A805FC" w:rsidP="00A805FC">
            <w:pPr>
              <w:spacing w:line="259" w:lineRule="auto"/>
              <w:ind w:right="2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05FC">
              <w:rPr>
                <w:rFonts w:ascii="Arial" w:hAnsi="Arial" w:cs="Arial"/>
                <w:sz w:val="20"/>
                <w:szCs w:val="20"/>
              </w:rPr>
              <w:t>Functioneel Ontwerp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0D471" w14:textId="2882DCFA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>
              <w:rPr>
                <w:rFonts w:ascii="Arial" w:hAnsi="Arial" w:cs="Arial"/>
                <w:sz w:val="20"/>
                <w:szCs w:val="20"/>
              </w:rPr>
              <w:t>15</w:t>
            </w:r>
            <w:r w:rsidR="003940F0">
              <w:rPr>
                <w:rFonts w:ascii="Arial" w:hAnsi="Arial" w:cs="Arial"/>
                <w:sz w:val="20"/>
                <w:szCs w:val="20"/>
              </w:rPr>
              <w:t>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2A6D4" w14:textId="6D739EE4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>
              <w:rPr>
                <w:rFonts w:ascii="Arial" w:hAnsi="Arial" w:cs="Arial"/>
                <w:sz w:val="20"/>
                <w:szCs w:val="20"/>
              </w:rPr>
              <w:t>22</w:t>
            </w:r>
            <w:r w:rsidR="004F3333" w:rsidRPr="00730B64">
              <w:rPr>
                <w:rFonts w:ascii="Arial" w:hAnsi="Arial" w:cs="Arial"/>
                <w:sz w:val="20"/>
                <w:szCs w:val="20"/>
              </w:rPr>
              <w:t>-</w:t>
            </w:r>
            <w:r w:rsidR="004F3333">
              <w:rPr>
                <w:rFonts w:ascii="Arial" w:hAnsi="Arial" w:cs="Arial"/>
                <w:sz w:val="20"/>
                <w:szCs w:val="20"/>
              </w:rPr>
              <w:t>09</w:t>
            </w:r>
            <w:r w:rsidR="004F3333" w:rsidRPr="00730B64">
              <w:rPr>
                <w:rFonts w:ascii="Arial" w:hAnsi="Arial" w:cs="Arial"/>
                <w:sz w:val="20"/>
                <w:szCs w:val="20"/>
              </w:rPr>
              <w:t>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DA33" w14:textId="053AF5C4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>
              <w:rPr>
                <w:rFonts w:ascii="Arial" w:hAnsi="Arial" w:cs="Arial"/>
                <w:sz w:val="20"/>
                <w:szCs w:val="20"/>
              </w:rPr>
              <w:t>7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88EA" w14:textId="199AF897" w:rsidR="00A805FC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2BDF6714" w14:textId="77777777" w:rsidR="00A805FC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4823D96" w14:textId="77777777" w:rsidR="00A805FC" w:rsidRPr="00730B64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268D9F6F" w14:textId="03817CBC" w:rsidR="00A805FC" w:rsidRPr="00730B64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730B64" w14:paraId="3625FE92" w14:textId="77777777" w:rsidTr="007A52A5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1F163" w14:textId="2FF49242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805FC">
              <w:rPr>
                <w:rFonts w:ascii="Arial" w:hAnsi="Arial" w:cs="Arial"/>
                <w:sz w:val="20"/>
                <w:szCs w:val="20"/>
              </w:rPr>
              <w:t>Technisch ontwerp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64F9D" w14:textId="6A10A9C2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30B6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730B64">
              <w:rPr>
                <w:rFonts w:ascii="Arial" w:hAnsi="Arial" w:cs="Arial"/>
                <w:sz w:val="20"/>
                <w:szCs w:val="20"/>
              </w:rPr>
              <w:t>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8FC0C" w14:textId="538D96FB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01-10-2020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A332B" w14:textId="2EFAD5CA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9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65C5" w14:textId="0654FBEC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42C401DF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488908A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F79FE84" w14:textId="361DF7BE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730B64" w14:paraId="635D0CEE" w14:textId="77777777" w:rsidTr="007A52A5">
        <w:trPr>
          <w:trHeight w:val="814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4012D" w14:textId="0B699DA0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805FC">
              <w:rPr>
                <w:rFonts w:ascii="Arial" w:hAnsi="Arial" w:cs="Arial"/>
                <w:sz w:val="20"/>
                <w:szCs w:val="20"/>
              </w:rPr>
              <w:t>Ontwikkelomgeving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08E5" w14:textId="7E4526A3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01-10-2020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80218" w14:textId="54AEA166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12-10-2020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548CE" w14:textId="29152B74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11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6065F" w14:textId="3DAF3A1B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001F35E5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8633B54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BB6EADD" w14:textId="21E7D4A5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730B64" w14:paraId="1BE661F5" w14:textId="77777777" w:rsidTr="00A805FC">
        <w:trPr>
          <w:trHeight w:val="18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3C5EEFD" w14:textId="313E28EC" w:rsidR="004F3333" w:rsidRPr="004A6230" w:rsidRDefault="00503C9E" w:rsidP="004F3333">
            <w:pPr>
              <w:spacing w:line="259" w:lineRule="auto"/>
              <w:ind w:right="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 w:rsidRPr="004A6230">
              <w:rPr>
                <w:rFonts w:ascii="Arial" w:hAnsi="Arial" w:cs="Arial"/>
                <w:b/>
                <w:bCs/>
                <w:sz w:val="20"/>
                <w:szCs w:val="20"/>
              </w:rPr>
              <w:t>Na de realisatie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B6E224C" w14:textId="77777777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B2694E7" w14:textId="77777777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22B2CDA" w14:textId="77777777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D644CE2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F3333" w:rsidRPr="00730B64" w14:paraId="6FD6B3F5" w14:textId="77777777" w:rsidTr="007A52A5">
        <w:trPr>
          <w:trHeight w:val="81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8B50A" w14:textId="4A627B62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04EA">
              <w:rPr>
                <w:rFonts w:eastAsiaTheme="minorEastAsia"/>
              </w:rPr>
              <w:lastRenderedPageBreak/>
              <w:t>Oplevering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633F3" w14:textId="018BDA95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>13-01-2021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3B9BB" w14:textId="09CBF11A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92D92" w14:textId="59419552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5789C" w14:textId="4777100A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7980DB20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F634E63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59E636F1" w14:textId="7FC31E3A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730B64" w14:paraId="6572E893" w14:textId="77777777" w:rsidTr="007A52A5">
        <w:trPr>
          <w:trHeight w:val="81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88403" w14:textId="587AC966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04EA">
              <w:rPr>
                <w:rFonts w:eastAsiaTheme="minorEastAsia"/>
              </w:rPr>
              <w:t>Nazorg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2BE1" w14:textId="025492AE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>13-01-2021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9007A" w14:textId="6FED185B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40277" w14:textId="22B6C8C9" w:rsidR="004F3333" w:rsidRPr="004F3333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B9758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699A09F8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57D6ACD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44CF72C6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FE0F0D" w14:textId="77777777" w:rsidR="00730B64" w:rsidRPr="00983945" w:rsidRDefault="00730B64" w:rsidP="00983945"/>
    <w:sectPr w:rsidR="00730B64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66159" w14:textId="77777777" w:rsidR="00A5279E" w:rsidRDefault="00A5279E" w:rsidP="00AD04EA">
      <w:r>
        <w:separator/>
      </w:r>
    </w:p>
  </w:endnote>
  <w:endnote w:type="continuationSeparator" w:id="0">
    <w:p w14:paraId="51808961" w14:textId="77777777" w:rsidR="00A5279E" w:rsidRDefault="00A5279E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urostile LT Std">
    <w:altName w:val="Agency F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1745E" w14:textId="77777777" w:rsidR="00A5279E" w:rsidRDefault="00A5279E" w:rsidP="00AD04EA">
      <w:r>
        <w:separator/>
      </w:r>
    </w:p>
  </w:footnote>
  <w:footnote w:type="continuationSeparator" w:id="0">
    <w:p w14:paraId="4A84E3C3" w14:textId="77777777" w:rsidR="00A5279E" w:rsidRDefault="00A5279E" w:rsidP="00AD0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12A2C"/>
    <w:multiLevelType w:val="hybridMultilevel"/>
    <w:tmpl w:val="42843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72B2"/>
    <w:multiLevelType w:val="hybridMultilevel"/>
    <w:tmpl w:val="C332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B"/>
    <w:rsid w:val="000234DD"/>
    <w:rsid w:val="00060A32"/>
    <w:rsid w:val="001A4685"/>
    <w:rsid w:val="001E52F2"/>
    <w:rsid w:val="001F34BD"/>
    <w:rsid w:val="00235C35"/>
    <w:rsid w:val="00240C3D"/>
    <w:rsid w:val="002A1CEB"/>
    <w:rsid w:val="002C378B"/>
    <w:rsid w:val="003940F0"/>
    <w:rsid w:val="00394597"/>
    <w:rsid w:val="00440F89"/>
    <w:rsid w:val="00473F6F"/>
    <w:rsid w:val="00494619"/>
    <w:rsid w:val="004A6230"/>
    <w:rsid w:val="004F1FA5"/>
    <w:rsid w:val="004F3333"/>
    <w:rsid w:val="00503C9E"/>
    <w:rsid w:val="00532723"/>
    <w:rsid w:val="005474D2"/>
    <w:rsid w:val="00596555"/>
    <w:rsid w:val="005C1558"/>
    <w:rsid w:val="005F1E93"/>
    <w:rsid w:val="0060511A"/>
    <w:rsid w:val="00693954"/>
    <w:rsid w:val="0071019B"/>
    <w:rsid w:val="00730B64"/>
    <w:rsid w:val="007371FD"/>
    <w:rsid w:val="0079560D"/>
    <w:rsid w:val="007C5195"/>
    <w:rsid w:val="007C69DC"/>
    <w:rsid w:val="007D711D"/>
    <w:rsid w:val="00854A43"/>
    <w:rsid w:val="009537F1"/>
    <w:rsid w:val="00983945"/>
    <w:rsid w:val="009F0352"/>
    <w:rsid w:val="009F384D"/>
    <w:rsid w:val="00A5279E"/>
    <w:rsid w:val="00A805FC"/>
    <w:rsid w:val="00AD04EA"/>
    <w:rsid w:val="00B16E89"/>
    <w:rsid w:val="00D05C6C"/>
    <w:rsid w:val="00D46AC0"/>
    <w:rsid w:val="00E5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25A6"/>
  <w15:chartTrackingRefBased/>
  <w15:docId w15:val="{3B894252-AD41-46D0-810B-71E78BF6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4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Normal"/>
    <w:next w:val="Normal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4EA"/>
  </w:style>
  <w:style w:type="paragraph" w:styleId="Footer">
    <w:name w:val="footer"/>
    <w:basedOn w:val="Normal"/>
    <w:link w:val="Foot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4EA"/>
  </w:style>
  <w:style w:type="paragraph" w:styleId="TOCHeading">
    <w:name w:val="TOC Heading"/>
    <w:basedOn w:val="Heading1"/>
    <w:next w:val="Normal"/>
    <w:uiPriority w:val="39"/>
    <w:unhideWhenUsed/>
    <w:qFormat/>
    <w:rsid w:val="004F1FA5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4F1FA5"/>
    <w:pPr>
      <w:spacing w:before="24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F1FA5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1FA5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F1FA5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F1FA5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F1FA5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F1FA5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F1FA5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1FA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40C3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40C3D"/>
    <w:pPr>
      <w:ind w:left="720"/>
      <w:contextualSpacing/>
    </w:pPr>
  </w:style>
  <w:style w:type="table" w:styleId="TableGrid">
    <w:name w:val="Table Grid"/>
    <w:basedOn w:val="TableNormal"/>
    <w:uiPriority w:val="39"/>
    <w:rsid w:val="00440F89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2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boukiour@mborijnland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42873@mborijnland.n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041663@mborijnland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046721@mborijnland.n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ce\Desktop\School\L3\ALA\project\8amo2_1\Wordsjabloon_MKoster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DA28A-904D-0643-9BDB-F02E7BD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Wordsjabloon_MKoster_v1.0.dotx</Template>
  <TotalTime>29</TotalTime>
  <Pages>13</Pages>
  <Words>797</Words>
  <Characters>4546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Maurice</cp:lastModifiedBy>
  <cp:revision>13</cp:revision>
  <dcterms:created xsi:type="dcterms:W3CDTF">2020-09-15T07:09:00Z</dcterms:created>
  <dcterms:modified xsi:type="dcterms:W3CDTF">2020-09-15T07:37:00Z</dcterms:modified>
</cp:coreProperties>
</file>
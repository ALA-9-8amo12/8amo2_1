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930" w14:textId="77777777" w:rsidR="00990158" w:rsidRDefault="00AD04EA" w:rsidP="00AD04EA">
      <w:pPr>
        <w:pStyle w:val="Heading1"/>
      </w:pPr>
      <w:bookmarkStart w:id="0" w:name="_Toc49763594"/>
      <w:r>
        <w:t>Project Mobile App</w:t>
      </w:r>
      <w:bookmarkEnd w:id="0"/>
    </w:p>
    <w:p w14:paraId="45D8C72D" w14:textId="77777777" w:rsidR="00AD04EA" w:rsidRDefault="00AD04EA" w:rsidP="00AD04EA"/>
    <w:p w14:paraId="285DE0CA" w14:textId="77777777" w:rsidR="00AD04EA" w:rsidRPr="00394597" w:rsidRDefault="00394597" w:rsidP="00AD04EA">
      <w:pPr>
        <w:rPr>
          <w:rFonts w:ascii="Times New Roman" w:eastAsia="Times New Roman" w:hAnsi="Times New Roman" w:cs="Times New Roman"/>
          <w:lang w:eastAsia="nl-NL"/>
        </w:rPr>
      </w:pPr>
      <w:r w:rsidRPr="00394597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394597">
        <w:rPr>
          <w:rFonts w:ascii="Times New Roman" w:eastAsia="Times New Roman" w:hAnsi="Times New Roman" w:cs="Times New Roman"/>
          <w:lang w:eastAsia="nl-NL"/>
        </w:rPr>
        <w:instrText xml:space="preserve"> INCLUDEPICTURE "https://www.dalfsennet.nl/static/img/2020/03/coronavirus_1584278198.jpg" \* MERGEFORMATINET </w:instrText>
      </w:r>
      <w:r w:rsidRPr="00394597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394597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6B6D3A3" wp14:editId="7EE1CBE2">
            <wp:extent cx="5756910" cy="3239135"/>
            <wp:effectExtent l="0" t="0" r="0" b="0"/>
            <wp:docPr id="1" name="Afbeelding 1" descr="Corona overzichten (dagelijkse update) | Dalfsen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 overzichten (dagelijkse update) | Dalfsen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97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4857E40" w14:textId="77777777" w:rsidR="00AD04EA" w:rsidRDefault="00AD04EA" w:rsidP="00AD04EA"/>
    <w:p w14:paraId="00492110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94597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1086250D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05482D15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3CF639CE" w14:textId="77777777"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4D146231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2207D35C" w14:textId="77777777"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214436EE" w14:textId="77777777" w:rsidR="005F1E93" w:rsidRDefault="004F1FA5" w:rsidP="009F0352">
      <w:pPr>
        <w:pStyle w:val="Heading2"/>
      </w:pPr>
      <w:r>
        <w:lastRenderedPageBreak/>
        <w:t>Inhoudsopgave</w:t>
      </w:r>
    </w:p>
    <w:p w14:paraId="50FC1F61" w14:textId="77777777" w:rsidR="004F1FA5" w:rsidRPr="009F0352" w:rsidRDefault="004F1FA5" w:rsidP="009F0352">
      <w:pPr>
        <w:pStyle w:val="Heading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734C9AAF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CD73298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46BCD759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559E3AE9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3246E4B9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64C14C25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6931775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33F7D28C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4555260B" w14:textId="77777777" w:rsidR="004F1FA5" w:rsidRDefault="007C5195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6EA13E06" w14:textId="77777777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3AD557B4" w14:textId="77777777" w:rsidR="00AD04EA" w:rsidRDefault="00AD04EA" w:rsidP="00AD04EA">
      <w:pPr>
        <w:pStyle w:val="Heading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2592610B" w14:textId="77777777" w:rsidR="00240C3D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7BA1B5DD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05CADB72" w14:textId="40288DA6" w:rsidR="00240C3D" w:rsidRPr="002A1CEB" w:rsidRDefault="002A1CEB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 xml:space="preserve">Het </w:t>
      </w:r>
      <w:r w:rsidR="005474D2">
        <w:rPr>
          <w:rFonts w:ascii="Arial" w:hAnsi="Arial" w:cs="Arial"/>
          <w:bCs/>
          <w:sz w:val="22"/>
          <w:szCs w:val="22"/>
          <w:lang w:eastAsia="nl-NL"/>
        </w:rPr>
        <w:t>is de bedoeling om een app te bouwen die op een eenvoudige en laagdrempelige manier 1 groot product te maken dat veel mensen kan bereiken</w:t>
      </w:r>
      <w:r w:rsidR="00854A43">
        <w:rPr>
          <w:rFonts w:ascii="Arial" w:hAnsi="Arial" w:cs="Arial"/>
          <w:bCs/>
          <w:sz w:val="22"/>
          <w:szCs w:val="22"/>
          <w:lang w:eastAsia="nl-NL"/>
        </w:rPr>
        <w:t>.</w:t>
      </w:r>
    </w:p>
    <w:p w14:paraId="52515724" w14:textId="77777777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1588D8CC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3DF1BFFC" w14:textId="08AC61D6" w:rsid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De reden voor het maken van een app in plaats van een website is omdat een app iets meer toegankelijker is voor het geselecteerde publiek.</w:t>
      </w:r>
    </w:p>
    <w:p w14:paraId="5831F7E0" w14:textId="0FFF41DE" w:rsidR="00854A43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4E8E8DEE" w14:textId="184F8A03" w:rsidR="00854A43" w:rsidRP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Omdat deze taal langzaam aan het vergaan is en veel boeken in en over deze taal ook verdwijnen wil de klant een app ontwikkelen zodat er 1 grote toegankelijke app is waar je op beginner niveau deze taal kan leren</w:t>
      </w:r>
    </w:p>
    <w:p w14:paraId="7E5EF106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1B516227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C2F2619" w14:textId="28B10613" w:rsidR="00240C3D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In de app heb je 4 schermen:</w:t>
      </w:r>
    </w:p>
    <w:p w14:paraId="2A42D32E" w14:textId="60AC621A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503C69D8" w14:textId="01E6889E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Oefenen: kies uit verschillende categorieën waar je plaatjes gerelateerd aan de gekozen categorie krijgt te zien en je moet dan het woord raden wat je in het plaatje ziet.</w:t>
      </w:r>
    </w:p>
    <w:p w14:paraId="0413B47F" w14:textId="77777777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6AD65AA5" w14:textId="07EE2477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Quiz: Je krijgt een test over de woordjes die hebt geoefend in het oefen scherm. Bij 3 foute antwoorden krijg je het goede antwoord te zien en de punten worden bij gehouden met sterretjes.</w:t>
      </w:r>
    </w:p>
    <w:p w14:paraId="55F9B009" w14:textId="66E33C0F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3683EFC7" w14:textId="0B9C6E8B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Score: Hier kan je je score zien.</w:t>
      </w:r>
    </w:p>
    <w:p w14:paraId="6873F6FC" w14:textId="43D70906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B81FF1A" w14:textId="2CA27A2E" w:rsidR="00E55761" w:rsidRPr="00854A43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Over: Hier kan je info vinden over de app en contact gegevens</w:t>
      </w:r>
      <w:r w:rsidR="007C69DC">
        <w:rPr>
          <w:rFonts w:ascii="Arial" w:hAnsi="Arial" w:cs="Arial"/>
          <w:bCs/>
          <w:lang w:eastAsia="nl-NL"/>
        </w:rPr>
        <w:t>.</w:t>
      </w:r>
    </w:p>
    <w:p w14:paraId="57D53BD6" w14:textId="7777777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14:paraId="2A6567C5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0F4AC10B" w14:textId="19F73CC2" w:rsidR="00240C3D" w:rsidRP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doel is om te z</w:t>
      </w:r>
      <w:r w:rsidRPr="00E55761">
        <w:rPr>
          <w:rFonts w:ascii="Arial" w:hAnsi="Arial" w:cs="Arial"/>
          <w:bCs/>
          <w:lang w:eastAsia="nl-NL"/>
        </w:rPr>
        <w:t>orgen dat basisschoolleerlingen de taal zich eigen kunnen maken</w:t>
      </w:r>
      <w:r>
        <w:rPr>
          <w:rFonts w:ascii="Arial" w:hAnsi="Arial" w:cs="Arial"/>
          <w:bCs/>
          <w:lang w:eastAsia="nl-NL"/>
        </w:rPr>
        <w:t>.</w:t>
      </w:r>
    </w:p>
    <w:p w14:paraId="41DC799E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42328C33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839464A" w14:textId="3BA7BA4A" w:rsidR="00240C3D" w:rsidRPr="007C69DC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doelgroep </w:t>
      </w:r>
      <w:r w:rsidR="007C69DC" w:rsidRPr="007C69DC">
        <w:rPr>
          <w:rFonts w:ascii="Arial" w:hAnsi="Arial" w:cs="Arial"/>
          <w:bCs/>
          <w:lang w:eastAsia="nl-NL"/>
        </w:rPr>
        <w:t>zijn basisschoolleerlingen</w:t>
      </w:r>
      <w:r w:rsidR="007C69DC">
        <w:rPr>
          <w:rFonts w:ascii="Arial" w:hAnsi="Arial" w:cs="Arial"/>
          <w:bCs/>
          <w:lang w:eastAsia="nl-NL"/>
        </w:rPr>
        <w:t>.</w:t>
      </w:r>
    </w:p>
    <w:p w14:paraId="384A3C7B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12FF0BFC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5D7B7918" w14:textId="6E03FA66" w:rsidR="00240C3D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kleuren die terug moet </w:t>
      </w:r>
      <w:r>
        <w:rPr>
          <w:rFonts w:ascii="Arial" w:hAnsi="Arial" w:cs="Arial"/>
          <w:bCs/>
          <w:lang w:eastAsia="nl-NL"/>
        </w:rPr>
        <w:t>komen in de app zijn de kleuren: blauw, groen en geel en de tinten moeten licht zijn.</w:t>
      </w:r>
    </w:p>
    <w:p w14:paraId="29AA0288" w14:textId="7A2FEF66" w:rsid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C000DA6" w14:textId="7B6D54F9" w:rsidR="007C69DC" w:rsidRP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app moet er simpel en kinderlijk uit zien.</w:t>
      </w:r>
    </w:p>
    <w:p w14:paraId="64E1708C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37A79B1A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3F61208" w14:textId="00ED7A71" w:rsidR="00240C3D" w:rsidRP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>De informatie in de app word aangeleverd door de klant</w:t>
      </w:r>
    </w:p>
    <w:p w14:paraId="021E91BB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69C957B9" w14:textId="7777777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6C37352A" w14:textId="0885A102" w:rsidR="00240C3D" w:rsidRP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 xml:space="preserve">Over de toegankelijkheid van </w:t>
      </w:r>
      <w:r>
        <w:rPr>
          <w:rFonts w:ascii="Arial" w:hAnsi="Arial" w:cs="Arial"/>
          <w:bCs/>
          <w:lang w:eastAsia="nl-NL"/>
        </w:rPr>
        <w:t>de app wordt nog na gedacht denk hierbij aan toegankelijkheid voor slechthorende of slecht ziende mensen.</w:t>
      </w:r>
    </w:p>
    <w:p w14:paraId="1CFF7EC0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2AA796A4" w14:textId="77777777" w:rsidR="009F384D" w:rsidRDefault="009F384D">
      <w:pPr>
        <w:rPr>
          <w:rFonts w:ascii="Arial" w:hAnsi="Arial" w:cs="Arial"/>
          <w:b/>
          <w:sz w:val="22"/>
          <w:szCs w:val="22"/>
          <w:lang w:eastAsia="nl-NL"/>
        </w:rPr>
      </w:pPr>
      <w:r>
        <w:rPr>
          <w:rFonts w:ascii="Arial" w:hAnsi="Arial" w:cs="Arial"/>
          <w:b/>
          <w:lang w:eastAsia="nl-NL"/>
        </w:rPr>
        <w:br w:type="page"/>
      </w:r>
    </w:p>
    <w:p w14:paraId="575645E0" w14:textId="76BC236A" w:rsidR="009F384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lastRenderedPageBreak/>
        <w:t>Tot slot</w:t>
      </w:r>
    </w:p>
    <w:p w14:paraId="25E709CC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>Op 28 oktober moet er een ontwerp worden ingeleverd</w:t>
      </w:r>
      <w:r>
        <w:rPr>
          <w:rFonts w:ascii="Arial" w:hAnsi="Arial" w:cs="Arial"/>
          <w:bCs/>
          <w:lang w:eastAsia="nl-NL"/>
        </w:rPr>
        <w:t xml:space="preserve"> en op 13 januari de realisatie.</w:t>
      </w:r>
    </w:p>
    <w:p w14:paraId="72CDDB05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5683A81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Wanneer er een test versie moet worden ingeleverd wordt nog besproken.</w:t>
      </w:r>
    </w:p>
    <w:p w14:paraId="4FC4FF91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43B9885E" w14:textId="6B909D6C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budget is 5000 euro.</w:t>
      </w:r>
    </w:p>
    <w:p w14:paraId="25F43657" w14:textId="24D5760F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0AE5435" w14:textId="0B754130" w:rsidR="00AD04EA" w:rsidRP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talen waarin de app moet worden gemaakt zijn Nederlands en als mogelijk Engels.</w:t>
      </w:r>
      <w:r w:rsidR="00AD04EA" w:rsidRPr="009F384D"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AE14189" w14:textId="77777777" w:rsidR="00AD04EA" w:rsidRDefault="00AD04EA" w:rsidP="00AD04EA">
      <w:pPr>
        <w:pStyle w:val="Heading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7E9BD4CC" w14:textId="77777777" w:rsidR="007371FD" w:rsidRPr="007371FD" w:rsidRDefault="007371FD" w:rsidP="007371FD"/>
    <w:p w14:paraId="3B3F8082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49763598"/>
      <w:r w:rsidRPr="00AD04EA">
        <w:rPr>
          <w:rFonts w:eastAsiaTheme="minorEastAsia"/>
        </w:rPr>
        <w:lastRenderedPageBreak/>
        <w:t>Functioneel Ontwerp</w:t>
      </w:r>
      <w:bookmarkEnd w:id="3"/>
    </w:p>
    <w:p w14:paraId="0E31D25F" w14:textId="77777777" w:rsidR="007371FD" w:rsidRPr="007371FD" w:rsidRDefault="007371FD" w:rsidP="007371FD"/>
    <w:p w14:paraId="28604381" w14:textId="77777777" w:rsidR="00AD04EA" w:rsidRDefault="00AD04EA" w:rsidP="00AD04EA">
      <w:pPr>
        <w:pStyle w:val="Heading2"/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100A8029" w14:textId="77777777" w:rsidR="007371FD" w:rsidRPr="007371FD" w:rsidRDefault="007371FD" w:rsidP="007371FD"/>
    <w:p w14:paraId="7DE365A1" w14:textId="77777777" w:rsidR="00AD04EA" w:rsidRDefault="00AD04EA" w:rsidP="00AD04EA">
      <w:pPr>
        <w:pStyle w:val="Heading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17BECF4C" w14:textId="77777777" w:rsidR="007371FD" w:rsidRPr="007371FD" w:rsidRDefault="007371FD" w:rsidP="007371FD"/>
    <w:p w14:paraId="0E234930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7ABB8136" w14:textId="77777777" w:rsidR="001F34BD" w:rsidRPr="001F34BD" w:rsidRDefault="001F34BD" w:rsidP="001F34BD"/>
    <w:p w14:paraId="0658FF77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1F4D1BAD" w14:textId="77777777" w:rsidR="001F34BD" w:rsidRPr="001F34BD" w:rsidRDefault="001F34BD" w:rsidP="001F34BD"/>
    <w:p w14:paraId="6C2B6C19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8DEFA62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7D3872D1" w14:textId="77777777" w:rsidR="00AD04EA" w:rsidRDefault="00AD04EA" w:rsidP="00AD04EA">
      <w:pPr>
        <w:pStyle w:val="Heading2"/>
        <w:rPr>
          <w:rFonts w:eastAsiaTheme="minorEastAsia"/>
        </w:rPr>
      </w:pPr>
      <w:bookmarkStart w:id="9" w:name="_Toc49763604"/>
      <w:r w:rsidRPr="00AD04EA">
        <w:rPr>
          <w:rFonts w:eastAsiaTheme="minorEastAsia"/>
        </w:rPr>
        <w:lastRenderedPageBreak/>
        <w:t>Bijlagen</w:t>
      </w:r>
      <w:bookmarkEnd w:id="9"/>
    </w:p>
    <w:p w14:paraId="7999A75F" w14:textId="77777777" w:rsidR="00983945" w:rsidRPr="00983945" w:rsidRDefault="00983945" w:rsidP="00983945"/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2B799" w14:textId="77777777" w:rsidR="007C5195" w:rsidRDefault="007C5195" w:rsidP="00AD04EA">
      <w:r>
        <w:separator/>
      </w:r>
    </w:p>
  </w:endnote>
  <w:endnote w:type="continuationSeparator" w:id="0">
    <w:p w14:paraId="1004E206" w14:textId="77777777" w:rsidR="007C5195" w:rsidRDefault="007C5195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CC0B3" w14:textId="77777777" w:rsidR="007C5195" w:rsidRDefault="007C5195" w:rsidP="00AD04EA">
      <w:r>
        <w:separator/>
      </w:r>
    </w:p>
  </w:footnote>
  <w:footnote w:type="continuationSeparator" w:id="0">
    <w:p w14:paraId="3DA1FFA1" w14:textId="77777777" w:rsidR="007C5195" w:rsidRDefault="007C5195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B"/>
    <w:rsid w:val="000234DD"/>
    <w:rsid w:val="00060A32"/>
    <w:rsid w:val="001A4685"/>
    <w:rsid w:val="001F34BD"/>
    <w:rsid w:val="00235C35"/>
    <w:rsid w:val="00240C3D"/>
    <w:rsid w:val="002A1CEB"/>
    <w:rsid w:val="00394597"/>
    <w:rsid w:val="00473F6F"/>
    <w:rsid w:val="00494619"/>
    <w:rsid w:val="004F1FA5"/>
    <w:rsid w:val="005474D2"/>
    <w:rsid w:val="00596555"/>
    <w:rsid w:val="005C1558"/>
    <w:rsid w:val="005F1E93"/>
    <w:rsid w:val="0060511A"/>
    <w:rsid w:val="00693954"/>
    <w:rsid w:val="0071019B"/>
    <w:rsid w:val="007371FD"/>
    <w:rsid w:val="0079560D"/>
    <w:rsid w:val="007C5195"/>
    <w:rsid w:val="007C69DC"/>
    <w:rsid w:val="007D711D"/>
    <w:rsid w:val="00854A43"/>
    <w:rsid w:val="009537F1"/>
    <w:rsid w:val="00983945"/>
    <w:rsid w:val="009F0352"/>
    <w:rsid w:val="009F384D"/>
    <w:rsid w:val="00AD04EA"/>
    <w:rsid w:val="00B16E89"/>
    <w:rsid w:val="00D46AC0"/>
    <w:rsid w:val="00E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25A6"/>
  <w15:chartTrackingRefBased/>
  <w15:docId w15:val="{3B894252-AD41-46D0-810B-71E78BF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0C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4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e\Desktop\School\L3\ALA\project\8amo2_1\Wordsjabloon_MKoster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Wordsjabloon_MKoster_v1.0.dotx</Template>
  <TotalTime>58</TotalTime>
  <Pages>12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</cp:revision>
  <dcterms:created xsi:type="dcterms:W3CDTF">2020-09-08T07:00:00Z</dcterms:created>
  <dcterms:modified xsi:type="dcterms:W3CDTF">2020-09-08T07:58:00Z</dcterms:modified>
</cp:coreProperties>
</file>
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D930" w14:textId="77777777" w:rsidR="00990158" w:rsidRPr="00E97B9F" w:rsidRDefault="00AD04EA" w:rsidP="00AD04EA">
      <w:pPr>
        <w:pStyle w:val="Heading1"/>
        <w:rPr>
          <w:rFonts w:ascii="Arial" w:hAnsi="Arial" w:cs="Arial"/>
        </w:rPr>
      </w:pPr>
      <w:bookmarkStart w:id="0" w:name="_Toc49763594"/>
      <w:r w:rsidRPr="00E97B9F">
        <w:rPr>
          <w:rFonts w:ascii="Arial" w:hAnsi="Arial" w:cs="Arial"/>
        </w:rPr>
        <w:t>Project Mobile App</w:t>
      </w:r>
      <w:bookmarkEnd w:id="0"/>
    </w:p>
    <w:p w14:paraId="45D8C72D" w14:textId="77777777" w:rsidR="00AD04EA" w:rsidRPr="00E97B9F" w:rsidRDefault="00AD04EA" w:rsidP="00AD04EA">
      <w:pPr>
        <w:rPr>
          <w:rFonts w:ascii="Arial" w:hAnsi="Arial" w:cs="Arial"/>
        </w:rPr>
      </w:pPr>
    </w:p>
    <w:p w14:paraId="285DE0CA" w14:textId="720D51EC" w:rsidR="00AD04EA" w:rsidRPr="00E97B9F" w:rsidRDefault="00730B64" w:rsidP="00AD04EA">
      <w:pPr>
        <w:rPr>
          <w:rFonts w:ascii="Arial" w:eastAsia="Times New Roman" w:hAnsi="Arial" w:cs="Arial"/>
          <w:lang w:eastAsia="nl-NL"/>
        </w:rPr>
      </w:pPr>
      <w:r w:rsidRPr="00E97B9F">
        <w:rPr>
          <w:rFonts w:ascii="Arial" w:hAnsi="Arial" w:cs="Arial"/>
          <w:noProof/>
        </w:rPr>
        <w:drawing>
          <wp:inline distT="0" distB="0" distL="0" distR="0" wp14:anchorId="57BE7C9C" wp14:editId="507413DB">
            <wp:extent cx="5756910" cy="3288665"/>
            <wp:effectExtent l="0" t="0" r="0" b="0"/>
            <wp:docPr id="2" name="Picture 2" descr="Google brengt Android Studio 2.0 uit - Webwer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brengt Android Studio 2.0 uit - Webwerel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597" w:rsidRPr="00E97B9F">
        <w:rPr>
          <w:rFonts w:ascii="Arial" w:eastAsia="Times New Roman" w:hAnsi="Arial" w:cs="Arial"/>
          <w:lang w:eastAsia="nl-NL"/>
        </w:rPr>
        <w:fldChar w:fldCharType="begin"/>
      </w:r>
      <w:r w:rsidR="00394597" w:rsidRPr="00E97B9F">
        <w:rPr>
          <w:rFonts w:ascii="Arial" w:eastAsia="Times New Roman" w:hAnsi="Arial" w:cs="Arial"/>
          <w:lang w:eastAsia="nl-NL"/>
        </w:rPr>
        <w:instrText xml:space="preserve"> INCLUDEPICTURE "https://www.dalfsennet.nl/static/img/2020/03/coronavirus_1584278198.jpg" \* MERGEFORMATINET </w:instrText>
      </w:r>
      <w:r w:rsidR="00394597" w:rsidRPr="00E97B9F">
        <w:rPr>
          <w:rFonts w:ascii="Arial" w:eastAsia="Times New Roman" w:hAnsi="Arial" w:cs="Arial"/>
          <w:lang w:eastAsia="nl-NL"/>
        </w:rPr>
        <w:fldChar w:fldCharType="end"/>
      </w:r>
    </w:p>
    <w:p w14:paraId="34857E40" w14:textId="77777777" w:rsidR="00AD04EA" w:rsidRPr="00E97B9F" w:rsidRDefault="00AD04EA" w:rsidP="00AD04EA">
      <w:pPr>
        <w:rPr>
          <w:rFonts w:ascii="Arial" w:hAnsi="Arial" w:cs="Arial"/>
        </w:rPr>
      </w:pPr>
    </w:p>
    <w:p w14:paraId="00492110" w14:textId="77777777" w:rsidR="00AD04EA" w:rsidRPr="00E97B9F" w:rsidRDefault="00AD04EA" w:rsidP="00AD04EA">
      <w:pPr>
        <w:pStyle w:val="NormalWeb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E97B9F">
        <w:rPr>
          <w:rFonts w:ascii="Arial" w:hAnsi="Arial" w:cs="Arial"/>
          <w:color w:val="1F3864" w:themeColor="accent1" w:themeShade="80"/>
          <w:sz w:val="22"/>
          <w:szCs w:val="22"/>
        </w:rPr>
        <w:t xml:space="preserve">Namen: </w:t>
      </w:r>
      <w:r w:rsidR="00473F6F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 xml:space="preserve">Maurice Koster, </w:t>
      </w:r>
      <w:proofErr w:type="spellStart"/>
      <w:r w:rsidR="00394597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Tolga</w:t>
      </w:r>
      <w:proofErr w:type="spellEnd"/>
      <w:r w:rsidR="00473F6F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, Ivan Holwerda</w:t>
      </w:r>
    </w:p>
    <w:p w14:paraId="1086250D" w14:textId="77777777" w:rsidR="00AD04EA" w:rsidRPr="00E97B9F" w:rsidRDefault="00AD04EA" w:rsidP="00AD04EA">
      <w:pPr>
        <w:pStyle w:val="NormalWeb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E97B9F">
        <w:rPr>
          <w:rFonts w:ascii="Arial" w:hAnsi="Arial" w:cs="Arial"/>
          <w:color w:val="1F3864" w:themeColor="accent1" w:themeShade="80"/>
          <w:sz w:val="22"/>
          <w:szCs w:val="22"/>
        </w:rPr>
        <w:t>Studiejaar:</w:t>
      </w:r>
      <w:r w:rsidR="00473F6F" w:rsidRPr="00E97B9F">
        <w:rPr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  <w:r w:rsidR="00473F6F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3</w:t>
      </w:r>
    </w:p>
    <w:p w14:paraId="05482D15" w14:textId="77777777" w:rsidR="00AD04EA" w:rsidRPr="00E97B9F" w:rsidRDefault="00AD04EA" w:rsidP="00AD04EA">
      <w:pPr>
        <w:pStyle w:val="NormalWeb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E97B9F">
        <w:rPr>
          <w:rFonts w:ascii="Arial" w:hAnsi="Arial" w:cs="Arial"/>
          <w:color w:val="1F3864" w:themeColor="accent1" w:themeShade="80"/>
          <w:sz w:val="22"/>
          <w:szCs w:val="22"/>
        </w:rPr>
        <w:t>Werkgroep:</w:t>
      </w:r>
      <w:r w:rsidR="00473F6F" w:rsidRPr="00E97B9F">
        <w:rPr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  <w:r w:rsidR="00473F6F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Groep 1</w:t>
      </w:r>
    </w:p>
    <w:p w14:paraId="3CF639CE" w14:textId="77777777" w:rsidR="00AD04EA" w:rsidRPr="00E97B9F" w:rsidRDefault="00AD04EA" w:rsidP="00AD04EA">
      <w:pPr>
        <w:pStyle w:val="NormalWeb"/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</w:pPr>
      <w:r w:rsidRPr="00E97B9F">
        <w:rPr>
          <w:rFonts w:ascii="Arial" w:hAnsi="Arial" w:cs="Arial"/>
          <w:color w:val="1F3864" w:themeColor="accent1" w:themeShade="80"/>
          <w:sz w:val="22"/>
          <w:szCs w:val="22"/>
        </w:rPr>
        <w:t>Projectleider:</w:t>
      </w:r>
      <w:r w:rsidR="00473F6F" w:rsidRPr="00E97B9F">
        <w:rPr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  <w:r w:rsidR="0060511A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 xml:space="preserve">Mohamed </w:t>
      </w:r>
      <w:proofErr w:type="spellStart"/>
      <w:r w:rsidR="0060511A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Boukiour</w:t>
      </w:r>
      <w:proofErr w:type="spellEnd"/>
    </w:p>
    <w:p w14:paraId="4D146231" w14:textId="7DA5803F" w:rsidR="00AD04EA" w:rsidRPr="00E97B9F" w:rsidRDefault="00AD04EA" w:rsidP="00AD04EA">
      <w:pPr>
        <w:pStyle w:val="NormalWeb"/>
        <w:rPr>
          <w:rFonts w:ascii="Arial" w:hAnsi="Arial" w:cs="Arial"/>
          <w:color w:val="1F3864" w:themeColor="accent1" w:themeShade="80"/>
          <w:sz w:val="22"/>
          <w:szCs w:val="22"/>
        </w:rPr>
      </w:pPr>
      <w:r w:rsidRPr="00E97B9F">
        <w:rPr>
          <w:rFonts w:ascii="Arial" w:hAnsi="Arial" w:cs="Arial"/>
          <w:color w:val="1F3864" w:themeColor="accent1" w:themeShade="80"/>
          <w:sz w:val="22"/>
          <w:szCs w:val="22"/>
        </w:rPr>
        <w:t>Inleverdatum:</w:t>
      </w:r>
      <w:r w:rsidR="00473F6F" w:rsidRPr="00E97B9F">
        <w:rPr>
          <w:rFonts w:ascii="Arial" w:hAnsi="Arial" w:cs="Arial"/>
          <w:color w:val="1F3864" w:themeColor="accent1" w:themeShade="80"/>
          <w:sz w:val="22"/>
          <w:szCs w:val="22"/>
        </w:rPr>
        <w:t xml:space="preserve"> </w:t>
      </w:r>
      <w:r w:rsidR="0090399D"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13-01-2021</w:t>
      </w:r>
    </w:p>
    <w:p w14:paraId="2207D35C" w14:textId="77777777" w:rsidR="00AD04EA" w:rsidRPr="00E97B9F" w:rsidRDefault="00AD04EA" w:rsidP="00B16E89">
      <w:pPr>
        <w:pStyle w:val="NormalWeb"/>
        <w:rPr>
          <w:rFonts w:ascii="Arial" w:hAnsi="Arial" w:cs="Arial"/>
          <w:sz w:val="22"/>
          <w:szCs w:val="22"/>
        </w:rPr>
      </w:pPr>
      <w:r w:rsidRPr="00E97B9F">
        <w:rPr>
          <w:rFonts w:ascii="Arial" w:hAnsi="Arial" w:cs="Arial"/>
          <w:color w:val="1F3864" w:themeColor="accent1" w:themeShade="80"/>
          <w:sz w:val="22"/>
          <w:szCs w:val="22"/>
        </w:rPr>
        <w:t xml:space="preserve">Versie: </w:t>
      </w:r>
      <w:r w:rsidRPr="00E97B9F">
        <w:rPr>
          <w:rFonts w:ascii="Arial" w:hAnsi="Arial" w:cs="Arial"/>
          <w:b/>
          <w:bCs/>
          <w:color w:val="1F3864" w:themeColor="accent1" w:themeShade="80"/>
          <w:sz w:val="22"/>
          <w:szCs w:val="22"/>
        </w:rPr>
        <w:t>0.1</w:t>
      </w:r>
      <w:r w:rsidRPr="00E97B9F">
        <w:rPr>
          <w:rFonts w:ascii="Arial" w:hAnsi="Arial" w:cs="Arial"/>
          <w:sz w:val="22"/>
          <w:szCs w:val="22"/>
        </w:rPr>
        <w:br w:type="page"/>
      </w:r>
    </w:p>
    <w:p w14:paraId="214436EE" w14:textId="77777777" w:rsidR="005F1E93" w:rsidRPr="00E97B9F" w:rsidRDefault="004F1FA5" w:rsidP="009F0352">
      <w:pPr>
        <w:pStyle w:val="Heading2"/>
        <w:rPr>
          <w:rFonts w:ascii="Arial" w:hAnsi="Arial" w:cs="Arial"/>
        </w:rPr>
      </w:pPr>
      <w:r w:rsidRPr="00E97B9F">
        <w:rPr>
          <w:rFonts w:ascii="Arial" w:hAnsi="Arial" w:cs="Arial"/>
        </w:rPr>
        <w:lastRenderedPageBreak/>
        <w:t>Inhoudsopgave</w:t>
      </w:r>
    </w:p>
    <w:p w14:paraId="50FC1F61" w14:textId="77777777" w:rsidR="004F1FA5" w:rsidRPr="00E97B9F" w:rsidRDefault="004F1FA5" w:rsidP="009F0352">
      <w:pPr>
        <w:pStyle w:val="Heading2"/>
        <w:rPr>
          <w:rFonts w:ascii="Arial" w:hAnsi="Arial" w:cs="Arial"/>
        </w:rPr>
      </w:pPr>
      <w:r w:rsidRPr="00E97B9F">
        <w:rPr>
          <w:rFonts w:ascii="Arial" w:eastAsiaTheme="minorEastAsia" w:hAnsi="Arial" w:cs="Arial"/>
          <w:bCs/>
          <w:sz w:val="21"/>
          <w:szCs w:val="21"/>
        </w:rPr>
        <w:fldChar w:fldCharType="begin"/>
      </w:r>
      <w:r w:rsidRPr="00E97B9F">
        <w:rPr>
          <w:rFonts w:ascii="Arial" w:eastAsiaTheme="minorEastAsia" w:hAnsi="Arial" w:cs="Arial"/>
          <w:bCs/>
          <w:sz w:val="21"/>
          <w:szCs w:val="21"/>
        </w:rPr>
        <w:instrText xml:space="preserve"> TOC \o "1-3" \h \z \u </w:instrText>
      </w:r>
      <w:r w:rsidRPr="00E97B9F">
        <w:rPr>
          <w:rFonts w:ascii="Arial" w:eastAsiaTheme="minorEastAsia" w:hAnsi="Arial" w:cs="Arial"/>
          <w:bCs/>
          <w:sz w:val="21"/>
          <w:szCs w:val="21"/>
        </w:rPr>
        <w:fldChar w:fldCharType="separate"/>
      </w:r>
      <w:hyperlink w:anchor="_Toc49763594" w:history="1"/>
    </w:p>
    <w:p w14:paraId="734C9AAF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E97B9F">
          <w:rPr>
            <w:rStyle w:val="Hyperlink"/>
            <w:rFonts w:ascii="Arial" w:hAnsi="Arial" w:cs="Arial"/>
            <w:noProof/>
          </w:rPr>
          <w:t>Behoefteanalyse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_Toc49763596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3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5CD73298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E97B9F">
          <w:rPr>
            <w:rStyle w:val="Hyperlink"/>
            <w:rFonts w:ascii="Arial" w:hAnsi="Arial" w:cs="Arial"/>
            <w:noProof/>
          </w:rPr>
          <w:t>Plan van Aanpak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_Toc49763597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4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46BCD759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E97B9F">
          <w:rPr>
            <w:rStyle w:val="Hyperlink"/>
            <w:rFonts w:ascii="Arial" w:hAnsi="Arial" w:cs="Arial"/>
            <w:noProof/>
          </w:rPr>
          <w:t>Functioneel Ontwerp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_Toc49763598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5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559E3AE9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E97B9F">
          <w:rPr>
            <w:rStyle w:val="Hyperlink"/>
            <w:rFonts w:ascii="Arial" w:hAnsi="Arial" w:cs="Arial"/>
            <w:noProof/>
          </w:rPr>
          <w:t>Technisch Ontwerp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_Toc49763599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6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3246E4B9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E97B9F">
          <w:rPr>
            <w:rStyle w:val="Hyperlink"/>
            <w:rFonts w:ascii="Arial" w:hAnsi="Arial" w:cs="Arial"/>
            <w:noProof/>
          </w:rPr>
          <w:t>Ontwikkelomgeving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_Toc49763600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7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64C14C25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E97B9F">
          <w:rPr>
            <w:rStyle w:val="Hyperlink"/>
            <w:rFonts w:ascii="Arial" w:hAnsi="Arial" w:cs="Arial"/>
            <w:noProof/>
          </w:rPr>
          <w:t>Realisatie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_Toc49763601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8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66931775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E97B9F">
          <w:rPr>
            <w:rStyle w:val="Hyperlink"/>
            <w:rFonts w:ascii="Arial" w:hAnsi="Arial" w:cs="Arial"/>
            <w:noProof/>
          </w:rPr>
          <w:t>Oplevering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_Toc49763602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9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33F7D28C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E97B9F">
          <w:rPr>
            <w:rStyle w:val="Hyperlink"/>
            <w:rFonts w:ascii="Arial" w:hAnsi="Arial" w:cs="Arial"/>
            <w:noProof/>
          </w:rPr>
          <w:t>Nazorg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_Toc49763603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10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4555260B" w14:textId="77777777" w:rsidR="004F1FA5" w:rsidRPr="00E97B9F" w:rsidRDefault="00100CC1">
      <w:pPr>
        <w:pStyle w:val="TOC2"/>
        <w:tabs>
          <w:tab w:val="right" w:pos="9056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E97B9F">
          <w:rPr>
            <w:rStyle w:val="Hyperlink"/>
            <w:rFonts w:ascii="Arial" w:hAnsi="Arial" w:cs="Arial"/>
            <w:noProof/>
          </w:rPr>
          <w:t>Bijlagen</w:t>
        </w:r>
        <w:r w:rsidR="004F1FA5" w:rsidRPr="00E97B9F">
          <w:rPr>
            <w:rFonts w:ascii="Arial" w:hAnsi="Arial" w:cs="Arial"/>
            <w:noProof/>
            <w:webHidden/>
          </w:rPr>
          <w:tab/>
        </w:r>
        <w:r w:rsidR="004F1FA5" w:rsidRPr="00E97B9F">
          <w:rPr>
            <w:rFonts w:ascii="Arial" w:hAnsi="Arial" w:cs="Arial"/>
            <w:noProof/>
            <w:webHidden/>
          </w:rPr>
          <w:fldChar w:fldCharType="begin"/>
        </w:r>
        <w:r w:rsidR="004F1FA5" w:rsidRPr="00E97B9F">
          <w:rPr>
            <w:rFonts w:ascii="Arial" w:hAnsi="Arial" w:cs="Arial"/>
            <w:noProof/>
            <w:webHidden/>
          </w:rPr>
          <w:instrText xml:space="preserve"> PAGEREF _Toc49763604 \h </w:instrText>
        </w:r>
        <w:r w:rsidR="004F1FA5" w:rsidRPr="00E97B9F">
          <w:rPr>
            <w:rFonts w:ascii="Arial" w:hAnsi="Arial" w:cs="Arial"/>
            <w:noProof/>
            <w:webHidden/>
          </w:rPr>
        </w:r>
        <w:r w:rsidR="004F1FA5" w:rsidRPr="00E97B9F">
          <w:rPr>
            <w:rFonts w:ascii="Arial" w:hAnsi="Arial" w:cs="Arial"/>
            <w:noProof/>
            <w:webHidden/>
          </w:rPr>
          <w:fldChar w:fldCharType="separate"/>
        </w:r>
        <w:r w:rsidR="004F1FA5" w:rsidRPr="00E97B9F">
          <w:rPr>
            <w:rFonts w:ascii="Arial" w:hAnsi="Arial" w:cs="Arial"/>
            <w:noProof/>
            <w:webHidden/>
          </w:rPr>
          <w:t>11</w:t>
        </w:r>
        <w:r w:rsidR="004F1FA5" w:rsidRPr="00E97B9F">
          <w:rPr>
            <w:rFonts w:ascii="Arial" w:hAnsi="Arial" w:cs="Arial"/>
            <w:noProof/>
            <w:webHidden/>
          </w:rPr>
          <w:fldChar w:fldCharType="end"/>
        </w:r>
      </w:hyperlink>
    </w:p>
    <w:p w14:paraId="6EA13E06" w14:textId="77777777" w:rsidR="00AD04EA" w:rsidRPr="00E97B9F" w:rsidRDefault="004F1FA5">
      <w:pPr>
        <w:rPr>
          <w:rFonts w:ascii="Arial" w:eastAsiaTheme="minorEastAsia" w:hAnsi="Arial" w:cs="Arial"/>
          <w:bCs/>
          <w:sz w:val="21"/>
          <w:szCs w:val="21"/>
          <w:lang w:eastAsia="nl-NL"/>
        </w:rPr>
      </w:pPr>
      <w:r w:rsidRPr="00E97B9F">
        <w:rPr>
          <w:rFonts w:ascii="Arial" w:eastAsiaTheme="minorEastAsia" w:hAnsi="Arial" w:cs="Arial"/>
          <w:bCs/>
          <w:sz w:val="21"/>
          <w:szCs w:val="21"/>
        </w:rPr>
        <w:fldChar w:fldCharType="end"/>
      </w:r>
      <w:r w:rsidR="00AD04EA" w:rsidRPr="00E97B9F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3AD557B4" w14:textId="77777777" w:rsidR="00AD04EA" w:rsidRPr="00E97B9F" w:rsidRDefault="00AD04EA" w:rsidP="00AD04EA">
      <w:pPr>
        <w:pStyle w:val="Heading2"/>
        <w:rPr>
          <w:rFonts w:ascii="Arial" w:eastAsiaTheme="minorEastAsia" w:hAnsi="Arial" w:cs="Arial"/>
        </w:rPr>
      </w:pPr>
      <w:bookmarkStart w:id="1" w:name="_Toc49763596"/>
      <w:r w:rsidRPr="00E97B9F">
        <w:rPr>
          <w:rFonts w:ascii="Arial" w:eastAsiaTheme="minorEastAsia" w:hAnsi="Arial" w:cs="Arial"/>
        </w:rPr>
        <w:lastRenderedPageBreak/>
        <w:t>Behoefteanalyse</w:t>
      </w:r>
      <w:bookmarkEnd w:id="1"/>
    </w:p>
    <w:p w14:paraId="2592610B" w14:textId="77777777" w:rsidR="00240C3D" w:rsidRPr="00E97B9F" w:rsidRDefault="00240C3D">
      <w:pPr>
        <w:rPr>
          <w:rFonts w:ascii="Arial" w:eastAsiaTheme="minorEastAsia" w:hAnsi="Arial" w:cs="Arial"/>
          <w:bCs/>
          <w:sz w:val="21"/>
          <w:szCs w:val="21"/>
        </w:rPr>
      </w:pPr>
    </w:p>
    <w:p w14:paraId="7BA1B5DD" w14:textId="77777777" w:rsidR="00240C3D" w:rsidRPr="00E97B9F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E97B9F">
        <w:rPr>
          <w:rFonts w:ascii="Arial" w:hAnsi="Arial" w:cs="Arial"/>
          <w:b/>
          <w:sz w:val="22"/>
          <w:szCs w:val="22"/>
          <w:lang w:eastAsia="nl-NL"/>
        </w:rPr>
        <w:t xml:space="preserve">De kern van het project: </w:t>
      </w:r>
    </w:p>
    <w:p w14:paraId="05CADB72" w14:textId="40288DA6" w:rsidR="00240C3D" w:rsidRPr="00E97B9F" w:rsidRDefault="002A1CEB" w:rsidP="00240C3D">
      <w:pPr>
        <w:rPr>
          <w:rFonts w:ascii="Arial" w:hAnsi="Arial" w:cs="Arial"/>
          <w:bCs/>
          <w:sz w:val="22"/>
          <w:szCs w:val="22"/>
          <w:lang w:eastAsia="nl-NL"/>
        </w:rPr>
      </w:pPr>
      <w:r w:rsidRPr="00E97B9F">
        <w:rPr>
          <w:rFonts w:ascii="Arial" w:hAnsi="Arial" w:cs="Arial"/>
          <w:bCs/>
          <w:sz w:val="22"/>
          <w:szCs w:val="22"/>
          <w:lang w:eastAsia="nl-NL"/>
        </w:rPr>
        <w:t xml:space="preserve">Het </w:t>
      </w:r>
      <w:r w:rsidR="005474D2" w:rsidRPr="00E97B9F">
        <w:rPr>
          <w:rFonts w:ascii="Arial" w:hAnsi="Arial" w:cs="Arial"/>
          <w:bCs/>
          <w:sz w:val="22"/>
          <w:szCs w:val="22"/>
          <w:lang w:eastAsia="nl-NL"/>
        </w:rPr>
        <w:t>is de bedoeling om een app te bouwen die op een eenvoudige en laagdrempelige manier 1 groot product te maken dat veel mensen kan bereiken</w:t>
      </w:r>
      <w:r w:rsidR="00854A43" w:rsidRPr="00E97B9F">
        <w:rPr>
          <w:rFonts w:ascii="Arial" w:hAnsi="Arial" w:cs="Arial"/>
          <w:bCs/>
          <w:sz w:val="22"/>
          <w:szCs w:val="22"/>
          <w:lang w:eastAsia="nl-NL"/>
        </w:rPr>
        <w:t>.</w:t>
      </w:r>
    </w:p>
    <w:p w14:paraId="52515724" w14:textId="77777777" w:rsidR="00240C3D" w:rsidRPr="00E97B9F" w:rsidRDefault="00240C3D" w:rsidP="00240C3D">
      <w:pPr>
        <w:rPr>
          <w:rFonts w:ascii="Arial" w:hAnsi="Arial" w:cs="Arial"/>
          <w:b/>
          <w:sz w:val="22"/>
          <w:szCs w:val="22"/>
          <w:lang w:eastAsia="nl-NL"/>
        </w:rPr>
      </w:pPr>
    </w:p>
    <w:p w14:paraId="1588D8CC" w14:textId="77777777" w:rsidR="00240C3D" w:rsidRPr="00E97B9F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  <w:r w:rsidRPr="00E97B9F">
        <w:rPr>
          <w:rFonts w:ascii="Arial" w:hAnsi="Arial" w:cs="Arial"/>
          <w:b/>
          <w:sz w:val="22"/>
          <w:szCs w:val="22"/>
          <w:lang w:eastAsia="nl-NL"/>
        </w:rPr>
        <w:t xml:space="preserve">Aanleiding: </w:t>
      </w:r>
    </w:p>
    <w:p w14:paraId="3DF1BFFC" w14:textId="08AC61D6" w:rsidR="00240C3D" w:rsidRPr="00E97B9F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 w:rsidRPr="00E97B9F">
        <w:rPr>
          <w:rFonts w:ascii="Arial" w:hAnsi="Arial" w:cs="Arial"/>
          <w:sz w:val="22"/>
          <w:szCs w:val="22"/>
          <w:lang w:eastAsia="nl-NL"/>
        </w:rPr>
        <w:t>De reden voor het maken van een app in plaats van een website is omdat een app iets meer toegankelijker is voor het geselecteerde publiek.</w:t>
      </w:r>
    </w:p>
    <w:p w14:paraId="5831F7E0" w14:textId="0FFF41DE" w:rsidR="00854A43" w:rsidRPr="00E97B9F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4E8E8DEE" w14:textId="184F8A03" w:rsidR="00854A43" w:rsidRPr="00E97B9F" w:rsidRDefault="00854A43" w:rsidP="00240C3D">
      <w:pPr>
        <w:rPr>
          <w:rFonts w:ascii="Arial" w:hAnsi="Arial" w:cs="Arial"/>
          <w:sz w:val="22"/>
          <w:szCs w:val="22"/>
          <w:lang w:eastAsia="nl-NL"/>
        </w:rPr>
      </w:pPr>
      <w:r w:rsidRPr="00E97B9F">
        <w:rPr>
          <w:rFonts w:ascii="Arial" w:hAnsi="Arial" w:cs="Arial"/>
          <w:sz w:val="22"/>
          <w:szCs w:val="22"/>
          <w:lang w:eastAsia="nl-NL"/>
        </w:rPr>
        <w:t>Omdat deze taal langzaam aan het vergaan is en veel boeken in en over deze taal ook verdwijnen wil de klant een app ontwikkelen zodat er 1 grote toegankelijke app is waar je op beginner niveau deze taal kan leren</w:t>
      </w:r>
    </w:p>
    <w:p w14:paraId="7E5EF106" w14:textId="77777777" w:rsidR="00240C3D" w:rsidRPr="00E97B9F" w:rsidRDefault="00240C3D" w:rsidP="00240C3D">
      <w:pPr>
        <w:rPr>
          <w:rFonts w:ascii="Arial" w:hAnsi="Arial" w:cs="Arial"/>
          <w:sz w:val="22"/>
          <w:szCs w:val="22"/>
          <w:lang w:eastAsia="nl-NL"/>
        </w:rPr>
      </w:pPr>
    </w:p>
    <w:p w14:paraId="1B516227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  <w:r w:rsidRPr="00E97B9F">
        <w:rPr>
          <w:rFonts w:ascii="Arial" w:hAnsi="Arial" w:cs="Arial"/>
          <w:b/>
          <w:lang w:eastAsia="nl-NL"/>
        </w:rPr>
        <w:t xml:space="preserve">Algemene beschrijving van de applicatie: </w:t>
      </w:r>
    </w:p>
    <w:p w14:paraId="1C2F2619" w14:textId="28B10613" w:rsidR="00240C3D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In de app heb je 4 schermen:</w:t>
      </w:r>
    </w:p>
    <w:p w14:paraId="2A42D32E" w14:textId="60AC621A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503C69D8" w14:textId="01E6889E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Oefenen: kies uit verschillende categorieën waar je plaatjes gerelateerd aan de gekozen categorie krijgt te zien en je moet dan het woord raden wat je in het plaatje ziet.</w:t>
      </w:r>
    </w:p>
    <w:p w14:paraId="0413B47F" w14:textId="77777777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6AD65AA5" w14:textId="07EE2477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Quiz: Je krijgt een test over de woordjes die hebt geoefend in het oefen scherm. Bij 3 foute antwoorden krijg je het goede antwoord te zien en de punten worden bij gehouden met sterretjes.</w:t>
      </w:r>
    </w:p>
    <w:p w14:paraId="55F9B009" w14:textId="66E33C0F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3683EFC7" w14:textId="0B9C6E8B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Score: Hier kan je je score zien.</w:t>
      </w:r>
    </w:p>
    <w:p w14:paraId="6873F6FC" w14:textId="43D70906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</w:p>
    <w:p w14:paraId="2B81FF1A" w14:textId="2CA27A2E" w:rsidR="00E55761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Over: Hier kan je info vinden over de app en contact gegevens</w:t>
      </w:r>
      <w:r w:rsidR="007C69DC" w:rsidRPr="00E97B9F">
        <w:rPr>
          <w:rFonts w:ascii="Arial" w:hAnsi="Arial" w:cs="Arial"/>
          <w:bCs/>
          <w:lang w:eastAsia="nl-NL"/>
        </w:rPr>
        <w:t>.</w:t>
      </w:r>
    </w:p>
    <w:p w14:paraId="57D53BD6" w14:textId="77777777" w:rsidR="00240C3D" w:rsidRPr="00E97B9F" w:rsidRDefault="00240C3D" w:rsidP="00240C3D">
      <w:pPr>
        <w:pStyle w:val="NoSpacing"/>
        <w:rPr>
          <w:rFonts w:ascii="Arial" w:hAnsi="Arial" w:cs="Arial"/>
          <w:b/>
          <w:lang w:eastAsia="nl-NL"/>
        </w:rPr>
      </w:pPr>
    </w:p>
    <w:p w14:paraId="2A6567C5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  <w:r w:rsidRPr="00E97B9F">
        <w:rPr>
          <w:rFonts w:ascii="Arial" w:hAnsi="Arial" w:cs="Arial"/>
          <w:b/>
          <w:lang w:eastAsia="nl-NL"/>
        </w:rPr>
        <w:t>Doelen van de applicatie:</w:t>
      </w:r>
      <w:r w:rsidRPr="00E97B9F">
        <w:rPr>
          <w:rFonts w:ascii="Arial" w:hAnsi="Arial" w:cs="Arial"/>
          <w:lang w:eastAsia="nl-NL"/>
        </w:rPr>
        <w:t xml:space="preserve"> </w:t>
      </w:r>
    </w:p>
    <w:p w14:paraId="0F4AC10B" w14:textId="19F73CC2" w:rsidR="00240C3D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Het doel is om te zorgen dat basisschoolleerlingen de taal zich eigen kunnen maken.</w:t>
      </w:r>
    </w:p>
    <w:p w14:paraId="41DC799E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42328C33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  <w:r w:rsidRPr="00E97B9F">
        <w:rPr>
          <w:rFonts w:ascii="Arial" w:hAnsi="Arial" w:cs="Arial"/>
          <w:b/>
          <w:lang w:eastAsia="nl-NL"/>
        </w:rPr>
        <w:t>Doelgroepen van de applicatie:</w:t>
      </w:r>
      <w:r w:rsidRPr="00E97B9F">
        <w:rPr>
          <w:rFonts w:ascii="Arial" w:hAnsi="Arial" w:cs="Arial"/>
          <w:lang w:eastAsia="nl-NL"/>
        </w:rPr>
        <w:t xml:space="preserve"> </w:t>
      </w:r>
    </w:p>
    <w:p w14:paraId="2839464A" w14:textId="3BA7BA4A" w:rsidR="00240C3D" w:rsidRPr="00E97B9F" w:rsidRDefault="00E55761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 xml:space="preserve">De doelgroep </w:t>
      </w:r>
      <w:r w:rsidR="007C69DC" w:rsidRPr="00E97B9F">
        <w:rPr>
          <w:rFonts w:ascii="Arial" w:hAnsi="Arial" w:cs="Arial"/>
          <w:bCs/>
          <w:lang w:eastAsia="nl-NL"/>
        </w:rPr>
        <w:t>zijn basisschoolleerlingen.</w:t>
      </w:r>
    </w:p>
    <w:p w14:paraId="384A3C7B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12FF0BFC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  <w:r w:rsidRPr="00E97B9F">
        <w:rPr>
          <w:rFonts w:ascii="Arial" w:hAnsi="Arial" w:cs="Arial"/>
          <w:b/>
          <w:lang w:eastAsia="nl-NL"/>
        </w:rPr>
        <w:t>Vormgeving:</w:t>
      </w:r>
      <w:r w:rsidRPr="00E97B9F">
        <w:rPr>
          <w:rFonts w:ascii="Arial" w:hAnsi="Arial" w:cs="Arial"/>
          <w:lang w:eastAsia="nl-NL"/>
        </w:rPr>
        <w:t xml:space="preserve"> </w:t>
      </w:r>
    </w:p>
    <w:p w14:paraId="5D7B7918" w14:textId="6E03FA66" w:rsidR="00240C3D" w:rsidRPr="00E97B9F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De kleuren die terug moet komen in de app zijn de kleuren: blauw, groen en geel en de tinten moeten licht zijn.</w:t>
      </w:r>
    </w:p>
    <w:p w14:paraId="29AA0288" w14:textId="7A2FEF66" w:rsidR="007C69DC" w:rsidRPr="00E97B9F" w:rsidRDefault="007C69DC" w:rsidP="00240C3D">
      <w:pPr>
        <w:pStyle w:val="NoSpacing"/>
        <w:rPr>
          <w:rFonts w:ascii="Arial" w:hAnsi="Arial" w:cs="Arial"/>
          <w:bCs/>
          <w:lang w:eastAsia="nl-NL"/>
        </w:rPr>
      </w:pPr>
    </w:p>
    <w:p w14:paraId="1C000DA6" w14:textId="7B6D54F9" w:rsidR="007C69DC" w:rsidRPr="00E97B9F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De app moet er simpel en kinderlijk uit zien.</w:t>
      </w:r>
    </w:p>
    <w:p w14:paraId="64E1708C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37A79B1A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  <w:r w:rsidRPr="00E97B9F">
        <w:rPr>
          <w:rFonts w:ascii="Arial" w:hAnsi="Arial" w:cs="Arial"/>
          <w:b/>
          <w:lang w:eastAsia="nl-NL"/>
        </w:rPr>
        <w:t xml:space="preserve">Informatie in de applicatie: </w:t>
      </w:r>
    </w:p>
    <w:p w14:paraId="33F61208" w14:textId="00ED7A71" w:rsidR="00240C3D" w:rsidRPr="00E97B9F" w:rsidRDefault="007C69DC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De informatie in de app word aangeleverd door de klant</w:t>
      </w:r>
    </w:p>
    <w:p w14:paraId="021E91BB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69C957B9" w14:textId="77777777" w:rsidR="00240C3D" w:rsidRPr="00E97B9F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E97B9F">
        <w:rPr>
          <w:rFonts w:ascii="Arial" w:hAnsi="Arial" w:cs="Arial"/>
          <w:b/>
          <w:lang w:eastAsia="nl-NL"/>
        </w:rPr>
        <w:t xml:space="preserve">Interactie van de applicatie: </w:t>
      </w:r>
    </w:p>
    <w:p w14:paraId="6C37352A" w14:textId="0885A102" w:rsidR="00240C3D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Over de toegankelijkheid van de app wordt nog na gedacht denk hierbij aan toegankelijkheid voor slechthorende of slecht ziende mensen.</w:t>
      </w:r>
    </w:p>
    <w:p w14:paraId="1CFF7EC0" w14:textId="77777777" w:rsidR="00240C3D" w:rsidRPr="00E97B9F" w:rsidRDefault="00240C3D" w:rsidP="00240C3D">
      <w:pPr>
        <w:pStyle w:val="NoSpacing"/>
        <w:rPr>
          <w:rFonts w:ascii="Arial" w:hAnsi="Arial" w:cs="Arial"/>
          <w:lang w:eastAsia="nl-NL"/>
        </w:rPr>
      </w:pPr>
    </w:p>
    <w:p w14:paraId="2AA796A4" w14:textId="77777777" w:rsidR="009F384D" w:rsidRPr="00E97B9F" w:rsidRDefault="009F384D">
      <w:pPr>
        <w:rPr>
          <w:rFonts w:ascii="Arial" w:hAnsi="Arial" w:cs="Arial"/>
          <w:b/>
          <w:sz w:val="22"/>
          <w:szCs w:val="22"/>
          <w:lang w:eastAsia="nl-NL"/>
        </w:rPr>
      </w:pPr>
      <w:r w:rsidRPr="00E97B9F">
        <w:rPr>
          <w:rFonts w:ascii="Arial" w:hAnsi="Arial" w:cs="Arial"/>
          <w:b/>
          <w:lang w:eastAsia="nl-NL"/>
        </w:rPr>
        <w:br w:type="page"/>
      </w:r>
    </w:p>
    <w:p w14:paraId="575645E0" w14:textId="76BC236A" w:rsidR="009F384D" w:rsidRPr="00E97B9F" w:rsidRDefault="00240C3D" w:rsidP="00240C3D">
      <w:pPr>
        <w:pStyle w:val="NoSpacing"/>
        <w:rPr>
          <w:rFonts w:ascii="Arial" w:hAnsi="Arial" w:cs="Arial"/>
          <w:b/>
          <w:lang w:eastAsia="nl-NL"/>
        </w:rPr>
      </w:pPr>
      <w:r w:rsidRPr="00E97B9F">
        <w:rPr>
          <w:rFonts w:ascii="Arial" w:hAnsi="Arial" w:cs="Arial"/>
          <w:b/>
          <w:lang w:eastAsia="nl-NL"/>
        </w:rPr>
        <w:lastRenderedPageBreak/>
        <w:t>Tot slot</w:t>
      </w:r>
    </w:p>
    <w:p w14:paraId="25E709CC" w14:textId="77777777" w:rsidR="009F384D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Op 28 oktober moet er een ontwerp worden ingeleverd en op 13 januari de realisatie.</w:t>
      </w:r>
    </w:p>
    <w:p w14:paraId="72CDDB05" w14:textId="77777777" w:rsidR="009F384D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25683A81" w14:textId="77777777" w:rsidR="009F384D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Wanneer er een test versie moet worden ingeleverd wordt nog besproken.</w:t>
      </w:r>
    </w:p>
    <w:p w14:paraId="4FC4FF91" w14:textId="77777777" w:rsidR="009F384D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43B9885E" w14:textId="6B909D6C" w:rsidR="009F384D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Het budget is 5000 euro.</w:t>
      </w:r>
    </w:p>
    <w:p w14:paraId="25F43657" w14:textId="24D5760F" w:rsidR="009F384D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</w:p>
    <w:p w14:paraId="10AE5435" w14:textId="0B754130" w:rsidR="00AD04EA" w:rsidRPr="00E97B9F" w:rsidRDefault="009F384D" w:rsidP="00240C3D">
      <w:pPr>
        <w:pStyle w:val="NoSpacing"/>
        <w:rPr>
          <w:rFonts w:ascii="Arial" w:hAnsi="Arial" w:cs="Arial"/>
          <w:bCs/>
          <w:lang w:eastAsia="nl-NL"/>
        </w:rPr>
      </w:pPr>
      <w:r w:rsidRPr="00E97B9F">
        <w:rPr>
          <w:rFonts w:ascii="Arial" w:hAnsi="Arial" w:cs="Arial"/>
          <w:bCs/>
          <w:lang w:eastAsia="nl-NL"/>
        </w:rPr>
        <w:t>De talen waarin de app moet worden gemaakt zijn Nederlands en als mogelijk Engels.</w:t>
      </w:r>
      <w:r w:rsidR="00AD04EA" w:rsidRPr="00E97B9F">
        <w:rPr>
          <w:rFonts w:ascii="Arial" w:eastAsiaTheme="minorEastAsia" w:hAnsi="Arial" w:cs="Arial"/>
          <w:color w:val="2F5496" w:themeColor="accent1" w:themeShade="BF"/>
          <w:sz w:val="26"/>
          <w:szCs w:val="26"/>
        </w:rPr>
        <w:br w:type="page"/>
      </w:r>
    </w:p>
    <w:p w14:paraId="0AE14189" w14:textId="77777777" w:rsidR="00AD04EA" w:rsidRPr="00E97B9F" w:rsidRDefault="00AD04EA" w:rsidP="00AD04EA">
      <w:pPr>
        <w:pStyle w:val="Heading2"/>
        <w:rPr>
          <w:rFonts w:ascii="Arial" w:eastAsiaTheme="minorEastAsia" w:hAnsi="Arial" w:cs="Arial"/>
        </w:rPr>
      </w:pPr>
      <w:bookmarkStart w:id="2" w:name="_Toc49763597"/>
      <w:r w:rsidRPr="00E97B9F">
        <w:rPr>
          <w:rFonts w:ascii="Arial" w:eastAsiaTheme="minorEastAsia" w:hAnsi="Arial" w:cs="Arial"/>
        </w:rPr>
        <w:lastRenderedPageBreak/>
        <w:t>Plan van Aanpak</w:t>
      </w:r>
      <w:bookmarkEnd w:id="2"/>
    </w:p>
    <w:p w14:paraId="7E9BD4CC" w14:textId="77777777" w:rsidR="007371FD" w:rsidRPr="00E97B9F" w:rsidRDefault="007371FD" w:rsidP="007371FD">
      <w:pPr>
        <w:rPr>
          <w:rFonts w:ascii="Arial" w:hAnsi="Arial" w:cs="Arial"/>
        </w:rPr>
      </w:pPr>
    </w:p>
    <w:p w14:paraId="75E20BBB" w14:textId="77777777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</w:rPr>
        <w:t>Het document Plan van Aanpak bevat de volgende hoofdstukken:</w:t>
      </w:r>
    </w:p>
    <w:p w14:paraId="7BE8EE0E" w14:textId="77777777" w:rsidR="00730B64" w:rsidRPr="00E97B9F" w:rsidRDefault="00730B64" w:rsidP="00730B64">
      <w:pPr>
        <w:rPr>
          <w:rFonts w:ascii="Arial" w:hAnsi="Arial" w:cs="Arial"/>
        </w:rPr>
      </w:pPr>
    </w:p>
    <w:p w14:paraId="3201894C" w14:textId="4B2DD07F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b/>
          <w:bCs/>
        </w:rPr>
        <w:t xml:space="preserve">1. Inleiding: </w:t>
      </w:r>
    </w:p>
    <w:p w14:paraId="37A46A55" w14:textId="0F762108" w:rsidR="001E52F2" w:rsidRPr="00E97B9F" w:rsidRDefault="001E52F2" w:rsidP="00730B64">
      <w:pPr>
        <w:rPr>
          <w:rFonts w:ascii="Arial" w:hAnsi="Arial" w:cs="Arial"/>
        </w:rPr>
      </w:pPr>
      <w:r w:rsidRPr="00E97B9F">
        <w:rPr>
          <w:rFonts w:ascii="Arial" w:hAnsi="Arial" w:cs="Arial"/>
        </w:rPr>
        <w:t xml:space="preserve">Hieronder ziet u wat benodigde informatie over het project. De inhoud van het project is om een app te maken die helpt met het beoefenen van de taal </w:t>
      </w:r>
      <w:proofErr w:type="spellStart"/>
      <w:r w:rsidRPr="00E97B9F">
        <w:rPr>
          <w:rFonts w:ascii="Arial" w:hAnsi="Arial" w:cs="Arial"/>
        </w:rPr>
        <w:t>Amazigh</w:t>
      </w:r>
      <w:proofErr w:type="spellEnd"/>
      <w:r w:rsidRPr="00E97B9F">
        <w:rPr>
          <w:rFonts w:ascii="Arial" w:hAnsi="Arial" w:cs="Arial"/>
        </w:rPr>
        <w:t>.</w:t>
      </w:r>
    </w:p>
    <w:p w14:paraId="7FFCE5F9" w14:textId="77777777" w:rsidR="00730B64" w:rsidRPr="00E97B9F" w:rsidRDefault="00730B64" w:rsidP="00730B64">
      <w:pPr>
        <w:rPr>
          <w:rFonts w:ascii="Arial" w:hAnsi="Arial" w:cs="Arial"/>
        </w:rPr>
      </w:pPr>
    </w:p>
    <w:p w14:paraId="240F7898" w14:textId="76AE4C30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b/>
          <w:bCs/>
        </w:rPr>
        <w:t>2. Doelstelling:</w:t>
      </w:r>
      <w:r w:rsidRPr="00E97B9F">
        <w:rPr>
          <w:rFonts w:ascii="Arial" w:hAnsi="Arial" w:cs="Arial"/>
        </w:rPr>
        <w:t xml:space="preserve"> </w:t>
      </w:r>
    </w:p>
    <w:p w14:paraId="17ADBBA9" w14:textId="03ADBEC9" w:rsidR="001E52F2" w:rsidRPr="00E97B9F" w:rsidRDefault="001E52F2" w:rsidP="00730B64">
      <w:pPr>
        <w:rPr>
          <w:rFonts w:ascii="Arial" w:hAnsi="Arial" w:cs="Arial"/>
        </w:rPr>
      </w:pPr>
      <w:r w:rsidRPr="00E97B9F">
        <w:rPr>
          <w:rFonts w:ascii="Arial" w:hAnsi="Arial" w:cs="Arial"/>
        </w:rPr>
        <w:t xml:space="preserve">Het doel is om basisschoolleerlingen te </w:t>
      </w:r>
      <w:proofErr w:type="spellStart"/>
      <w:r w:rsidRPr="00E97B9F">
        <w:rPr>
          <w:rFonts w:ascii="Arial" w:hAnsi="Arial" w:cs="Arial"/>
        </w:rPr>
        <w:t>ondersteuenen</w:t>
      </w:r>
      <w:proofErr w:type="spellEnd"/>
      <w:r w:rsidRPr="00E97B9F">
        <w:rPr>
          <w:rFonts w:ascii="Arial" w:hAnsi="Arial" w:cs="Arial"/>
        </w:rPr>
        <w:t xml:space="preserve"> in het leren van de taal </w:t>
      </w:r>
      <w:proofErr w:type="spellStart"/>
      <w:r w:rsidRPr="00E97B9F">
        <w:rPr>
          <w:rFonts w:ascii="Arial" w:hAnsi="Arial" w:cs="Arial"/>
        </w:rPr>
        <w:t>Amazigh</w:t>
      </w:r>
      <w:proofErr w:type="spellEnd"/>
      <w:r w:rsidRPr="00E97B9F">
        <w:rPr>
          <w:rFonts w:ascii="Arial" w:hAnsi="Arial" w:cs="Arial"/>
        </w:rPr>
        <w:t xml:space="preserve"> doormiddel van een app.</w:t>
      </w:r>
    </w:p>
    <w:p w14:paraId="009231DE" w14:textId="77777777" w:rsidR="00730B64" w:rsidRPr="00E97B9F" w:rsidRDefault="00730B64" w:rsidP="00730B64">
      <w:pPr>
        <w:rPr>
          <w:rFonts w:ascii="Arial" w:hAnsi="Arial" w:cs="Arial"/>
        </w:rPr>
      </w:pPr>
    </w:p>
    <w:p w14:paraId="038FD28A" w14:textId="41B238FA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b/>
          <w:bCs/>
        </w:rPr>
        <w:t>3. Omschrijving:</w:t>
      </w:r>
      <w:r w:rsidRPr="00E97B9F">
        <w:rPr>
          <w:rFonts w:ascii="Arial" w:hAnsi="Arial" w:cs="Arial"/>
        </w:rPr>
        <w:t xml:space="preserve"> </w:t>
      </w:r>
    </w:p>
    <w:p w14:paraId="6D40B698" w14:textId="6530EC63" w:rsidR="001E52F2" w:rsidRPr="00E97B9F" w:rsidRDefault="001E52F2" w:rsidP="00730B64">
      <w:pPr>
        <w:rPr>
          <w:rFonts w:ascii="Arial" w:hAnsi="Arial" w:cs="Arial"/>
        </w:rPr>
      </w:pPr>
      <w:r w:rsidRPr="00E97B9F">
        <w:rPr>
          <w:rFonts w:ascii="Arial" w:hAnsi="Arial" w:cs="Arial"/>
        </w:rPr>
        <w:t>De app heeft 4 schermen (zie behoefte analyse Algemene beschrijving van de applicatie)</w:t>
      </w:r>
      <w:r w:rsidR="00440F89" w:rsidRPr="00E97B9F">
        <w:rPr>
          <w:rFonts w:ascii="Arial" w:hAnsi="Arial" w:cs="Arial"/>
        </w:rPr>
        <w:t>.</w:t>
      </w:r>
    </w:p>
    <w:p w14:paraId="3F8CB726" w14:textId="77777777" w:rsidR="00730B64" w:rsidRPr="00E97B9F" w:rsidRDefault="00730B64" w:rsidP="00730B64">
      <w:pPr>
        <w:rPr>
          <w:rFonts w:ascii="Arial" w:hAnsi="Arial" w:cs="Arial"/>
        </w:rPr>
      </w:pPr>
    </w:p>
    <w:p w14:paraId="145B08ED" w14:textId="4C42F72E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b/>
          <w:bCs/>
        </w:rPr>
        <w:t>4. Projectgroep</w:t>
      </w:r>
      <w:r w:rsidRPr="00E97B9F">
        <w:rPr>
          <w:rFonts w:ascii="Arial" w:hAnsi="Arial" w:cs="Arial"/>
        </w:rPr>
        <w:t xml:space="preserve">: 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993"/>
        <w:gridCol w:w="3081"/>
        <w:gridCol w:w="2998"/>
      </w:tblGrid>
      <w:tr w:rsidR="00440F89" w:rsidRPr="00E97B9F" w14:paraId="5D6D0E3D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7C22C8DA" w14:textId="77777777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proofErr w:type="spellStart"/>
            <w:r w:rsidRPr="00E97B9F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Tolga</w:t>
            </w:r>
            <w:proofErr w:type="spellEnd"/>
            <w:r w:rsidRPr="00E97B9F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E97B9F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Guler</w:t>
            </w:r>
            <w:proofErr w:type="spellEnd"/>
          </w:p>
        </w:tc>
        <w:tc>
          <w:tcPr>
            <w:tcW w:w="3081" w:type="dxa"/>
          </w:tcPr>
          <w:p w14:paraId="5D805B57" w14:textId="77777777" w:rsidR="00440F89" w:rsidRPr="00E97B9F" w:rsidRDefault="00100CC1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9" w:history="1">
              <w:r w:rsidR="00440F89" w:rsidRPr="00E97B9F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1046721@mborijnland.nl</w:t>
              </w:r>
            </w:hyperlink>
          </w:p>
        </w:tc>
        <w:tc>
          <w:tcPr>
            <w:tcW w:w="2998" w:type="dxa"/>
          </w:tcPr>
          <w:p w14:paraId="203CF418" w14:textId="2F1B9370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 w:rsidRPr="00E97B9F">
              <w:rPr>
                <w:rFonts w:ascii="Arial" w:hAnsi="Arial" w:cs="Arial"/>
                <w:sz w:val="24"/>
                <w:szCs w:val="24"/>
                <w:lang w:eastAsia="nl-NL"/>
              </w:rPr>
              <w:t>Developer</w:t>
            </w:r>
          </w:p>
        </w:tc>
      </w:tr>
      <w:tr w:rsidR="00440F89" w:rsidRPr="00E97B9F" w14:paraId="6C19E07C" w14:textId="77777777" w:rsidTr="00D05C6C">
        <w:trPr>
          <w:trHeight w:val="428"/>
        </w:trPr>
        <w:tc>
          <w:tcPr>
            <w:tcW w:w="2993" w:type="dxa"/>
            <w:shd w:val="clear" w:color="auto" w:fill="D9D9D9" w:themeFill="background1" w:themeFillShade="D9"/>
          </w:tcPr>
          <w:p w14:paraId="3BC82BFA" w14:textId="77777777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E97B9F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Ivan Holwerda</w:t>
            </w:r>
          </w:p>
        </w:tc>
        <w:tc>
          <w:tcPr>
            <w:tcW w:w="3081" w:type="dxa"/>
          </w:tcPr>
          <w:p w14:paraId="094BEC4B" w14:textId="77777777" w:rsidR="00440F89" w:rsidRPr="00E97B9F" w:rsidRDefault="00100CC1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0" w:history="1">
              <w:r w:rsidR="00440F89" w:rsidRPr="00E97B9F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1041663@mborijnland.nl</w:t>
              </w:r>
            </w:hyperlink>
          </w:p>
        </w:tc>
        <w:tc>
          <w:tcPr>
            <w:tcW w:w="2998" w:type="dxa"/>
          </w:tcPr>
          <w:p w14:paraId="40B49DE3" w14:textId="73A3039A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 w:rsidRPr="00E97B9F">
              <w:rPr>
                <w:rFonts w:ascii="Arial" w:hAnsi="Arial" w:cs="Arial"/>
                <w:sz w:val="24"/>
                <w:szCs w:val="24"/>
                <w:lang w:eastAsia="nl-NL"/>
              </w:rPr>
              <w:t>Developer</w:t>
            </w:r>
          </w:p>
        </w:tc>
      </w:tr>
      <w:tr w:rsidR="00440F89" w:rsidRPr="00E97B9F" w14:paraId="416462B1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37C5D8C7" w14:textId="77777777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E97B9F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Maurice Koster</w:t>
            </w:r>
          </w:p>
        </w:tc>
        <w:tc>
          <w:tcPr>
            <w:tcW w:w="3081" w:type="dxa"/>
          </w:tcPr>
          <w:p w14:paraId="3C1A1B24" w14:textId="77777777" w:rsidR="00440F89" w:rsidRPr="00E97B9F" w:rsidRDefault="00100CC1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1" w:history="1">
              <w:r w:rsidR="00440F89" w:rsidRPr="00E97B9F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1042873@mborijnland.nl</w:t>
              </w:r>
            </w:hyperlink>
          </w:p>
        </w:tc>
        <w:tc>
          <w:tcPr>
            <w:tcW w:w="2998" w:type="dxa"/>
          </w:tcPr>
          <w:p w14:paraId="50900D8B" w14:textId="19504865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 w:rsidRPr="00E97B9F">
              <w:rPr>
                <w:rFonts w:ascii="Arial" w:hAnsi="Arial" w:cs="Arial"/>
                <w:sz w:val="24"/>
                <w:szCs w:val="24"/>
                <w:lang w:eastAsia="nl-NL"/>
              </w:rPr>
              <w:t>Developer</w:t>
            </w:r>
          </w:p>
        </w:tc>
      </w:tr>
      <w:tr w:rsidR="00440F89" w:rsidRPr="00E97B9F" w14:paraId="73AC1D07" w14:textId="77777777" w:rsidTr="00D05C6C">
        <w:trPr>
          <w:trHeight w:val="399"/>
        </w:trPr>
        <w:tc>
          <w:tcPr>
            <w:tcW w:w="2993" w:type="dxa"/>
            <w:shd w:val="clear" w:color="auto" w:fill="D9D9D9" w:themeFill="background1" w:themeFillShade="D9"/>
          </w:tcPr>
          <w:p w14:paraId="432AE7EF" w14:textId="77777777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</w:pPr>
            <w:r w:rsidRPr="00E97B9F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 xml:space="preserve">Mohamed </w:t>
            </w:r>
            <w:proofErr w:type="spellStart"/>
            <w:r w:rsidRPr="00E97B9F">
              <w:rPr>
                <w:rFonts w:ascii="Arial" w:hAnsi="Arial" w:cs="Arial"/>
                <w:b/>
                <w:bCs/>
                <w:sz w:val="24"/>
                <w:szCs w:val="24"/>
                <w:lang w:eastAsia="nl-NL"/>
              </w:rPr>
              <w:t>Boukiour</w:t>
            </w:r>
            <w:proofErr w:type="spellEnd"/>
          </w:p>
        </w:tc>
        <w:tc>
          <w:tcPr>
            <w:tcW w:w="3081" w:type="dxa"/>
          </w:tcPr>
          <w:p w14:paraId="6010882D" w14:textId="77777777" w:rsidR="00440F89" w:rsidRPr="00E97B9F" w:rsidRDefault="00100CC1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hyperlink r:id="rId12" w:history="1">
              <w:r w:rsidR="00440F89" w:rsidRPr="00E97B9F">
                <w:rPr>
                  <w:rStyle w:val="Hyperlink"/>
                  <w:rFonts w:ascii="Arial" w:hAnsi="Arial" w:cs="Arial"/>
                  <w:sz w:val="24"/>
                  <w:szCs w:val="24"/>
                  <w:lang w:eastAsia="nl-NL"/>
                </w:rPr>
                <w:t>mboukiour@mborijnland.nl</w:t>
              </w:r>
            </w:hyperlink>
          </w:p>
        </w:tc>
        <w:tc>
          <w:tcPr>
            <w:tcW w:w="2998" w:type="dxa"/>
          </w:tcPr>
          <w:p w14:paraId="754503B5" w14:textId="77777777" w:rsidR="00440F89" w:rsidRPr="00E97B9F" w:rsidRDefault="00440F89" w:rsidP="00D05C6C">
            <w:pPr>
              <w:spacing w:line="480" w:lineRule="auto"/>
              <w:rPr>
                <w:rFonts w:ascii="Arial" w:hAnsi="Arial" w:cs="Arial"/>
                <w:sz w:val="24"/>
                <w:szCs w:val="24"/>
                <w:lang w:eastAsia="nl-NL"/>
              </w:rPr>
            </w:pPr>
            <w:r w:rsidRPr="00E97B9F">
              <w:rPr>
                <w:rFonts w:ascii="Arial" w:hAnsi="Arial" w:cs="Arial"/>
                <w:sz w:val="24"/>
                <w:szCs w:val="24"/>
                <w:lang w:eastAsia="nl-NL"/>
              </w:rPr>
              <w:t>Projectleider</w:t>
            </w:r>
          </w:p>
        </w:tc>
      </w:tr>
    </w:tbl>
    <w:p w14:paraId="037237B4" w14:textId="77777777" w:rsidR="00730B64" w:rsidRPr="00E97B9F" w:rsidRDefault="00730B64" w:rsidP="00730B64">
      <w:pPr>
        <w:rPr>
          <w:rFonts w:ascii="Arial" w:hAnsi="Arial" w:cs="Arial"/>
        </w:rPr>
      </w:pPr>
    </w:p>
    <w:p w14:paraId="4FCFB26E" w14:textId="5ED3C096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b/>
          <w:bCs/>
        </w:rPr>
        <w:t>5. Benodigdheden:</w:t>
      </w:r>
      <w:r w:rsidRPr="00E97B9F">
        <w:rPr>
          <w:rFonts w:ascii="Arial" w:hAnsi="Arial" w:cs="Arial"/>
        </w:rPr>
        <w:t xml:space="preserve"> </w:t>
      </w:r>
    </w:p>
    <w:p w14:paraId="7C902171" w14:textId="2100B5D8" w:rsidR="00440F89" w:rsidRPr="00E97B9F" w:rsidRDefault="00440F89" w:rsidP="00730B64">
      <w:pPr>
        <w:rPr>
          <w:rFonts w:ascii="Arial" w:hAnsi="Arial" w:cs="Arial"/>
        </w:rPr>
      </w:pPr>
      <w:r w:rsidRPr="00E97B9F">
        <w:rPr>
          <w:rFonts w:ascii="Arial" w:hAnsi="Arial" w:cs="Arial"/>
        </w:rPr>
        <w:t>Hardware:</w:t>
      </w:r>
    </w:p>
    <w:p w14:paraId="334CE1DB" w14:textId="22592E84" w:rsidR="00440F89" w:rsidRPr="00E97B9F" w:rsidRDefault="00440F89" w:rsidP="00440F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7B9F">
        <w:rPr>
          <w:rFonts w:ascii="Arial" w:hAnsi="Arial" w:cs="Arial"/>
        </w:rPr>
        <w:t>Laptop / desktop;</w:t>
      </w:r>
    </w:p>
    <w:p w14:paraId="213F67BD" w14:textId="38D76077" w:rsidR="00440F89" w:rsidRPr="00E97B9F" w:rsidRDefault="00440F89" w:rsidP="00440F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97B9F">
        <w:rPr>
          <w:rFonts w:ascii="Arial" w:hAnsi="Arial" w:cs="Arial"/>
        </w:rPr>
        <w:t>Android device (optioneel).</w:t>
      </w:r>
    </w:p>
    <w:p w14:paraId="6EFA971B" w14:textId="2B6BAD09" w:rsidR="00440F89" w:rsidRPr="00E97B9F" w:rsidRDefault="00440F89" w:rsidP="00440F89">
      <w:pPr>
        <w:rPr>
          <w:rFonts w:ascii="Arial" w:hAnsi="Arial" w:cs="Arial"/>
        </w:rPr>
      </w:pPr>
      <w:r w:rsidRPr="00E97B9F">
        <w:rPr>
          <w:rFonts w:ascii="Arial" w:hAnsi="Arial" w:cs="Arial"/>
        </w:rPr>
        <w:t>Software:</w:t>
      </w:r>
    </w:p>
    <w:p w14:paraId="5CD9FB2C" w14:textId="4AFB3626" w:rsidR="00440F89" w:rsidRPr="00E97B9F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7B9F">
        <w:rPr>
          <w:rFonts w:ascii="Arial" w:hAnsi="Arial" w:cs="Arial"/>
        </w:rPr>
        <w:t>Android studio;</w:t>
      </w:r>
    </w:p>
    <w:p w14:paraId="1E55E185" w14:textId="525A4835" w:rsidR="00440F89" w:rsidRPr="00E97B9F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7B9F">
        <w:rPr>
          <w:rFonts w:ascii="Arial" w:hAnsi="Arial" w:cs="Arial"/>
        </w:rPr>
        <w:t>IDE naar eigen keuze;</w:t>
      </w:r>
    </w:p>
    <w:p w14:paraId="5FD9CAB5" w14:textId="6C90F351" w:rsidR="00440F89" w:rsidRPr="00E97B9F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E97B9F">
        <w:rPr>
          <w:rFonts w:ascii="Arial" w:hAnsi="Arial" w:cs="Arial"/>
          <w:lang w:val="en-GB"/>
        </w:rPr>
        <w:t xml:space="preserve">Microsoft Word, Excel, </w:t>
      </w:r>
      <w:proofErr w:type="spellStart"/>
      <w:r w:rsidRPr="00E97B9F">
        <w:rPr>
          <w:rFonts w:ascii="Arial" w:hAnsi="Arial" w:cs="Arial"/>
          <w:lang w:val="en-GB"/>
        </w:rPr>
        <w:t>Powerpoint</w:t>
      </w:r>
      <w:proofErr w:type="spellEnd"/>
      <w:r w:rsidRPr="00E97B9F">
        <w:rPr>
          <w:rFonts w:ascii="Arial" w:hAnsi="Arial" w:cs="Arial"/>
          <w:lang w:val="en-GB"/>
        </w:rPr>
        <w:t>, Teams;</w:t>
      </w:r>
    </w:p>
    <w:p w14:paraId="56907C22" w14:textId="0FD35102" w:rsidR="00440F89" w:rsidRPr="00E97B9F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7B9F">
        <w:rPr>
          <w:rFonts w:ascii="Arial" w:hAnsi="Arial" w:cs="Arial"/>
        </w:rPr>
        <w:t>Internet browser naar eigen keuze;</w:t>
      </w:r>
    </w:p>
    <w:p w14:paraId="4BCA61FF" w14:textId="0D79EBC0" w:rsidR="00440F89" w:rsidRPr="00E97B9F" w:rsidRDefault="00440F89" w:rsidP="00440F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97B9F">
        <w:rPr>
          <w:rFonts w:ascii="Arial" w:hAnsi="Arial" w:cs="Arial"/>
        </w:rPr>
        <w:t>Google</w:t>
      </w:r>
      <w:r w:rsidR="002C378B" w:rsidRPr="00E97B9F">
        <w:rPr>
          <w:rFonts w:ascii="Arial" w:hAnsi="Arial" w:cs="Arial"/>
        </w:rPr>
        <w:t xml:space="preserve"> drive,</w:t>
      </w:r>
      <w:r w:rsidRPr="00E97B9F">
        <w:rPr>
          <w:rFonts w:ascii="Arial" w:hAnsi="Arial" w:cs="Arial"/>
        </w:rPr>
        <w:t xml:space="preserve"> </w:t>
      </w:r>
      <w:proofErr w:type="spellStart"/>
      <w:r w:rsidRPr="00E97B9F">
        <w:rPr>
          <w:rFonts w:ascii="Arial" w:hAnsi="Arial" w:cs="Arial"/>
        </w:rPr>
        <w:t>docs</w:t>
      </w:r>
      <w:proofErr w:type="spellEnd"/>
      <w:r w:rsidRPr="00E97B9F">
        <w:rPr>
          <w:rFonts w:ascii="Arial" w:hAnsi="Arial" w:cs="Arial"/>
        </w:rPr>
        <w:t>, spreadsheet.</w:t>
      </w:r>
    </w:p>
    <w:p w14:paraId="6DFD0F15" w14:textId="77777777" w:rsidR="00730B64" w:rsidRPr="00E97B9F" w:rsidRDefault="00730B64" w:rsidP="00730B64">
      <w:pPr>
        <w:rPr>
          <w:rFonts w:ascii="Arial" w:hAnsi="Arial" w:cs="Arial"/>
        </w:rPr>
      </w:pPr>
    </w:p>
    <w:p w14:paraId="203892C4" w14:textId="1BC7D34E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b/>
          <w:bCs/>
        </w:rPr>
        <w:t>6. Planning:</w:t>
      </w:r>
      <w:r w:rsidRPr="00E97B9F">
        <w:rPr>
          <w:rFonts w:ascii="Arial" w:hAnsi="Arial" w:cs="Arial"/>
        </w:rPr>
        <w:t xml:space="preserve"> </w:t>
      </w:r>
    </w:p>
    <w:p w14:paraId="5C021646" w14:textId="7295D97D" w:rsidR="004F3333" w:rsidRPr="00E97B9F" w:rsidRDefault="004F3333" w:rsidP="00730B64">
      <w:pPr>
        <w:rPr>
          <w:rFonts w:ascii="Arial" w:hAnsi="Arial" w:cs="Arial"/>
        </w:rPr>
      </w:pPr>
      <w:r w:rsidRPr="00E97B9F">
        <w:rPr>
          <w:rFonts w:ascii="Arial" w:hAnsi="Arial" w:cs="Arial"/>
        </w:rPr>
        <w:t xml:space="preserve">Zie </w:t>
      </w:r>
      <w:hyperlink w:anchor="_Bijlagen" w:history="1">
        <w:r w:rsidRPr="00E97B9F">
          <w:rPr>
            <w:rStyle w:val="Hyperlink"/>
            <w:rFonts w:ascii="Arial" w:hAnsi="Arial" w:cs="Arial"/>
          </w:rPr>
          <w:t>Bijlage 1</w:t>
        </w:r>
      </w:hyperlink>
      <w:r w:rsidRPr="00E97B9F">
        <w:rPr>
          <w:rFonts w:ascii="Arial" w:hAnsi="Arial" w:cs="Arial"/>
        </w:rPr>
        <w:t>.</w:t>
      </w:r>
    </w:p>
    <w:p w14:paraId="35631FAD" w14:textId="77777777" w:rsidR="00730B64" w:rsidRPr="00E97B9F" w:rsidRDefault="00730B64" w:rsidP="00730B64">
      <w:pPr>
        <w:rPr>
          <w:rFonts w:ascii="Arial" w:hAnsi="Arial" w:cs="Arial"/>
        </w:rPr>
      </w:pPr>
    </w:p>
    <w:p w14:paraId="1C3C87AE" w14:textId="77777777" w:rsidR="004F3333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b/>
          <w:bCs/>
        </w:rPr>
        <w:t>7. Takenlijst:</w:t>
      </w:r>
    </w:p>
    <w:p w14:paraId="1EDB431D" w14:textId="3236F66E" w:rsidR="00730B64" w:rsidRPr="00E97B9F" w:rsidRDefault="00730B64" w:rsidP="00730B64">
      <w:pPr>
        <w:rPr>
          <w:rFonts w:ascii="Arial" w:hAnsi="Arial" w:cs="Arial"/>
        </w:rPr>
      </w:pPr>
      <w:r w:rsidRPr="00E97B9F">
        <w:rPr>
          <w:rFonts w:ascii="Arial" w:hAnsi="Arial" w:cs="Arial"/>
        </w:rPr>
        <w:t xml:space="preserve">Zie </w:t>
      </w:r>
      <w:hyperlink w:anchor="_Bijlagen" w:history="1">
        <w:r w:rsidR="00532723" w:rsidRPr="00E97B9F">
          <w:rPr>
            <w:rStyle w:val="Hyperlink"/>
            <w:rFonts w:ascii="Arial" w:hAnsi="Arial" w:cs="Arial"/>
          </w:rPr>
          <w:t>Bijlage 1</w:t>
        </w:r>
      </w:hyperlink>
      <w:r w:rsidR="00532723" w:rsidRPr="00E97B9F">
        <w:rPr>
          <w:rFonts w:ascii="Arial" w:hAnsi="Arial" w:cs="Arial"/>
        </w:rPr>
        <w:t>.</w:t>
      </w:r>
    </w:p>
    <w:p w14:paraId="0F6BBE5A" w14:textId="77777777" w:rsidR="00730B64" w:rsidRPr="00E97B9F" w:rsidRDefault="00730B64" w:rsidP="00730B64">
      <w:pPr>
        <w:rPr>
          <w:rFonts w:ascii="Arial" w:hAnsi="Arial" w:cs="Arial"/>
        </w:rPr>
      </w:pPr>
    </w:p>
    <w:p w14:paraId="42CC279C" w14:textId="77777777" w:rsidR="00730B64" w:rsidRPr="00E97B9F" w:rsidRDefault="00AD04EA" w:rsidP="00AD04EA">
      <w:pPr>
        <w:pStyle w:val="Heading2"/>
        <w:rPr>
          <w:rFonts w:ascii="Arial" w:eastAsiaTheme="minorEastAsia" w:hAnsi="Arial" w:cs="Arial"/>
        </w:rPr>
      </w:pPr>
      <w:r w:rsidRPr="00E97B9F">
        <w:rPr>
          <w:rFonts w:ascii="Arial" w:eastAsiaTheme="minorEastAsia" w:hAnsi="Arial" w:cs="Arial"/>
        </w:rPr>
        <w:br w:type="page"/>
      </w:r>
      <w:bookmarkStart w:id="3" w:name="_Toc49763598"/>
      <w:r w:rsidRPr="00E97B9F">
        <w:rPr>
          <w:rFonts w:ascii="Arial" w:eastAsiaTheme="minorEastAsia" w:hAnsi="Arial" w:cs="Arial"/>
        </w:rPr>
        <w:lastRenderedPageBreak/>
        <w:t>Functioneel Ontwerp</w:t>
      </w:r>
      <w:bookmarkEnd w:id="3"/>
    </w:p>
    <w:p w14:paraId="192F6477" w14:textId="2E585C0B" w:rsidR="00730B64" w:rsidRPr="00E97B9F" w:rsidRDefault="00730B64" w:rsidP="00730B64">
      <w:pPr>
        <w:rPr>
          <w:rFonts w:ascii="Arial" w:hAnsi="Arial" w:cs="Arial"/>
        </w:rPr>
      </w:pPr>
    </w:p>
    <w:p w14:paraId="0ECFDCB4" w14:textId="2855F4FD" w:rsidR="005E2C21" w:rsidRPr="00E97B9F" w:rsidRDefault="005E2C21" w:rsidP="00730B64">
      <w:pPr>
        <w:rPr>
          <w:rFonts w:ascii="Arial" w:hAnsi="Arial" w:cs="Arial"/>
        </w:rPr>
      </w:pPr>
    </w:p>
    <w:p w14:paraId="04A4608F" w14:textId="64144535" w:rsidR="005E2C21" w:rsidRPr="00E97B9F" w:rsidRDefault="00F002AE" w:rsidP="00730B64">
      <w:pPr>
        <w:rPr>
          <w:rFonts w:ascii="Arial" w:hAnsi="Arial" w:cs="Arial"/>
        </w:rPr>
      </w:pPr>
      <w:r w:rsidRPr="00E97B9F">
        <w:rPr>
          <w:rFonts w:ascii="Arial" w:hAnsi="Arial" w:cs="Arial"/>
          <w:noProof/>
        </w:rPr>
        <w:drawing>
          <wp:inline distT="0" distB="0" distL="0" distR="0" wp14:anchorId="37D719E7" wp14:editId="098C3D31">
            <wp:extent cx="5752465" cy="3168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0D1F" w14:textId="78AFFC3C" w:rsidR="005E2C21" w:rsidRPr="00E97B9F" w:rsidRDefault="005E2C21" w:rsidP="00730B64">
      <w:pPr>
        <w:rPr>
          <w:rFonts w:ascii="Arial" w:hAnsi="Arial" w:cs="Arial"/>
        </w:rPr>
      </w:pPr>
    </w:p>
    <w:p w14:paraId="126C7EEA" w14:textId="674D86E3" w:rsidR="00F002AE" w:rsidRPr="00E97B9F" w:rsidRDefault="00F002AE" w:rsidP="00730B64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7820"/>
        <w:tblW w:w="4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6249"/>
      </w:tblGrid>
      <w:tr w:rsidR="00F002AE" w:rsidRPr="00E97B9F" w14:paraId="00A1D0E8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77FF35F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97B9F">
              <w:rPr>
                <w:rFonts w:ascii="Arial" w:hAnsi="Arial" w:cs="Arial"/>
                <w:b/>
                <w:bCs/>
              </w:rPr>
              <w:t>Use</w:t>
            </w:r>
            <w:proofErr w:type="spellEnd"/>
            <w:r w:rsidRPr="00E97B9F">
              <w:rPr>
                <w:rFonts w:ascii="Arial" w:hAnsi="Arial" w:cs="Arial"/>
                <w:b/>
                <w:bCs/>
              </w:rPr>
              <w:t xml:space="preserve"> case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32A86119" w14:textId="6821CFB8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 kan een account aanmaken</w:t>
            </w:r>
          </w:p>
        </w:tc>
      </w:tr>
      <w:tr w:rsidR="00F002AE" w:rsidRPr="00E97B9F" w14:paraId="4D01D716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AD7F912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Nummer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2A7B0880" w14:textId="77777777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1</w:t>
            </w:r>
          </w:p>
        </w:tc>
      </w:tr>
      <w:tr w:rsidR="00F002AE" w:rsidRPr="00E97B9F" w14:paraId="2F3A50F8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AA556DC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Actoren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14021708" w14:textId="1579C40D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</w:t>
            </w:r>
          </w:p>
        </w:tc>
      </w:tr>
      <w:tr w:rsidR="00F002AE" w:rsidRPr="00E97B9F" w14:paraId="6F2C3CC3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B41035F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Preconditie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382B4614" w14:textId="54940770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Het overzicht scherm moet bezocht zijn</w:t>
            </w:r>
          </w:p>
        </w:tc>
      </w:tr>
      <w:tr w:rsidR="00F002AE" w:rsidRPr="00E97B9F" w14:paraId="31B57B26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F23FA55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Beschrijving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72473B29" w14:textId="0BBDA912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De gebruiker maakt een account aan</w:t>
            </w:r>
          </w:p>
        </w:tc>
      </w:tr>
      <w:tr w:rsidR="00F002AE" w:rsidRPr="00E97B9F" w14:paraId="79502858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A421FF9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</w:tcPr>
          <w:p w14:paraId="75D14BA6" w14:textId="77777777" w:rsidR="00F002AE" w:rsidRPr="00E97B9F" w:rsidRDefault="00F002AE" w:rsidP="00F002AE">
            <w:pPr>
              <w:rPr>
                <w:rFonts w:ascii="Arial" w:hAnsi="Arial" w:cs="Arial"/>
              </w:rPr>
            </w:pPr>
          </w:p>
        </w:tc>
      </w:tr>
      <w:tr w:rsidR="00F002AE" w:rsidRPr="00E97B9F" w14:paraId="50F7AAD4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328C0B7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Post 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1D75F2FE" w14:textId="75C72627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De gebruiker heeft een account aangemaakt</w:t>
            </w:r>
          </w:p>
        </w:tc>
      </w:tr>
    </w:tbl>
    <w:p w14:paraId="243C8EEE" w14:textId="4243F97B" w:rsidR="00F002AE" w:rsidRPr="00E97B9F" w:rsidRDefault="00F002AE" w:rsidP="00730B64">
      <w:pPr>
        <w:rPr>
          <w:rFonts w:ascii="Arial" w:hAnsi="Arial" w:cs="Arial"/>
        </w:rPr>
      </w:pPr>
    </w:p>
    <w:p w14:paraId="44C6C64A" w14:textId="0E245DD4" w:rsidR="00F002AE" w:rsidRPr="00E97B9F" w:rsidRDefault="00F002AE" w:rsidP="00730B64">
      <w:pPr>
        <w:rPr>
          <w:rFonts w:ascii="Arial" w:hAnsi="Arial" w:cs="Arial"/>
        </w:rPr>
      </w:pPr>
    </w:p>
    <w:p w14:paraId="24303FFF" w14:textId="6A13D308" w:rsidR="00F002AE" w:rsidRPr="00E97B9F" w:rsidRDefault="00F002AE" w:rsidP="00730B64">
      <w:pPr>
        <w:rPr>
          <w:rFonts w:ascii="Arial" w:hAnsi="Arial" w:cs="Arial"/>
        </w:rPr>
      </w:pPr>
    </w:p>
    <w:p w14:paraId="1593B8FE" w14:textId="5F2CAF01" w:rsidR="00F002AE" w:rsidRPr="00E97B9F" w:rsidRDefault="00F002AE" w:rsidP="00730B64">
      <w:pPr>
        <w:rPr>
          <w:rFonts w:ascii="Arial" w:hAnsi="Arial" w:cs="Arial"/>
        </w:rPr>
      </w:pPr>
    </w:p>
    <w:p w14:paraId="5042A52F" w14:textId="27C7E487" w:rsidR="00F002AE" w:rsidRPr="00E97B9F" w:rsidRDefault="00F002AE" w:rsidP="00730B64">
      <w:pPr>
        <w:rPr>
          <w:rFonts w:ascii="Arial" w:hAnsi="Arial" w:cs="Arial"/>
        </w:rPr>
      </w:pPr>
    </w:p>
    <w:p w14:paraId="3A96CA76" w14:textId="45E1EC48" w:rsidR="00F002AE" w:rsidRPr="00E97B9F" w:rsidRDefault="00F002AE" w:rsidP="00730B64">
      <w:pPr>
        <w:rPr>
          <w:rFonts w:ascii="Arial" w:hAnsi="Arial" w:cs="Arial"/>
        </w:rPr>
      </w:pPr>
    </w:p>
    <w:p w14:paraId="073250B7" w14:textId="304F25B1" w:rsidR="00F002AE" w:rsidRPr="00E97B9F" w:rsidRDefault="00F002AE" w:rsidP="00730B64">
      <w:pPr>
        <w:rPr>
          <w:rFonts w:ascii="Arial" w:hAnsi="Arial" w:cs="Arial"/>
        </w:rPr>
      </w:pPr>
    </w:p>
    <w:p w14:paraId="6765CD64" w14:textId="47856A37" w:rsidR="00F002AE" w:rsidRPr="00E97B9F" w:rsidRDefault="00F002AE" w:rsidP="00730B64">
      <w:pPr>
        <w:rPr>
          <w:rFonts w:ascii="Arial" w:hAnsi="Arial" w:cs="Arial"/>
        </w:rPr>
      </w:pPr>
    </w:p>
    <w:p w14:paraId="6448A79B" w14:textId="5252C72A" w:rsidR="00F002AE" w:rsidRPr="00E97B9F" w:rsidRDefault="00F002AE" w:rsidP="00730B64">
      <w:pPr>
        <w:rPr>
          <w:rFonts w:ascii="Arial" w:hAnsi="Arial" w:cs="Arial"/>
        </w:rPr>
      </w:pPr>
    </w:p>
    <w:p w14:paraId="4CAF78A3" w14:textId="02B3F204" w:rsidR="00F002AE" w:rsidRPr="00E97B9F" w:rsidRDefault="00F002AE" w:rsidP="00730B64">
      <w:pPr>
        <w:rPr>
          <w:rFonts w:ascii="Arial" w:hAnsi="Arial" w:cs="Arial"/>
        </w:rPr>
      </w:pPr>
    </w:p>
    <w:p w14:paraId="4C582D0A" w14:textId="6DC4AB34" w:rsidR="00F002AE" w:rsidRPr="00E97B9F" w:rsidRDefault="00F002AE" w:rsidP="00730B64">
      <w:pPr>
        <w:rPr>
          <w:rFonts w:ascii="Arial" w:hAnsi="Arial" w:cs="Arial"/>
        </w:rPr>
      </w:pPr>
    </w:p>
    <w:p w14:paraId="2CE8E12E" w14:textId="7D135BC7" w:rsidR="00F002AE" w:rsidRPr="00E97B9F" w:rsidRDefault="00F002AE" w:rsidP="00730B64">
      <w:pPr>
        <w:rPr>
          <w:rFonts w:ascii="Arial" w:hAnsi="Arial" w:cs="Arial"/>
        </w:rPr>
      </w:pPr>
    </w:p>
    <w:p w14:paraId="6AB4D8BA" w14:textId="36EB4617" w:rsidR="00F002AE" w:rsidRPr="00E97B9F" w:rsidRDefault="00F002AE" w:rsidP="00730B64">
      <w:pPr>
        <w:rPr>
          <w:rFonts w:ascii="Arial" w:hAnsi="Arial" w:cs="Arial"/>
        </w:rPr>
      </w:pPr>
    </w:p>
    <w:p w14:paraId="7AECB71F" w14:textId="663A0723" w:rsidR="00F002AE" w:rsidRPr="00E97B9F" w:rsidRDefault="00F002AE" w:rsidP="00730B64">
      <w:pPr>
        <w:rPr>
          <w:rFonts w:ascii="Arial" w:hAnsi="Arial" w:cs="Arial"/>
        </w:rPr>
      </w:pPr>
    </w:p>
    <w:p w14:paraId="5B30B2B0" w14:textId="7643F622" w:rsidR="00F002AE" w:rsidRPr="00E97B9F" w:rsidRDefault="00F002AE" w:rsidP="00730B64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1274"/>
        <w:tblW w:w="4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6249"/>
      </w:tblGrid>
      <w:tr w:rsidR="00F002AE" w:rsidRPr="00E97B9F" w14:paraId="1AE0BDD0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2DEAAD7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97B9F">
              <w:rPr>
                <w:rFonts w:ascii="Arial" w:hAnsi="Arial" w:cs="Arial"/>
                <w:b/>
                <w:bCs/>
              </w:rPr>
              <w:lastRenderedPageBreak/>
              <w:t>Use</w:t>
            </w:r>
            <w:proofErr w:type="spellEnd"/>
            <w:r w:rsidRPr="00E97B9F">
              <w:rPr>
                <w:rFonts w:ascii="Arial" w:hAnsi="Arial" w:cs="Arial"/>
                <w:b/>
                <w:bCs/>
              </w:rPr>
              <w:t xml:space="preserve"> case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634CF85C" w14:textId="2B9405AB" w:rsidR="00F002AE" w:rsidRPr="00E97B9F" w:rsidRDefault="00E97B9F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 kan een oefening maken om voor te bereiden op een quiz</w:t>
            </w:r>
          </w:p>
        </w:tc>
      </w:tr>
      <w:tr w:rsidR="00F002AE" w:rsidRPr="00E97B9F" w14:paraId="5B38E2CD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ADE869E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Nummer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05DF1BC4" w14:textId="41524524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2</w:t>
            </w:r>
          </w:p>
        </w:tc>
      </w:tr>
      <w:tr w:rsidR="00F002AE" w:rsidRPr="00E97B9F" w14:paraId="6A7C470A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061BFF2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Actoren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310D68DA" w14:textId="77777777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</w:t>
            </w:r>
          </w:p>
        </w:tc>
      </w:tr>
      <w:tr w:rsidR="00F002AE" w:rsidRPr="00E97B9F" w14:paraId="695BB48D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CBE2E4A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Preconditie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670296AF" w14:textId="3CE590BA" w:rsidR="00F002AE" w:rsidRPr="00E97B9F" w:rsidRDefault="00E97B9F" w:rsidP="00F00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oefen scherm moet bezocht zijn</w:t>
            </w:r>
          </w:p>
        </w:tc>
      </w:tr>
      <w:tr w:rsidR="00F002AE" w:rsidRPr="00E97B9F" w14:paraId="4BBED1EB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E2A8486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Beschrijving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402AF9D2" w14:textId="4CA9A11B" w:rsidR="00F002AE" w:rsidRPr="00E97B9F" w:rsidRDefault="00E97B9F" w:rsidP="00F00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maakt een oefening in voorbereiding voor een quiz gerelateerd aan deze oefening</w:t>
            </w:r>
          </w:p>
        </w:tc>
      </w:tr>
      <w:tr w:rsidR="00F002AE" w:rsidRPr="00E97B9F" w14:paraId="63990484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287FC09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</w:tcPr>
          <w:p w14:paraId="65DCD30A" w14:textId="77777777" w:rsidR="00F002AE" w:rsidRPr="00E97B9F" w:rsidRDefault="00F002AE" w:rsidP="00F002AE">
            <w:pPr>
              <w:rPr>
                <w:rFonts w:ascii="Arial" w:hAnsi="Arial" w:cs="Arial"/>
              </w:rPr>
            </w:pPr>
          </w:p>
        </w:tc>
      </w:tr>
      <w:tr w:rsidR="00F002AE" w:rsidRPr="00E97B9F" w14:paraId="125CB0EB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04F2CA6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Post 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787096F8" w14:textId="4A90779F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De </w:t>
            </w:r>
            <w:r w:rsidR="00E97B9F">
              <w:rPr>
                <w:rFonts w:ascii="Arial" w:hAnsi="Arial" w:cs="Arial"/>
              </w:rPr>
              <w:t>gebruiker heeft een oefening gemaakt</w:t>
            </w:r>
          </w:p>
        </w:tc>
      </w:tr>
    </w:tbl>
    <w:p w14:paraId="28465B48" w14:textId="7FE310C2" w:rsidR="00F002AE" w:rsidRPr="00E97B9F" w:rsidRDefault="00F002AE" w:rsidP="00730B64">
      <w:pPr>
        <w:rPr>
          <w:rFonts w:ascii="Arial" w:hAnsi="Arial" w:cs="Arial"/>
        </w:rPr>
      </w:pPr>
    </w:p>
    <w:p w14:paraId="4506DF4F" w14:textId="33B1BBC8" w:rsidR="00F002AE" w:rsidRPr="00E97B9F" w:rsidRDefault="00F002AE" w:rsidP="00730B64">
      <w:pPr>
        <w:rPr>
          <w:rFonts w:ascii="Arial" w:hAnsi="Arial" w:cs="Arial"/>
        </w:rPr>
      </w:pPr>
    </w:p>
    <w:p w14:paraId="447DB894" w14:textId="261EE633" w:rsidR="00F002AE" w:rsidRPr="00E97B9F" w:rsidRDefault="00F002AE" w:rsidP="00730B64">
      <w:pPr>
        <w:rPr>
          <w:rFonts w:ascii="Arial" w:hAnsi="Arial" w:cs="Arial"/>
        </w:rPr>
      </w:pPr>
    </w:p>
    <w:p w14:paraId="0A72039A" w14:textId="5300F2F3" w:rsidR="00F002AE" w:rsidRPr="00E97B9F" w:rsidRDefault="00F002AE" w:rsidP="00730B64">
      <w:pPr>
        <w:rPr>
          <w:rFonts w:ascii="Arial" w:hAnsi="Arial" w:cs="Arial"/>
        </w:rPr>
      </w:pPr>
    </w:p>
    <w:p w14:paraId="66754378" w14:textId="3BAA41B7" w:rsidR="00F002AE" w:rsidRPr="00E97B9F" w:rsidRDefault="00F002AE" w:rsidP="00730B64">
      <w:pPr>
        <w:rPr>
          <w:rFonts w:ascii="Arial" w:hAnsi="Arial" w:cs="Arial"/>
        </w:rPr>
      </w:pPr>
    </w:p>
    <w:p w14:paraId="0DA7CB45" w14:textId="792DDBF9" w:rsidR="00F002AE" w:rsidRPr="00E97B9F" w:rsidRDefault="00F002AE" w:rsidP="00730B64">
      <w:pPr>
        <w:rPr>
          <w:rFonts w:ascii="Arial" w:hAnsi="Arial" w:cs="Arial"/>
        </w:rPr>
      </w:pPr>
    </w:p>
    <w:p w14:paraId="6F5CCB5A" w14:textId="55F22B1D" w:rsidR="00F002AE" w:rsidRPr="00E97B9F" w:rsidRDefault="00F002AE" w:rsidP="00730B64">
      <w:pPr>
        <w:rPr>
          <w:rFonts w:ascii="Arial" w:hAnsi="Arial" w:cs="Arial"/>
        </w:rPr>
      </w:pPr>
    </w:p>
    <w:p w14:paraId="466CD545" w14:textId="583E9AD2" w:rsidR="00F002AE" w:rsidRPr="00E97B9F" w:rsidRDefault="00F002AE" w:rsidP="00730B64">
      <w:pPr>
        <w:rPr>
          <w:rFonts w:ascii="Arial" w:hAnsi="Arial" w:cs="Arial"/>
        </w:rPr>
      </w:pPr>
    </w:p>
    <w:p w14:paraId="74C6538F" w14:textId="77809D04" w:rsidR="00F002AE" w:rsidRPr="00E97B9F" w:rsidRDefault="00F002AE" w:rsidP="00730B64">
      <w:pPr>
        <w:rPr>
          <w:rFonts w:ascii="Arial" w:hAnsi="Arial" w:cs="Arial"/>
        </w:rPr>
      </w:pPr>
    </w:p>
    <w:p w14:paraId="1C149D43" w14:textId="5DE1E217" w:rsidR="00F002AE" w:rsidRPr="00E97B9F" w:rsidRDefault="00F002AE" w:rsidP="00730B64">
      <w:pPr>
        <w:rPr>
          <w:rFonts w:ascii="Arial" w:hAnsi="Arial" w:cs="Arial"/>
        </w:rPr>
      </w:pPr>
    </w:p>
    <w:p w14:paraId="3DAB6286" w14:textId="72EF842C" w:rsidR="00F002AE" w:rsidRPr="00E97B9F" w:rsidRDefault="00F002AE" w:rsidP="00730B64">
      <w:pPr>
        <w:rPr>
          <w:rFonts w:ascii="Arial" w:hAnsi="Arial" w:cs="Arial"/>
        </w:rPr>
      </w:pPr>
    </w:p>
    <w:p w14:paraId="69AE6F7D" w14:textId="63F7F0A4" w:rsidR="00F002AE" w:rsidRPr="00E97B9F" w:rsidRDefault="00F002AE" w:rsidP="00730B64">
      <w:pPr>
        <w:rPr>
          <w:rFonts w:ascii="Arial" w:hAnsi="Arial" w:cs="Arial"/>
        </w:rPr>
      </w:pPr>
    </w:p>
    <w:p w14:paraId="39D7A270" w14:textId="207F7AE1" w:rsidR="00F002AE" w:rsidRPr="00E97B9F" w:rsidRDefault="00F002AE" w:rsidP="00730B64">
      <w:pPr>
        <w:rPr>
          <w:rFonts w:ascii="Arial" w:hAnsi="Arial" w:cs="Arial"/>
        </w:rPr>
      </w:pPr>
    </w:p>
    <w:p w14:paraId="5599DB8F" w14:textId="0A88E447" w:rsidR="00F002AE" w:rsidRPr="00E97B9F" w:rsidRDefault="00F002AE" w:rsidP="00730B64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5829"/>
        <w:tblW w:w="4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6249"/>
      </w:tblGrid>
      <w:tr w:rsidR="00F002AE" w:rsidRPr="00E97B9F" w14:paraId="5EC5D717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74FD8CC9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97B9F">
              <w:rPr>
                <w:rFonts w:ascii="Arial" w:hAnsi="Arial" w:cs="Arial"/>
                <w:b/>
                <w:bCs/>
              </w:rPr>
              <w:t>Use</w:t>
            </w:r>
            <w:proofErr w:type="spellEnd"/>
            <w:r w:rsidRPr="00E97B9F">
              <w:rPr>
                <w:rFonts w:ascii="Arial" w:hAnsi="Arial" w:cs="Arial"/>
                <w:b/>
                <w:bCs/>
              </w:rPr>
              <w:t xml:space="preserve"> case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3E0EF47B" w14:textId="3612B779" w:rsidR="00F002AE" w:rsidRPr="00E97B9F" w:rsidRDefault="00E97B9F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 kan een quiz maken om score te behalen</w:t>
            </w:r>
          </w:p>
        </w:tc>
      </w:tr>
      <w:tr w:rsidR="00F002AE" w:rsidRPr="00E97B9F" w14:paraId="5C03F03A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6D98756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Nummer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4229E35B" w14:textId="2B8C7824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3</w:t>
            </w:r>
          </w:p>
        </w:tc>
      </w:tr>
      <w:tr w:rsidR="00F002AE" w:rsidRPr="00E97B9F" w14:paraId="65C35528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E23B691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Actoren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5B1F95D1" w14:textId="77777777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</w:t>
            </w:r>
          </w:p>
        </w:tc>
      </w:tr>
      <w:tr w:rsidR="00F002AE" w:rsidRPr="00E97B9F" w14:paraId="4DE5F223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1A6BE65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Preconditie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44E2DA85" w14:textId="0FDE5FDC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Het </w:t>
            </w:r>
            <w:r w:rsidR="00E97B9F">
              <w:rPr>
                <w:rFonts w:ascii="Arial" w:hAnsi="Arial" w:cs="Arial"/>
              </w:rPr>
              <w:t>quiz scherm moet bezocht zijn</w:t>
            </w:r>
          </w:p>
        </w:tc>
      </w:tr>
      <w:tr w:rsidR="00F002AE" w:rsidRPr="00E97B9F" w14:paraId="352CD8B0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987100B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Beschrijving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1D7F3BFB" w14:textId="1ACFB114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De </w:t>
            </w:r>
            <w:r w:rsidR="00E97B9F">
              <w:rPr>
                <w:rFonts w:ascii="Arial" w:hAnsi="Arial" w:cs="Arial"/>
              </w:rPr>
              <w:t>gebruiker maakt een quiz om score te maken</w:t>
            </w:r>
          </w:p>
        </w:tc>
      </w:tr>
      <w:tr w:rsidR="00F002AE" w:rsidRPr="00E97B9F" w14:paraId="07A4A5A1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4819CE0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</w:tcPr>
          <w:p w14:paraId="4B6BF50C" w14:textId="77777777" w:rsidR="00F002AE" w:rsidRPr="00E97B9F" w:rsidRDefault="00F002AE" w:rsidP="00F002AE">
            <w:pPr>
              <w:rPr>
                <w:rFonts w:ascii="Arial" w:hAnsi="Arial" w:cs="Arial"/>
              </w:rPr>
            </w:pPr>
          </w:p>
        </w:tc>
      </w:tr>
      <w:tr w:rsidR="00F002AE" w:rsidRPr="00E97B9F" w14:paraId="0CCAC357" w14:textId="77777777" w:rsidTr="00F002AE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272C3EA" w14:textId="77777777" w:rsidR="00F002AE" w:rsidRPr="00E97B9F" w:rsidRDefault="00F002AE" w:rsidP="00F002AE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Post 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17D2CB37" w14:textId="282D2DFE" w:rsidR="00F002AE" w:rsidRPr="00E97B9F" w:rsidRDefault="00F002AE" w:rsidP="00F002AE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De gebruiker </w:t>
            </w:r>
            <w:r w:rsidR="00E97B9F">
              <w:rPr>
                <w:rFonts w:ascii="Arial" w:hAnsi="Arial" w:cs="Arial"/>
              </w:rPr>
              <w:t>heeft score behaald</w:t>
            </w:r>
          </w:p>
        </w:tc>
      </w:tr>
    </w:tbl>
    <w:p w14:paraId="40AA3DC7" w14:textId="0385B08E" w:rsidR="00F002AE" w:rsidRPr="00E97B9F" w:rsidRDefault="00F002AE" w:rsidP="00730B64">
      <w:pPr>
        <w:rPr>
          <w:rFonts w:ascii="Arial" w:hAnsi="Arial" w:cs="Arial"/>
        </w:rPr>
      </w:pPr>
    </w:p>
    <w:p w14:paraId="3AD2F0D5" w14:textId="496DEC87" w:rsidR="00F002AE" w:rsidRPr="00E97B9F" w:rsidRDefault="00F002AE" w:rsidP="00730B64">
      <w:pPr>
        <w:rPr>
          <w:rFonts w:ascii="Arial" w:hAnsi="Arial" w:cs="Arial"/>
        </w:rPr>
      </w:pPr>
    </w:p>
    <w:p w14:paraId="1917C605" w14:textId="40147287" w:rsidR="00F002AE" w:rsidRPr="00E97B9F" w:rsidRDefault="00F002AE" w:rsidP="00730B64">
      <w:pPr>
        <w:rPr>
          <w:rFonts w:ascii="Arial" w:hAnsi="Arial" w:cs="Arial"/>
        </w:rPr>
      </w:pPr>
    </w:p>
    <w:p w14:paraId="6B7A6E2C" w14:textId="52E1729D" w:rsidR="00F002AE" w:rsidRPr="00E97B9F" w:rsidRDefault="00F002AE" w:rsidP="00730B64">
      <w:pPr>
        <w:rPr>
          <w:rFonts w:ascii="Arial" w:hAnsi="Arial" w:cs="Arial"/>
        </w:rPr>
      </w:pPr>
    </w:p>
    <w:p w14:paraId="2DF6C8C7" w14:textId="6F8148AA" w:rsidR="00F002AE" w:rsidRPr="00E97B9F" w:rsidRDefault="00F002AE" w:rsidP="00730B64">
      <w:pPr>
        <w:rPr>
          <w:rFonts w:ascii="Arial" w:hAnsi="Arial" w:cs="Arial"/>
        </w:rPr>
      </w:pPr>
    </w:p>
    <w:p w14:paraId="4DCDA1CF" w14:textId="64C56C5F" w:rsidR="00F002AE" w:rsidRPr="00E97B9F" w:rsidRDefault="00F002AE" w:rsidP="00730B64">
      <w:pPr>
        <w:rPr>
          <w:rFonts w:ascii="Arial" w:hAnsi="Arial" w:cs="Arial"/>
        </w:rPr>
      </w:pPr>
    </w:p>
    <w:p w14:paraId="04DB611E" w14:textId="6F295EE3" w:rsidR="00F002AE" w:rsidRPr="00E97B9F" w:rsidRDefault="00F002AE" w:rsidP="00730B64">
      <w:pPr>
        <w:rPr>
          <w:rFonts w:ascii="Arial" w:hAnsi="Arial" w:cs="Arial"/>
        </w:rPr>
      </w:pPr>
    </w:p>
    <w:p w14:paraId="212A2400" w14:textId="68B3DF73" w:rsidR="00F002AE" w:rsidRPr="00E97B9F" w:rsidRDefault="00F002AE" w:rsidP="00730B64">
      <w:pPr>
        <w:rPr>
          <w:rFonts w:ascii="Arial" w:hAnsi="Arial" w:cs="Arial"/>
        </w:rPr>
      </w:pPr>
    </w:p>
    <w:p w14:paraId="57903B9B" w14:textId="534B9AAD" w:rsidR="00F002AE" w:rsidRPr="00E97B9F" w:rsidRDefault="00F002AE" w:rsidP="00730B64">
      <w:pPr>
        <w:rPr>
          <w:rFonts w:ascii="Arial" w:hAnsi="Arial" w:cs="Arial"/>
        </w:rPr>
      </w:pPr>
    </w:p>
    <w:p w14:paraId="1679B1DF" w14:textId="55A97561" w:rsidR="00F002AE" w:rsidRPr="00E97B9F" w:rsidRDefault="00F002AE" w:rsidP="00730B64">
      <w:pPr>
        <w:rPr>
          <w:rFonts w:ascii="Arial" w:hAnsi="Arial" w:cs="Arial"/>
        </w:rPr>
      </w:pPr>
    </w:p>
    <w:p w14:paraId="6108DB02" w14:textId="2BC6D496" w:rsidR="00F002AE" w:rsidRPr="00E97B9F" w:rsidRDefault="00F002AE" w:rsidP="00730B64">
      <w:pPr>
        <w:rPr>
          <w:rFonts w:ascii="Arial" w:hAnsi="Arial" w:cs="Arial"/>
        </w:rPr>
      </w:pPr>
    </w:p>
    <w:p w14:paraId="05D657D0" w14:textId="0AF36776" w:rsidR="00F002AE" w:rsidRPr="00E97B9F" w:rsidRDefault="00F002AE" w:rsidP="00730B64">
      <w:pPr>
        <w:rPr>
          <w:rFonts w:ascii="Arial" w:hAnsi="Arial" w:cs="Arial"/>
        </w:rPr>
      </w:pPr>
    </w:p>
    <w:p w14:paraId="36D4C361" w14:textId="1B582BD8" w:rsidR="00F002AE" w:rsidRPr="00E97B9F" w:rsidRDefault="00F002AE" w:rsidP="00730B64">
      <w:pPr>
        <w:rPr>
          <w:rFonts w:ascii="Arial" w:hAnsi="Arial" w:cs="Arial"/>
        </w:rPr>
      </w:pPr>
    </w:p>
    <w:p w14:paraId="2096BB83" w14:textId="51A4535A" w:rsidR="00F002AE" w:rsidRPr="00E97B9F" w:rsidRDefault="00F002AE" w:rsidP="00730B64">
      <w:pPr>
        <w:rPr>
          <w:rFonts w:ascii="Arial" w:hAnsi="Arial" w:cs="Arial"/>
        </w:rPr>
      </w:pPr>
    </w:p>
    <w:p w14:paraId="4A62C14C" w14:textId="724266DD" w:rsidR="00F002AE" w:rsidRPr="00E97B9F" w:rsidRDefault="00F002AE" w:rsidP="00730B64">
      <w:pPr>
        <w:rPr>
          <w:rFonts w:ascii="Arial" w:hAnsi="Arial" w:cs="Arial"/>
        </w:rPr>
      </w:pPr>
    </w:p>
    <w:p w14:paraId="78711136" w14:textId="3D748662" w:rsidR="00F002AE" w:rsidRDefault="00F002AE" w:rsidP="00730B64">
      <w:pPr>
        <w:rPr>
          <w:rFonts w:ascii="Arial" w:hAnsi="Arial" w:cs="Arial"/>
        </w:rPr>
      </w:pPr>
    </w:p>
    <w:p w14:paraId="3A542E26" w14:textId="4A7B4BC2" w:rsidR="00E97B9F" w:rsidRDefault="00E97B9F" w:rsidP="00730B64">
      <w:pPr>
        <w:rPr>
          <w:rFonts w:ascii="Arial" w:hAnsi="Arial" w:cs="Arial"/>
        </w:rPr>
      </w:pPr>
    </w:p>
    <w:p w14:paraId="77163727" w14:textId="2A4EBFAA" w:rsidR="00E97B9F" w:rsidRDefault="00E97B9F" w:rsidP="00730B64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10287"/>
        <w:tblW w:w="4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6249"/>
      </w:tblGrid>
      <w:tr w:rsidR="00E97B9F" w:rsidRPr="00E97B9F" w14:paraId="6AEAC36B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355C923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97B9F">
              <w:rPr>
                <w:rFonts w:ascii="Arial" w:hAnsi="Arial" w:cs="Arial"/>
                <w:b/>
                <w:bCs/>
              </w:rPr>
              <w:t>Use</w:t>
            </w:r>
            <w:proofErr w:type="spellEnd"/>
            <w:r w:rsidRPr="00E97B9F">
              <w:rPr>
                <w:rFonts w:ascii="Arial" w:hAnsi="Arial" w:cs="Arial"/>
                <w:b/>
                <w:bCs/>
              </w:rPr>
              <w:t xml:space="preserve"> case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6D121CE1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 kan een quiz maken om score te behalen</w:t>
            </w:r>
          </w:p>
        </w:tc>
      </w:tr>
      <w:tr w:rsidR="00E97B9F" w:rsidRPr="00E97B9F" w14:paraId="71644911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B57DE6D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Nummer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04FCCD80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3</w:t>
            </w:r>
          </w:p>
        </w:tc>
      </w:tr>
      <w:tr w:rsidR="00E97B9F" w:rsidRPr="00E97B9F" w14:paraId="140851E5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F53F967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Actoren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4393B15F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</w:t>
            </w:r>
          </w:p>
        </w:tc>
      </w:tr>
      <w:tr w:rsidR="00E97B9F" w:rsidRPr="00E97B9F" w14:paraId="62AE7D1D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E3A8381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Preconditie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45D3A003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Het </w:t>
            </w:r>
            <w:r>
              <w:rPr>
                <w:rFonts w:ascii="Arial" w:hAnsi="Arial" w:cs="Arial"/>
              </w:rPr>
              <w:t>quiz scherm moet bezocht zijn</w:t>
            </w:r>
          </w:p>
        </w:tc>
      </w:tr>
      <w:tr w:rsidR="00E97B9F" w:rsidRPr="00E97B9F" w14:paraId="413CF80C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B029C32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Beschrijving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0E2F2221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gebruiker maakt een quiz om score te maken</w:t>
            </w:r>
          </w:p>
        </w:tc>
      </w:tr>
      <w:tr w:rsidR="00E97B9F" w:rsidRPr="00E97B9F" w14:paraId="20852CDA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B04B6B4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</w:tcPr>
          <w:p w14:paraId="5EE20921" w14:textId="77777777" w:rsidR="00E97B9F" w:rsidRPr="00E97B9F" w:rsidRDefault="00E97B9F" w:rsidP="00E97B9F">
            <w:pPr>
              <w:rPr>
                <w:rFonts w:ascii="Arial" w:hAnsi="Arial" w:cs="Arial"/>
              </w:rPr>
            </w:pPr>
          </w:p>
        </w:tc>
      </w:tr>
      <w:tr w:rsidR="00E97B9F" w:rsidRPr="00E97B9F" w14:paraId="0E255B94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0167652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Post 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68C5FA6F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De gebruiker </w:t>
            </w:r>
            <w:r>
              <w:rPr>
                <w:rFonts w:ascii="Arial" w:hAnsi="Arial" w:cs="Arial"/>
              </w:rPr>
              <w:t>heeft score behaald</w:t>
            </w:r>
          </w:p>
        </w:tc>
      </w:tr>
    </w:tbl>
    <w:p w14:paraId="2A1BB733" w14:textId="0F59AED1" w:rsidR="00E97B9F" w:rsidRDefault="00E97B9F" w:rsidP="00730B64">
      <w:pPr>
        <w:rPr>
          <w:rFonts w:ascii="Arial" w:hAnsi="Arial" w:cs="Arial"/>
        </w:rPr>
      </w:pPr>
    </w:p>
    <w:p w14:paraId="7E943AA6" w14:textId="179AF163" w:rsidR="00E97B9F" w:rsidRDefault="00E97B9F" w:rsidP="00730B64">
      <w:pPr>
        <w:rPr>
          <w:rFonts w:ascii="Arial" w:hAnsi="Arial" w:cs="Arial"/>
        </w:rPr>
      </w:pPr>
    </w:p>
    <w:p w14:paraId="2E2B18D7" w14:textId="4664BA96" w:rsidR="00E97B9F" w:rsidRDefault="00E97B9F" w:rsidP="00730B64">
      <w:pPr>
        <w:rPr>
          <w:rFonts w:ascii="Arial" w:hAnsi="Arial" w:cs="Arial"/>
        </w:rPr>
      </w:pPr>
    </w:p>
    <w:p w14:paraId="2156D51A" w14:textId="1B39FA4C" w:rsidR="00E97B9F" w:rsidRDefault="00E97B9F" w:rsidP="00730B64">
      <w:pPr>
        <w:rPr>
          <w:rFonts w:ascii="Arial" w:hAnsi="Arial" w:cs="Arial"/>
        </w:rPr>
      </w:pPr>
    </w:p>
    <w:p w14:paraId="1A4403C3" w14:textId="3E5114A0" w:rsidR="00E97B9F" w:rsidRDefault="00E97B9F" w:rsidP="00730B64">
      <w:pPr>
        <w:rPr>
          <w:rFonts w:ascii="Arial" w:hAnsi="Arial" w:cs="Arial"/>
        </w:rPr>
      </w:pPr>
    </w:p>
    <w:p w14:paraId="47910E39" w14:textId="22DB8137" w:rsidR="00E97B9F" w:rsidRDefault="00E97B9F" w:rsidP="00730B64">
      <w:pPr>
        <w:rPr>
          <w:rFonts w:ascii="Arial" w:hAnsi="Arial" w:cs="Arial"/>
        </w:rPr>
      </w:pPr>
    </w:p>
    <w:p w14:paraId="59F8F305" w14:textId="3E8FF111" w:rsidR="00E97B9F" w:rsidRDefault="00E97B9F" w:rsidP="00730B64">
      <w:pPr>
        <w:rPr>
          <w:rFonts w:ascii="Arial" w:hAnsi="Arial" w:cs="Arial"/>
        </w:rPr>
      </w:pPr>
    </w:p>
    <w:p w14:paraId="331FE262" w14:textId="693C8ED5" w:rsidR="00E97B9F" w:rsidRDefault="00E97B9F" w:rsidP="00730B64">
      <w:pPr>
        <w:rPr>
          <w:rFonts w:ascii="Arial" w:hAnsi="Arial" w:cs="Arial"/>
        </w:rPr>
      </w:pPr>
    </w:p>
    <w:p w14:paraId="53407B49" w14:textId="6BC68DA9" w:rsidR="00E97B9F" w:rsidRDefault="00E97B9F" w:rsidP="00730B64">
      <w:pPr>
        <w:rPr>
          <w:rFonts w:ascii="Arial" w:hAnsi="Arial" w:cs="Arial"/>
        </w:rPr>
      </w:pPr>
    </w:p>
    <w:p w14:paraId="3B358D0C" w14:textId="1070DA8E" w:rsidR="00E97B9F" w:rsidRDefault="00E97B9F" w:rsidP="00730B64">
      <w:pPr>
        <w:rPr>
          <w:rFonts w:ascii="Arial" w:hAnsi="Arial" w:cs="Arial"/>
        </w:rPr>
      </w:pPr>
    </w:p>
    <w:p w14:paraId="547D4137" w14:textId="643BCDB2" w:rsidR="00E97B9F" w:rsidRDefault="00E97B9F" w:rsidP="00730B64">
      <w:pPr>
        <w:rPr>
          <w:rFonts w:ascii="Arial" w:hAnsi="Arial" w:cs="Arial"/>
        </w:rPr>
      </w:pPr>
    </w:p>
    <w:p w14:paraId="654F0306" w14:textId="2333E375" w:rsidR="00E97B9F" w:rsidRDefault="00E97B9F" w:rsidP="00730B64">
      <w:pPr>
        <w:rPr>
          <w:rFonts w:ascii="Arial" w:hAnsi="Arial" w:cs="Arial"/>
        </w:rPr>
      </w:pPr>
    </w:p>
    <w:p w14:paraId="18A9D706" w14:textId="46AABAA6" w:rsidR="00E97B9F" w:rsidRDefault="00E97B9F" w:rsidP="00730B64">
      <w:pPr>
        <w:rPr>
          <w:rFonts w:ascii="Arial" w:hAnsi="Arial" w:cs="Arial"/>
        </w:rPr>
      </w:pPr>
    </w:p>
    <w:p w14:paraId="1EC7585C" w14:textId="60958408" w:rsidR="00E97B9F" w:rsidRDefault="00E97B9F" w:rsidP="00730B64">
      <w:pPr>
        <w:rPr>
          <w:rFonts w:ascii="Arial" w:hAnsi="Arial" w:cs="Arial"/>
        </w:rPr>
      </w:pPr>
    </w:p>
    <w:p w14:paraId="62F7131A" w14:textId="3BA4B160" w:rsidR="00E97B9F" w:rsidRDefault="00E97B9F" w:rsidP="00730B64">
      <w:pPr>
        <w:rPr>
          <w:rFonts w:ascii="Arial" w:hAnsi="Arial" w:cs="Arial"/>
        </w:rPr>
      </w:pPr>
    </w:p>
    <w:p w14:paraId="0A2786D9" w14:textId="77777777" w:rsidR="00E97B9F" w:rsidRDefault="00E97B9F" w:rsidP="00E97B9F"/>
    <w:p w14:paraId="61F0EE14" w14:textId="77777777" w:rsidR="00E97B9F" w:rsidRDefault="00E97B9F">
      <w:r>
        <w:br w:type="page"/>
      </w:r>
    </w:p>
    <w:tbl>
      <w:tblPr>
        <w:tblpPr w:leftFromText="180" w:rightFromText="180" w:vertAnchor="page" w:horzAnchor="margin" w:tblpY="1255"/>
        <w:tblW w:w="46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6249"/>
      </w:tblGrid>
      <w:tr w:rsidR="00E97B9F" w:rsidRPr="00E97B9F" w14:paraId="3A305856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58BB363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97B9F">
              <w:rPr>
                <w:rFonts w:ascii="Arial" w:hAnsi="Arial" w:cs="Arial"/>
                <w:b/>
                <w:bCs/>
              </w:rPr>
              <w:lastRenderedPageBreak/>
              <w:t>Use</w:t>
            </w:r>
            <w:proofErr w:type="spellEnd"/>
            <w:r w:rsidRPr="00E97B9F">
              <w:rPr>
                <w:rFonts w:ascii="Arial" w:hAnsi="Arial" w:cs="Arial"/>
                <w:b/>
                <w:bCs/>
              </w:rPr>
              <w:t xml:space="preserve"> case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7B6DB11B" w14:textId="2B917A3E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 kan zijn eigen score bekijken</w:t>
            </w:r>
          </w:p>
        </w:tc>
      </w:tr>
      <w:tr w:rsidR="00E97B9F" w:rsidRPr="00E97B9F" w14:paraId="7F0052C3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BB9BB13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Nummer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4F4AADF4" w14:textId="59E60C34" w:rsidR="00E97B9F" w:rsidRPr="00E97B9F" w:rsidRDefault="00E97B9F" w:rsidP="00E97B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97B9F" w:rsidRPr="00E97B9F" w14:paraId="091D4E1D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A73FCF9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Actoren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5EBCB94B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Gebruiker</w:t>
            </w:r>
          </w:p>
        </w:tc>
      </w:tr>
      <w:tr w:rsidR="00E97B9F" w:rsidRPr="00E97B9F" w14:paraId="7E5F5D80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44A562C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Preconditie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72D8B331" w14:textId="6E898169" w:rsidR="00E97B9F" w:rsidRPr="00E97B9F" w:rsidRDefault="00E97B9F" w:rsidP="00E97B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Het score scherm moet bezocht zijn</w:t>
            </w:r>
          </w:p>
        </w:tc>
      </w:tr>
      <w:tr w:rsidR="00E97B9F" w:rsidRPr="00E97B9F" w14:paraId="5668E453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B92FDB3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Beschrijving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411B7BCB" w14:textId="411F52B4" w:rsidR="00E97B9F" w:rsidRPr="00E97B9F" w:rsidRDefault="00E97B9F" w:rsidP="00E97B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gebruiker kan zijn score bekijken</w:t>
            </w:r>
          </w:p>
        </w:tc>
      </w:tr>
      <w:tr w:rsidR="00E97B9F" w:rsidRPr="00E97B9F" w14:paraId="59413687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10C2C3B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Uitzonderingen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</w:tcPr>
          <w:p w14:paraId="1B099260" w14:textId="77777777" w:rsidR="00E97B9F" w:rsidRPr="00E97B9F" w:rsidRDefault="00E97B9F" w:rsidP="00E97B9F">
            <w:pPr>
              <w:rPr>
                <w:rFonts w:ascii="Arial" w:hAnsi="Arial" w:cs="Arial"/>
              </w:rPr>
            </w:pPr>
          </w:p>
        </w:tc>
      </w:tr>
      <w:tr w:rsidR="00E97B9F" w:rsidRPr="00E97B9F" w14:paraId="2823E961" w14:textId="77777777" w:rsidTr="00E97B9F">
        <w:trPr>
          <w:trHeight w:val="567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5D5C816" w14:textId="77777777" w:rsidR="00E97B9F" w:rsidRPr="00E97B9F" w:rsidRDefault="00E97B9F" w:rsidP="00E97B9F">
            <w:pPr>
              <w:jc w:val="center"/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>Post conditie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42" w:type="dxa"/>
            </w:tcMar>
            <w:vAlign w:val="center"/>
            <w:hideMark/>
          </w:tcPr>
          <w:p w14:paraId="6569D52C" w14:textId="600B7300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De gebruiker </w:t>
            </w:r>
            <w:r>
              <w:rPr>
                <w:rFonts w:ascii="Arial" w:hAnsi="Arial" w:cs="Arial"/>
              </w:rPr>
              <w:t>weet wat zijn huidige score is</w:t>
            </w:r>
          </w:p>
        </w:tc>
      </w:tr>
    </w:tbl>
    <w:tbl>
      <w:tblPr>
        <w:tblStyle w:val="TableGrid"/>
        <w:tblpPr w:leftFromText="180" w:rightFromText="180" w:vertAnchor="text" w:horzAnchor="margin" w:tblpY="440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E97B9F" w:rsidRPr="00E97B9F" w14:paraId="43A86479" w14:textId="77777777" w:rsidTr="00E97B9F">
        <w:tc>
          <w:tcPr>
            <w:tcW w:w="1811" w:type="dxa"/>
            <w:shd w:val="clear" w:color="auto" w:fill="D0CECE" w:themeFill="background2" w:themeFillShade="E6"/>
          </w:tcPr>
          <w:p w14:paraId="24726BF0" w14:textId="77777777" w:rsidR="00E97B9F" w:rsidRPr="00E97B9F" w:rsidRDefault="00E97B9F" w:rsidP="00E97B9F">
            <w:pPr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 xml:space="preserve">Naam pagina </w:t>
            </w:r>
          </w:p>
        </w:tc>
        <w:tc>
          <w:tcPr>
            <w:tcW w:w="1811" w:type="dxa"/>
            <w:shd w:val="clear" w:color="auto" w:fill="D0CECE" w:themeFill="background2" w:themeFillShade="E6"/>
          </w:tcPr>
          <w:p w14:paraId="54A398A6" w14:textId="77777777" w:rsidR="00E97B9F" w:rsidRPr="00E97B9F" w:rsidRDefault="00E97B9F" w:rsidP="00E97B9F">
            <w:pPr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 xml:space="preserve">Formulier </w:t>
            </w:r>
          </w:p>
        </w:tc>
        <w:tc>
          <w:tcPr>
            <w:tcW w:w="1811" w:type="dxa"/>
            <w:shd w:val="clear" w:color="auto" w:fill="D0CECE" w:themeFill="background2" w:themeFillShade="E6"/>
          </w:tcPr>
          <w:p w14:paraId="2323F691" w14:textId="77777777" w:rsidR="00E97B9F" w:rsidRPr="00E97B9F" w:rsidRDefault="00E97B9F" w:rsidP="00E97B9F">
            <w:pPr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 xml:space="preserve">Functie </w:t>
            </w:r>
          </w:p>
        </w:tc>
        <w:tc>
          <w:tcPr>
            <w:tcW w:w="1811" w:type="dxa"/>
            <w:shd w:val="clear" w:color="auto" w:fill="D0CECE" w:themeFill="background2" w:themeFillShade="E6"/>
          </w:tcPr>
          <w:p w14:paraId="35B6DF7C" w14:textId="77777777" w:rsidR="00E97B9F" w:rsidRPr="00E97B9F" w:rsidRDefault="00E97B9F" w:rsidP="00E97B9F">
            <w:pPr>
              <w:rPr>
                <w:rFonts w:ascii="Arial" w:hAnsi="Arial" w:cs="Arial"/>
                <w:b/>
                <w:bCs/>
              </w:rPr>
            </w:pPr>
            <w:r w:rsidRPr="00E97B9F">
              <w:rPr>
                <w:rFonts w:ascii="Arial" w:hAnsi="Arial" w:cs="Arial"/>
                <w:b/>
                <w:bCs/>
              </w:rPr>
              <w:t xml:space="preserve">Afwijkend ontwerp </w:t>
            </w:r>
          </w:p>
        </w:tc>
      </w:tr>
      <w:tr w:rsidR="00E97B9F" w:rsidRPr="00E97B9F" w14:paraId="1FB94FE8" w14:textId="77777777" w:rsidTr="00E97B9F">
        <w:tc>
          <w:tcPr>
            <w:tcW w:w="1811" w:type="dxa"/>
          </w:tcPr>
          <w:p w14:paraId="2E235A4A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Home </w:t>
            </w:r>
          </w:p>
        </w:tc>
        <w:tc>
          <w:tcPr>
            <w:tcW w:w="1811" w:type="dxa"/>
          </w:tcPr>
          <w:p w14:paraId="1D4B84AE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  <w:tc>
          <w:tcPr>
            <w:tcW w:w="1811" w:type="dxa"/>
          </w:tcPr>
          <w:p w14:paraId="752DB8BC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Belangstelling voor de app opwekken </w:t>
            </w:r>
          </w:p>
        </w:tc>
        <w:tc>
          <w:tcPr>
            <w:tcW w:w="1811" w:type="dxa"/>
          </w:tcPr>
          <w:p w14:paraId="761506F8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E97B9F" w:rsidRPr="00E97B9F" w14:paraId="02561537" w14:textId="77777777" w:rsidTr="00E97B9F">
        <w:tc>
          <w:tcPr>
            <w:tcW w:w="1811" w:type="dxa"/>
          </w:tcPr>
          <w:p w14:paraId="233B3BD8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Oefenen</w:t>
            </w:r>
          </w:p>
        </w:tc>
        <w:tc>
          <w:tcPr>
            <w:tcW w:w="1811" w:type="dxa"/>
          </w:tcPr>
          <w:p w14:paraId="327388AA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Ja</w:t>
            </w:r>
          </w:p>
        </w:tc>
        <w:tc>
          <w:tcPr>
            <w:tcW w:w="1811" w:type="dxa"/>
          </w:tcPr>
          <w:p w14:paraId="154EA845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Klant kan oefenen voor de quiz</w:t>
            </w:r>
          </w:p>
        </w:tc>
        <w:tc>
          <w:tcPr>
            <w:tcW w:w="1811" w:type="dxa"/>
          </w:tcPr>
          <w:p w14:paraId="059A0FA0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E97B9F" w:rsidRPr="00E97B9F" w14:paraId="4B6E7E3B" w14:textId="77777777" w:rsidTr="00E97B9F">
        <w:tc>
          <w:tcPr>
            <w:tcW w:w="1811" w:type="dxa"/>
          </w:tcPr>
          <w:p w14:paraId="3B789946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Quiz</w:t>
            </w:r>
          </w:p>
        </w:tc>
        <w:tc>
          <w:tcPr>
            <w:tcW w:w="1811" w:type="dxa"/>
          </w:tcPr>
          <w:p w14:paraId="1C9CF869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Ja </w:t>
            </w:r>
          </w:p>
        </w:tc>
        <w:tc>
          <w:tcPr>
            <w:tcW w:w="1811" w:type="dxa"/>
          </w:tcPr>
          <w:p w14:paraId="4CF2A6CA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Klant kan een quiz maken en hier mee score behalen</w:t>
            </w:r>
          </w:p>
        </w:tc>
        <w:tc>
          <w:tcPr>
            <w:tcW w:w="1811" w:type="dxa"/>
          </w:tcPr>
          <w:p w14:paraId="13F57AA3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Nee </w:t>
            </w:r>
          </w:p>
        </w:tc>
      </w:tr>
      <w:tr w:rsidR="00E97B9F" w:rsidRPr="00E97B9F" w14:paraId="41AE1E34" w14:textId="77777777" w:rsidTr="00E97B9F">
        <w:tc>
          <w:tcPr>
            <w:tcW w:w="1811" w:type="dxa"/>
          </w:tcPr>
          <w:p w14:paraId="68ED6E0E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Score</w:t>
            </w:r>
          </w:p>
        </w:tc>
        <w:tc>
          <w:tcPr>
            <w:tcW w:w="1811" w:type="dxa"/>
          </w:tcPr>
          <w:p w14:paraId="77A3FA01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68BB0048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Klant kan de score zien</w:t>
            </w:r>
          </w:p>
        </w:tc>
        <w:tc>
          <w:tcPr>
            <w:tcW w:w="1811" w:type="dxa"/>
          </w:tcPr>
          <w:p w14:paraId="6906B72D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  <w:tr w:rsidR="00E97B9F" w:rsidRPr="00E97B9F" w14:paraId="4EF6438F" w14:textId="77777777" w:rsidTr="00E97B9F">
        <w:tc>
          <w:tcPr>
            <w:tcW w:w="1811" w:type="dxa"/>
          </w:tcPr>
          <w:p w14:paraId="4FC97719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Over</w:t>
            </w:r>
          </w:p>
        </w:tc>
        <w:tc>
          <w:tcPr>
            <w:tcW w:w="1811" w:type="dxa"/>
          </w:tcPr>
          <w:p w14:paraId="7EEADB7C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  <w:tc>
          <w:tcPr>
            <w:tcW w:w="1811" w:type="dxa"/>
          </w:tcPr>
          <w:p w14:paraId="12F32959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 xml:space="preserve">Klant kan info vinden over </w:t>
            </w:r>
            <w:proofErr w:type="spellStart"/>
            <w:r w:rsidRPr="00E97B9F">
              <w:rPr>
                <w:rFonts w:ascii="Arial" w:hAnsi="Arial" w:cs="Arial"/>
              </w:rPr>
              <w:t>developers</w:t>
            </w:r>
            <w:proofErr w:type="spellEnd"/>
          </w:p>
        </w:tc>
        <w:tc>
          <w:tcPr>
            <w:tcW w:w="1811" w:type="dxa"/>
          </w:tcPr>
          <w:p w14:paraId="1585F435" w14:textId="77777777" w:rsidR="00E97B9F" w:rsidRPr="00E97B9F" w:rsidRDefault="00E97B9F" w:rsidP="00E97B9F">
            <w:pPr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</w:rPr>
              <w:t>Nee</w:t>
            </w:r>
          </w:p>
        </w:tc>
      </w:tr>
    </w:tbl>
    <w:p w14:paraId="4793595A" w14:textId="2E645C73" w:rsidR="00522729" w:rsidRDefault="00522729" w:rsidP="00E97B9F">
      <w:pPr>
        <w:pStyle w:val="Heading2"/>
      </w:pPr>
      <w:bookmarkStart w:id="4" w:name="_Toc49763599"/>
    </w:p>
    <w:p w14:paraId="55139AE8" w14:textId="77777777" w:rsidR="00522729" w:rsidRPr="00522729" w:rsidRDefault="00522729" w:rsidP="00522729"/>
    <w:p w14:paraId="41D363F0" w14:textId="5B3B72DB" w:rsidR="00522729" w:rsidRDefault="005227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  <w:bCs/>
          <w:noProof/>
        </w:rPr>
        <w:drawing>
          <wp:anchor distT="0" distB="0" distL="114300" distR="114300" simplePos="0" relativeHeight="251658240" behindDoc="1" locked="0" layoutInCell="1" allowOverlap="1" wp14:anchorId="68CFE789" wp14:editId="12B2158D">
            <wp:simplePos x="0" y="0"/>
            <wp:positionH relativeFrom="margin">
              <wp:align>left</wp:align>
            </wp:positionH>
            <wp:positionV relativeFrom="paragraph">
              <wp:posOffset>5707033</wp:posOffset>
            </wp:positionV>
            <wp:extent cx="3684579" cy="1446827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79" cy="14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860BA54" w14:textId="7AD7BF50" w:rsidR="00730B64" w:rsidRPr="00E97B9F" w:rsidRDefault="00AD04EA" w:rsidP="00E97B9F">
      <w:pPr>
        <w:pStyle w:val="Heading2"/>
        <w:rPr>
          <w:rFonts w:eastAsiaTheme="minorHAnsi"/>
        </w:rPr>
      </w:pPr>
      <w:r w:rsidRPr="00E97B9F">
        <w:lastRenderedPageBreak/>
        <w:t>Technisch Ontwerp</w:t>
      </w:r>
      <w:bookmarkEnd w:id="4"/>
    </w:p>
    <w:p w14:paraId="3C9E5FAC" w14:textId="392555FE" w:rsidR="00730B64" w:rsidRPr="00E97B9F" w:rsidRDefault="00AD04EA" w:rsidP="00AD04EA">
      <w:pPr>
        <w:pStyle w:val="Heading2"/>
        <w:rPr>
          <w:rFonts w:ascii="Arial" w:eastAsiaTheme="minorEastAsia" w:hAnsi="Arial" w:cs="Arial"/>
        </w:rPr>
      </w:pPr>
      <w:r w:rsidRPr="00E97B9F">
        <w:rPr>
          <w:rFonts w:ascii="Arial" w:hAnsi="Arial" w:cs="Arial"/>
        </w:rPr>
        <w:br w:type="page"/>
      </w:r>
      <w:bookmarkStart w:id="5" w:name="_Toc49763600"/>
      <w:r w:rsidRPr="00E97B9F">
        <w:rPr>
          <w:rFonts w:ascii="Arial" w:eastAsiaTheme="minorEastAsia" w:hAnsi="Arial" w:cs="Arial"/>
        </w:rPr>
        <w:lastRenderedPageBreak/>
        <w:t>Ontwikkelomgeving</w:t>
      </w:r>
      <w:bookmarkEnd w:id="5"/>
    </w:p>
    <w:p w14:paraId="0E234930" w14:textId="745A05D3" w:rsidR="00AD04EA" w:rsidRPr="00E97B9F" w:rsidRDefault="00AD04EA" w:rsidP="00730B64">
      <w:pPr>
        <w:pStyle w:val="Heading2"/>
        <w:rPr>
          <w:rFonts w:ascii="Arial" w:eastAsiaTheme="minorEastAsia" w:hAnsi="Arial" w:cs="Arial"/>
        </w:rPr>
      </w:pPr>
      <w:r w:rsidRPr="00E97B9F">
        <w:rPr>
          <w:rFonts w:ascii="Arial" w:hAnsi="Arial" w:cs="Arial"/>
        </w:rPr>
        <w:br w:type="page"/>
      </w:r>
      <w:bookmarkStart w:id="6" w:name="_Toc49763601"/>
      <w:r w:rsidRPr="00E97B9F">
        <w:rPr>
          <w:rFonts w:ascii="Arial" w:eastAsiaTheme="minorEastAsia" w:hAnsi="Arial" w:cs="Arial"/>
        </w:rPr>
        <w:lastRenderedPageBreak/>
        <w:t>Realisatie</w:t>
      </w:r>
      <w:bookmarkEnd w:id="6"/>
    </w:p>
    <w:p w14:paraId="7ABB8136" w14:textId="77777777" w:rsidR="001F34BD" w:rsidRPr="00E97B9F" w:rsidRDefault="001F34BD" w:rsidP="001F34BD">
      <w:pPr>
        <w:rPr>
          <w:rFonts w:ascii="Arial" w:hAnsi="Arial" w:cs="Arial"/>
        </w:rPr>
      </w:pPr>
    </w:p>
    <w:p w14:paraId="0658FF77" w14:textId="77777777" w:rsidR="00AD04EA" w:rsidRPr="00E97B9F" w:rsidRDefault="00AD04EA" w:rsidP="00AD04EA">
      <w:pPr>
        <w:pStyle w:val="Heading2"/>
        <w:rPr>
          <w:rFonts w:ascii="Arial" w:eastAsiaTheme="minorEastAsia" w:hAnsi="Arial" w:cs="Arial"/>
        </w:rPr>
      </w:pPr>
      <w:r w:rsidRPr="00E97B9F">
        <w:rPr>
          <w:rFonts w:ascii="Arial" w:eastAsiaTheme="minorEastAsia" w:hAnsi="Arial" w:cs="Arial"/>
        </w:rPr>
        <w:br w:type="page"/>
      </w:r>
      <w:bookmarkStart w:id="7" w:name="_Toc49763602"/>
      <w:r w:rsidRPr="00E97B9F">
        <w:rPr>
          <w:rFonts w:ascii="Arial" w:eastAsiaTheme="minorEastAsia" w:hAnsi="Arial" w:cs="Arial"/>
        </w:rPr>
        <w:lastRenderedPageBreak/>
        <w:t>Oplevering</w:t>
      </w:r>
      <w:bookmarkEnd w:id="7"/>
    </w:p>
    <w:p w14:paraId="1F4D1BAD" w14:textId="77777777" w:rsidR="001F34BD" w:rsidRPr="00E97B9F" w:rsidRDefault="001F34BD" w:rsidP="001F34BD">
      <w:pPr>
        <w:rPr>
          <w:rFonts w:ascii="Arial" w:hAnsi="Arial" w:cs="Arial"/>
        </w:rPr>
      </w:pPr>
    </w:p>
    <w:p w14:paraId="6C2B6C19" w14:textId="77777777" w:rsidR="00AD04EA" w:rsidRPr="00E97B9F" w:rsidRDefault="00AD04EA" w:rsidP="00AD04EA">
      <w:pPr>
        <w:pStyle w:val="Heading2"/>
        <w:rPr>
          <w:rFonts w:ascii="Arial" w:eastAsiaTheme="minorEastAsia" w:hAnsi="Arial" w:cs="Arial"/>
        </w:rPr>
      </w:pPr>
      <w:r w:rsidRPr="00E97B9F">
        <w:rPr>
          <w:rFonts w:ascii="Arial" w:eastAsiaTheme="minorEastAsia" w:hAnsi="Arial" w:cs="Arial"/>
        </w:rPr>
        <w:br w:type="page"/>
      </w:r>
      <w:bookmarkStart w:id="8" w:name="_Toc49763603"/>
      <w:r w:rsidRPr="00E97B9F">
        <w:rPr>
          <w:rFonts w:ascii="Arial" w:eastAsiaTheme="minorEastAsia" w:hAnsi="Arial" w:cs="Arial"/>
        </w:rPr>
        <w:lastRenderedPageBreak/>
        <w:t>Nazorg</w:t>
      </w:r>
      <w:bookmarkEnd w:id="8"/>
    </w:p>
    <w:p w14:paraId="58DEFA62" w14:textId="77777777" w:rsidR="00AD04EA" w:rsidRPr="00E97B9F" w:rsidRDefault="00AD04EA">
      <w:pPr>
        <w:rPr>
          <w:rFonts w:ascii="Arial" w:eastAsiaTheme="minorEastAsia" w:hAnsi="Arial" w:cs="Arial"/>
          <w:bCs/>
          <w:sz w:val="21"/>
          <w:szCs w:val="21"/>
        </w:rPr>
      </w:pPr>
      <w:r w:rsidRPr="00E97B9F">
        <w:rPr>
          <w:rFonts w:ascii="Arial" w:eastAsiaTheme="minorEastAsia" w:hAnsi="Arial" w:cs="Arial"/>
          <w:bCs/>
          <w:sz w:val="21"/>
          <w:szCs w:val="21"/>
        </w:rPr>
        <w:br w:type="page"/>
      </w:r>
    </w:p>
    <w:p w14:paraId="7D3872D1" w14:textId="77777777" w:rsidR="00AD04EA" w:rsidRPr="00E97B9F" w:rsidRDefault="00AD04EA" w:rsidP="00AD04EA">
      <w:pPr>
        <w:pStyle w:val="Heading2"/>
        <w:rPr>
          <w:rFonts w:ascii="Arial" w:eastAsiaTheme="minorEastAsia" w:hAnsi="Arial" w:cs="Arial"/>
        </w:rPr>
      </w:pPr>
      <w:bookmarkStart w:id="9" w:name="_Bijlagen"/>
      <w:bookmarkStart w:id="10" w:name="_Toc49763604"/>
      <w:bookmarkEnd w:id="9"/>
      <w:r w:rsidRPr="00E97B9F">
        <w:rPr>
          <w:rFonts w:ascii="Arial" w:eastAsiaTheme="minorEastAsia" w:hAnsi="Arial" w:cs="Arial"/>
        </w:rPr>
        <w:lastRenderedPageBreak/>
        <w:t>Bijlagen</w:t>
      </w:r>
      <w:bookmarkEnd w:id="10"/>
    </w:p>
    <w:p w14:paraId="7999A75F" w14:textId="1017E021" w:rsidR="00983945" w:rsidRPr="00E97B9F" w:rsidRDefault="00983945" w:rsidP="00983945">
      <w:pPr>
        <w:rPr>
          <w:rFonts w:ascii="Arial" w:hAnsi="Arial" w:cs="Arial"/>
        </w:rPr>
      </w:pPr>
    </w:p>
    <w:p w14:paraId="777A80CC" w14:textId="77777777" w:rsidR="00730B64" w:rsidRPr="00E97B9F" w:rsidRDefault="00730B64" w:rsidP="00730B64">
      <w:pPr>
        <w:rPr>
          <w:rFonts w:ascii="Arial" w:eastAsiaTheme="minorEastAsia" w:hAnsi="Arial" w:cs="Arial"/>
          <w:b/>
          <w:bCs/>
          <w:sz w:val="28"/>
          <w:szCs w:val="28"/>
          <w:lang w:eastAsia="nl-NL"/>
        </w:rPr>
      </w:pPr>
      <w:r w:rsidRPr="00E97B9F">
        <w:rPr>
          <w:rFonts w:ascii="Arial" w:eastAsiaTheme="minorEastAsia" w:hAnsi="Arial" w:cs="Arial"/>
          <w:b/>
          <w:bCs/>
          <w:sz w:val="28"/>
          <w:szCs w:val="28"/>
          <w:lang w:eastAsia="nl-NL"/>
        </w:rPr>
        <w:t xml:space="preserve">Bijlage 1 </w:t>
      </w:r>
    </w:p>
    <w:p w14:paraId="31AC10D0" w14:textId="77777777" w:rsidR="00730B64" w:rsidRPr="00E97B9F" w:rsidRDefault="00730B64" w:rsidP="00730B64">
      <w:pPr>
        <w:rPr>
          <w:rFonts w:ascii="Arial" w:eastAsiaTheme="minorEastAsia" w:hAnsi="Arial" w:cs="Arial"/>
          <w:b/>
          <w:bCs/>
          <w:sz w:val="20"/>
          <w:szCs w:val="20"/>
          <w:lang w:eastAsia="nl-NL"/>
        </w:rPr>
      </w:pPr>
    </w:p>
    <w:p w14:paraId="310DDB66" w14:textId="14C63C38" w:rsidR="00730B64" w:rsidRPr="00E97B9F" w:rsidRDefault="00A805FC" w:rsidP="00730B64">
      <w:pPr>
        <w:spacing w:after="9"/>
        <w:ind w:left="-5" w:right="205"/>
        <w:rPr>
          <w:rFonts w:ascii="Arial" w:hAnsi="Arial" w:cs="Arial"/>
          <w:b/>
          <w:bCs/>
        </w:rPr>
      </w:pPr>
      <w:r w:rsidRPr="00E97B9F">
        <w:rPr>
          <w:rFonts w:ascii="Arial" w:hAnsi="Arial" w:cs="Arial"/>
          <w:b/>
          <w:bCs/>
        </w:rPr>
        <w:t>A</w:t>
      </w:r>
      <w:r w:rsidR="00730B64" w:rsidRPr="00E97B9F">
        <w:rPr>
          <w:rFonts w:ascii="Arial" w:hAnsi="Arial" w:cs="Arial"/>
          <w:b/>
          <w:bCs/>
        </w:rPr>
        <w:t xml:space="preserve">lgemene </w:t>
      </w:r>
      <w:r w:rsidRPr="00E97B9F">
        <w:rPr>
          <w:rFonts w:ascii="Arial" w:hAnsi="Arial" w:cs="Arial"/>
          <w:b/>
          <w:bCs/>
        </w:rPr>
        <w:t>p</w:t>
      </w:r>
      <w:r w:rsidR="00730B64" w:rsidRPr="00E97B9F">
        <w:rPr>
          <w:rFonts w:ascii="Arial" w:hAnsi="Arial" w:cs="Arial"/>
          <w:b/>
          <w:bCs/>
        </w:rPr>
        <w:t>lanning.</w:t>
      </w:r>
    </w:p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730B64" w:rsidRPr="00E97B9F" w14:paraId="311F7BC4" w14:textId="77777777" w:rsidTr="004F333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7BA697BE" w14:textId="7777777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41183D00" w14:textId="77777777" w:rsidR="00730B64" w:rsidRPr="00E97B9F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BFBFBF" w:themeFill="background1" w:themeFillShade="BF"/>
          </w:tcPr>
          <w:p w14:paraId="59E8EEE8" w14:textId="77777777" w:rsidR="00730B64" w:rsidRPr="00E97B9F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bottom"/>
          </w:tcPr>
          <w:p w14:paraId="5822262D" w14:textId="77777777" w:rsidR="00730B64" w:rsidRPr="00E97B9F" w:rsidRDefault="00730B64" w:rsidP="007A52A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B64" w:rsidRPr="00E97B9F" w14:paraId="7E24147F" w14:textId="77777777" w:rsidTr="004F333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DBEBDE" w14:textId="7777777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F45912" w14:textId="77777777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09F4F0" w14:textId="77777777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065628" w14:textId="7777777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Duur </w:t>
            </w:r>
          </w:p>
        </w:tc>
      </w:tr>
      <w:tr w:rsidR="00730B64" w:rsidRPr="00E97B9F" w14:paraId="59AA2C93" w14:textId="77777777" w:rsidTr="007A52A5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3466B" w14:textId="7777777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Ontwerpen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617E" w14:textId="715119B2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97B9F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60AD2" w14:textId="2B9B8263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E97B9F">
              <w:rPr>
                <w:rFonts w:ascii="Arial" w:hAnsi="Arial" w:cs="Arial"/>
                <w:b/>
              </w:rPr>
              <w:t xml:space="preserve"> </w:t>
            </w:r>
            <w:r w:rsidRPr="00E97B9F">
              <w:rPr>
                <w:rFonts w:ascii="Arial" w:hAnsi="Arial" w:cs="Arial"/>
                <w:sz w:val="20"/>
                <w:szCs w:val="20"/>
              </w:rPr>
              <w:t>28-10-2020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9F148" w14:textId="6602B9B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8½ weken</w:t>
            </w:r>
          </w:p>
        </w:tc>
      </w:tr>
      <w:tr w:rsidR="00730B64" w:rsidRPr="00E97B9F" w14:paraId="153408E2" w14:textId="77777777" w:rsidTr="007A52A5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CDFF0" w14:textId="7777777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Realiseren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7E08B" w14:textId="57625B55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97B9F">
              <w:rPr>
                <w:rFonts w:ascii="Arial" w:hAnsi="Arial" w:cs="Arial"/>
                <w:bCs/>
                <w:sz w:val="20"/>
                <w:szCs w:val="20"/>
              </w:rPr>
              <w:t>29-10-2020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ECC5" w14:textId="24BAC16F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 xml:space="preserve"> 13-01-2021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104DA" w14:textId="412F2AFE" w:rsidR="00730B64" w:rsidRPr="00E97B9F" w:rsidRDefault="00A805FC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12 weken</w:t>
            </w:r>
          </w:p>
        </w:tc>
      </w:tr>
    </w:tbl>
    <w:p w14:paraId="084594A1" w14:textId="77777777" w:rsidR="00730B64" w:rsidRPr="00E97B9F" w:rsidRDefault="00730B64" w:rsidP="00730B64">
      <w:pPr>
        <w:spacing w:line="259" w:lineRule="auto"/>
        <w:rPr>
          <w:rFonts w:ascii="Arial" w:hAnsi="Arial" w:cs="Arial"/>
          <w:sz w:val="20"/>
          <w:szCs w:val="20"/>
        </w:rPr>
      </w:pPr>
      <w:r w:rsidRPr="00E97B9F">
        <w:rPr>
          <w:rFonts w:ascii="Arial" w:hAnsi="Arial" w:cs="Arial"/>
          <w:sz w:val="20"/>
          <w:szCs w:val="20"/>
        </w:rPr>
        <w:t xml:space="preserve"> </w:t>
      </w:r>
    </w:p>
    <w:p w14:paraId="7063A5C0" w14:textId="77777777" w:rsidR="00730B64" w:rsidRPr="00E97B9F" w:rsidRDefault="00730B64" w:rsidP="00730B64">
      <w:pPr>
        <w:spacing w:after="9"/>
        <w:ind w:left="-5" w:right="205"/>
        <w:rPr>
          <w:rFonts w:ascii="Arial" w:hAnsi="Arial" w:cs="Arial"/>
          <w:sz w:val="20"/>
          <w:szCs w:val="20"/>
        </w:rPr>
      </w:pPr>
    </w:p>
    <w:p w14:paraId="39DA989B" w14:textId="7AB042BB" w:rsidR="00730B64" w:rsidRPr="00E97B9F" w:rsidRDefault="00730B64" w:rsidP="00D05C6C">
      <w:pPr>
        <w:rPr>
          <w:rFonts w:ascii="Arial" w:hAnsi="Arial" w:cs="Arial"/>
          <w:b/>
          <w:bCs/>
          <w:sz w:val="20"/>
          <w:szCs w:val="20"/>
        </w:rPr>
      </w:pPr>
      <w:r w:rsidRPr="00E97B9F">
        <w:rPr>
          <w:rFonts w:ascii="Arial" w:hAnsi="Arial" w:cs="Arial"/>
          <w:b/>
        </w:rPr>
        <w:t>Takenlijst</w:t>
      </w:r>
    </w:p>
    <w:tbl>
      <w:tblPr>
        <w:tblW w:w="9288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193"/>
        <w:gridCol w:w="1418"/>
        <w:gridCol w:w="1559"/>
        <w:gridCol w:w="1276"/>
        <w:gridCol w:w="1842"/>
      </w:tblGrid>
      <w:tr w:rsidR="00730B64" w:rsidRPr="00E97B9F" w14:paraId="5C91AD54" w14:textId="77777777" w:rsidTr="004F3333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21D54D8" w14:textId="7777777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b/>
                <w:sz w:val="20"/>
                <w:szCs w:val="20"/>
              </w:rPr>
              <w:t>Subtaak</w:t>
            </w:r>
            <w:proofErr w:type="spellEnd"/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4C907A" w14:textId="77777777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Begindatum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4F6007" w14:textId="77777777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Einddatum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23BFDE" w14:textId="77777777" w:rsidR="00730B64" w:rsidRPr="00E97B9F" w:rsidRDefault="00730B64" w:rsidP="007A52A5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Duur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845A86" w14:textId="77777777" w:rsidR="00730B64" w:rsidRPr="00E97B9F" w:rsidRDefault="00730B64" w:rsidP="007A52A5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Betrokkenen </w:t>
            </w:r>
          </w:p>
        </w:tc>
      </w:tr>
      <w:tr w:rsidR="004F3333" w:rsidRPr="00E97B9F" w14:paraId="76D9B3FC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8964" w14:textId="2C00055F" w:rsidR="004F3333" w:rsidRPr="00E97B9F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Vragenlijst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6A55C" w14:textId="258CD973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80B5" w14:textId="38A30A45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03-09-2020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61C4" w14:textId="3C4A6D18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2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94897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97B9F">
              <w:rPr>
                <w:rFonts w:ascii="Arial" w:hAnsi="Arial" w:cs="Arial"/>
                <w:sz w:val="20"/>
                <w:szCs w:val="20"/>
                <w:lang w:val="en-GB"/>
              </w:rPr>
              <w:t>Maurice,</w:t>
            </w:r>
          </w:p>
          <w:p w14:paraId="06B29EE1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  <w:lang w:val="en-GB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</w:p>
          <w:p w14:paraId="0D85BEEF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97B9F">
              <w:rPr>
                <w:rFonts w:ascii="Arial" w:hAnsi="Arial" w:cs="Arial"/>
                <w:sz w:val="20"/>
                <w:szCs w:val="20"/>
                <w:lang w:val="en-GB"/>
              </w:rPr>
              <w:t>Ivan</w:t>
            </w:r>
          </w:p>
          <w:p w14:paraId="04637705" w14:textId="77777777" w:rsidR="004F3333" w:rsidRPr="00E97B9F" w:rsidRDefault="004F3333" w:rsidP="007A52A5">
            <w:pPr>
              <w:spacing w:line="259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3333" w:rsidRPr="00E97B9F" w14:paraId="27E262D1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2F6B5" w14:textId="6724D6E3" w:rsidR="004F3333" w:rsidRPr="00E97B9F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bCs/>
                <w:sz w:val="20"/>
                <w:szCs w:val="20"/>
              </w:rPr>
              <w:t>Wordsjabloon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F4A2F" w14:textId="277EDBEF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DAB0A" w14:textId="61CDC68B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03-09-2020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780C9" w14:textId="283AC4B0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2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D00ED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21097EAF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44DB959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E149D45" w14:textId="77777777" w:rsidR="004F3333" w:rsidRPr="00E97B9F" w:rsidRDefault="004F3333" w:rsidP="007A52A5">
            <w:pPr>
              <w:spacing w:line="259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F3333" w:rsidRPr="00E97B9F" w14:paraId="140FF430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E6ABD" w14:textId="490766EC" w:rsidR="004F3333" w:rsidRPr="00E97B9F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Interview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360" w14:textId="48C81A6B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01-09-2020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0DC4" w14:textId="5F70E51B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07-09-2020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BF245" w14:textId="3EEABBF3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6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C0797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1F6C059F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E206F78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AFA0147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E97B9F" w14:paraId="68C17097" w14:textId="77777777" w:rsidTr="007A52A5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EC13" w14:textId="1513B8D2" w:rsidR="004F3333" w:rsidRPr="00E97B9F" w:rsidRDefault="004F3333" w:rsidP="007A52A5">
            <w:pPr>
              <w:spacing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Behoefte Analyse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88F2F" w14:textId="4EF2875E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07-09-2020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9E8B2" w14:textId="651383B1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08-09-2020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0E0B5" w14:textId="176626A6" w:rsidR="004F3333" w:rsidRPr="00E97B9F" w:rsidRDefault="004F3333" w:rsidP="007A52A5">
            <w:pPr>
              <w:spacing w:line="259" w:lineRule="auto"/>
              <w:ind w:left="2"/>
              <w:rPr>
                <w:rFonts w:ascii="Arial" w:hAnsi="Arial" w:cs="Arial"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1 dag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105BF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5E2617DF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6EBBA5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D797D1B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5FC" w:rsidRPr="00E97B9F" w14:paraId="345B6F80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369DF" w14:textId="77777777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Plan van aanpak schrijven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1819B" w14:textId="1B746EEC" w:rsidR="00A805FC" w:rsidRPr="00E97B9F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97B9F">
              <w:rPr>
                <w:rFonts w:ascii="Arial" w:hAnsi="Arial" w:cs="Arial"/>
                <w:bCs/>
                <w:sz w:val="20"/>
                <w:szCs w:val="20"/>
              </w:rPr>
              <w:t>07-09-2020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5D8DF" w14:textId="7A1149EE" w:rsidR="00A805FC" w:rsidRPr="00E97B9F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15-09-2020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DBA62" w14:textId="35A2BDEB" w:rsidR="00A805FC" w:rsidRPr="00E97B9F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8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D1FA6" w14:textId="29FBD094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3C7D8566" w14:textId="72A54DCE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AA6C408" w14:textId="3FFBD528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1563E52B" w14:textId="77777777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5FC" w:rsidRPr="00E97B9F" w14:paraId="222A350D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42EA" w14:textId="3E33FE2E" w:rsidR="00A805FC" w:rsidRPr="00E97B9F" w:rsidRDefault="00A805FC" w:rsidP="00A805FC">
            <w:pPr>
              <w:spacing w:line="259" w:lineRule="auto"/>
              <w:ind w:right="2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Functioneel Ontwerp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0D471" w14:textId="2882DCFA" w:rsidR="00A805FC" w:rsidRPr="00E97B9F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 w:rsidRPr="00E97B9F">
              <w:rPr>
                <w:rFonts w:ascii="Arial" w:hAnsi="Arial" w:cs="Arial"/>
                <w:sz w:val="20"/>
                <w:szCs w:val="20"/>
              </w:rPr>
              <w:t>15</w:t>
            </w:r>
            <w:r w:rsidR="003940F0" w:rsidRPr="00E97B9F">
              <w:rPr>
                <w:rFonts w:ascii="Arial" w:hAnsi="Arial" w:cs="Arial"/>
                <w:sz w:val="20"/>
                <w:szCs w:val="20"/>
              </w:rPr>
              <w:t>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2A6D4" w14:textId="6D739EE4" w:rsidR="00A805FC" w:rsidRPr="00E97B9F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 w:rsidRPr="00E97B9F">
              <w:rPr>
                <w:rFonts w:ascii="Arial" w:hAnsi="Arial" w:cs="Arial"/>
                <w:sz w:val="20"/>
                <w:szCs w:val="20"/>
              </w:rPr>
              <w:t>22-09-2020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DA33" w14:textId="053AF5C4" w:rsidR="00A805FC" w:rsidRPr="00E97B9F" w:rsidRDefault="00A805FC" w:rsidP="00A805FC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 w:rsidRPr="00E97B9F">
              <w:rPr>
                <w:rFonts w:ascii="Arial" w:hAnsi="Arial" w:cs="Arial"/>
                <w:sz w:val="20"/>
                <w:szCs w:val="20"/>
              </w:rPr>
              <w:t>7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88EA" w14:textId="199AF897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2BDF6714" w14:textId="77777777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4823D96" w14:textId="77777777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268D9F6F" w14:textId="03817CBC" w:rsidR="00A805FC" w:rsidRPr="00E97B9F" w:rsidRDefault="00A805FC" w:rsidP="00A805FC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E97B9F" w14:paraId="3625FE92" w14:textId="77777777" w:rsidTr="007A52A5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F163" w14:textId="2FF49242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Technisch ontwerp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4F9D" w14:textId="6A10A9C2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22-09-2020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8FC0C" w14:textId="538D96FB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01-10-2020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A332B" w14:textId="2EFAD5CA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9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65C5" w14:textId="0654FBEC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42C401DF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488908A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F79FE84" w14:textId="361DF7BE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E97B9F" w14:paraId="635D0CEE" w14:textId="77777777" w:rsidTr="007A52A5">
        <w:trPr>
          <w:trHeight w:val="814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4012D" w14:textId="0B699DA0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Ontwikkelomgeving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08E5" w14:textId="7E4526A3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01-10-2020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80218" w14:textId="54AEA166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12-10-2020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548CE" w14:textId="29152B74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11 dagen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6065F" w14:textId="3DAF3A1B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001F35E5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8633B54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6BB6EADD" w14:textId="21E7D4A5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E97B9F" w14:paraId="1BE661F5" w14:textId="77777777" w:rsidTr="00A805FC">
        <w:trPr>
          <w:trHeight w:val="18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3C5EEFD" w14:textId="313E28EC" w:rsidR="004F3333" w:rsidRPr="00E97B9F" w:rsidRDefault="00503C9E" w:rsidP="004F3333">
            <w:pPr>
              <w:spacing w:line="259" w:lineRule="auto"/>
              <w:ind w:right="2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3333" w:rsidRPr="00E97B9F">
              <w:rPr>
                <w:rFonts w:ascii="Arial" w:hAnsi="Arial" w:cs="Arial"/>
                <w:b/>
                <w:bCs/>
                <w:sz w:val="20"/>
                <w:szCs w:val="20"/>
              </w:rPr>
              <w:t>Na de realisatie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B6E224C" w14:textId="77777777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B2694E7" w14:textId="77777777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22B2CDA" w14:textId="77777777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D644CE2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F3333" w:rsidRPr="00E97B9F" w14:paraId="6FD6B3F5" w14:textId="77777777" w:rsidTr="007A52A5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8B50A" w14:textId="4A627B62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eastAsiaTheme="minorEastAsia" w:hAnsi="Arial" w:cs="Arial"/>
              </w:rPr>
              <w:lastRenderedPageBreak/>
              <w:t>Oplevering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633F3" w14:textId="018BDA95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13-01-2021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3B9BB" w14:textId="09CBF11A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 xml:space="preserve"> Onbekend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92D92" w14:textId="59419552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5789C" w14:textId="4777100A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7980DB20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F634E63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59E636F1" w14:textId="7FC31E3A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3333" w:rsidRPr="00E97B9F" w14:paraId="6572E893" w14:textId="77777777" w:rsidTr="007A52A5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88403" w14:textId="587AC966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eastAsiaTheme="minorEastAsia" w:hAnsi="Arial" w:cs="Arial"/>
              </w:rPr>
              <w:t>Nazorg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2BE1" w14:textId="025492AE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bCs/>
                <w:sz w:val="20"/>
                <w:szCs w:val="20"/>
              </w:rPr>
              <w:t>13-01-2021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9007A" w14:textId="6FED185B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40277" w14:textId="22B6C8C9" w:rsidR="004F3333" w:rsidRPr="00E97B9F" w:rsidRDefault="004F3333" w:rsidP="004F3333">
            <w:pPr>
              <w:spacing w:line="259" w:lineRule="auto"/>
              <w:ind w:left="2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B9758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Maurice,</w:t>
            </w:r>
          </w:p>
          <w:p w14:paraId="699A09F8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97B9F">
              <w:rPr>
                <w:rFonts w:ascii="Arial" w:hAnsi="Arial" w:cs="Arial"/>
                <w:sz w:val="20"/>
                <w:szCs w:val="20"/>
              </w:rPr>
              <w:t>Tolga</w:t>
            </w:r>
            <w:proofErr w:type="spellEnd"/>
            <w:r w:rsidRPr="00E97B9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57D6ACD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97B9F">
              <w:rPr>
                <w:rFonts w:ascii="Arial" w:hAnsi="Arial" w:cs="Arial"/>
                <w:sz w:val="20"/>
                <w:szCs w:val="20"/>
              </w:rPr>
              <w:t>Ivan</w:t>
            </w:r>
          </w:p>
          <w:p w14:paraId="44CF72C6" w14:textId="77777777" w:rsidR="004F3333" w:rsidRPr="00E97B9F" w:rsidRDefault="004F3333" w:rsidP="004F333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FE0F0D" w14:textId="77777777" w:rsidR="00730B64" w:rsidRPr="00E97B9F" w:rsidRDefault="00730B64" w:rsidP="00983945">
      <w:pPr>
        <w:rPr>
          <w:rFonts w:ascii="Arial" w:hAnsi="Arial" w:cs="Arial"/>
        </w:rPr>
      </w:pPr>
    </w:p>
    <w:sectPr w:rsidR="00730B64" w:rsidRPr="00E97B9F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CAD2" w14:textId="77777777" w:rsidR="00100CC1" w:rsidRDefault="00100CC1" w:rsidP="00AD04EA">
      <w:r>
        <w:separator/>
      </w:r>
    </w:p>
  </w:endnote>
  <w:endnote w:type="continuationSeparator" w:id="0">
    <w:p w14:paraId="728EABA7" w14:textId="77777777" w:rsidR="00100CC1" w:rsidRDefault="00100CC1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rostile LT Std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5C2B1" w14:textId="77777777" w:rsidR="00100CC1" w:rsidRDefault="00100CC1" w:rsidP="00AD04EA">
      <w:r>
        <w:separator/>
      </w:r>
    </w:p>
  </w:footnote>
  <w:footnote w:type="continuationSeparator" w:id="0">
    <w:p w14:paraId="6FA75A78" w14:textId="77777777" w:rsidR="00100CC1" w:rsidRDefault="00100CC1" w:rsidP="00AD0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12A2C"/>
    <w:multiLevelType w:val="hybridMultilevel"/>
    <w:tmpl w:val="42843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72B2"/>
    <w:multiLevelType w:val="hybridMultilevel"/>
    <w:tmpl w:val="C332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EB"/>
    <w:rsid w:val="000234DD"/>
    <w:rsid w:val="00060A32"/>
    <w:rsid w:val="00100CC1"/>
    <w:rsid w:val="001A4685"/>
    <w:rsid w:val="001E52F2"/>
    <w:rsid w:val="001F34BD"/>
    <w:rsid w:val="00235C35"/>
    <w:rsid w:val="00240C3D"/>
    <w:rsid w:val="002A1CEB"/>
    <w:rsid w:val="002C378B"/>
    <w:rsid w:val="003940F0"/>
    <w:rsid w:val="00394597"/>
    <w:rsid w:val="00440F89"/>
    <w:rsid w:val="00473F6F"/>
    <w:rsid w:val="00494619"/>
    <w:rsid w:val="004A6230"/>
    <w:rsid w:val="004F1FA5"/>
    <w:rsid w:val="004F3333"/>
    <w:rsid w:val="00503C9E"/>
    <w:rsid w:val="00522729"/>
    <w:rsid w:val="00532723"/>
    <w:rsid w:val="005474D2"/>
    <w:rsid w:val="00596555"/>
    <w:rsid w:val="005C1558"/>
    <w:rsid w:val="005C5A76"/>
    <w:rsid w:val="005E2C21"/>
    <w:rsid w:val="005F1E93"/>
    <w:rsid w:val="0060511A"/>
    <w:rsid w:val="00663D2E"/>
    <w:rsid w:val="00693954"/>
    <w:rsid w:val="0071019B"/>
    <w:rsid w:val="00730B64"/>
    <w:rsid w:val="007371FD"/>
    <w:rsid w:val="0079560D"/>
    <w:rsid w:val="007C5195"/>
    <w:rsid w:val="007C69DC"/>
    <w:rsid w:val="007D711D"/>
    <w:rsid w:val="00854A43"/>
    <w:rsid w:val="0090399D"/>
    <w:rsid w:val="009537F1"/>
    <w:rsid w:val="00983945"/>
    <w:rsid w:val="009F0352"/>
    <w:rsid w:val="009F384D"/>
    <w:rsid w:val="00A5279E"/>
    <w:rsid w:val="00A805FC"/>
    <w:rsid w:val="00AD04EA"/>
    <w:rsid w:val="00B16E89"/>
    <w:rsid w:val="00C0618A"/>
    <w:rsid w:val="00C2005F"/>
    <w:rsid w:val="00D05C6C"/>
    <w:rsid w:val="00D46AC0"/>
    <w:rsid w:val="00E55761"/>
    <w:rsid w:val="00E97B9F"/>
    <w:rsid w:val="00F0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25A6"/>
  <w15:chartTrackingRefBased/>
  <w15:docId w15:val="{3B894252-AD41-46D0-810B-71E78BF6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D0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4F1FA5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40C3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40C3D"/>
    <w:pPr>
      <w:ind w:left="720"/>
      <w:contextualSpacing/>
    </w:pPr>
  </w:style>
  <w:style w:type="table" w:styleId="TableGrid">
    <w:name w:val="Table Grid"/>
    <w:basedOn w:val="TableNormal"/>
    <w:uiPriority w:val="39"/>
    <w:rsid w:val="00440F8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2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boukiour@mborijnland.n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042873@mborijnland.n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041663@mborijnland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46721@mborijnland.nl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ce\Desktop\School\L3\ALA\project\8amo2_1\Wordsjabloon_MKoster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3DA28A-904D-0643-9BDB-F02E7BD6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Wordsjabloon_MKoster_v1.0.dotx</Template>
  <TotalTime>162</TotalTime>
  <Pages>15</Pages>
  <Words>1056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4</cp:revision>
  <dcterms:created xsi:type="dcterms:W3CDTF">2020-09-21T07:08:00Z</dcterms:created>
  <dcterms:modified xsi:type="dcterms:W3CDTF">2020-09-22T08:50:00Z</dcterms:modified>
</cp:coreProperties>
</file>
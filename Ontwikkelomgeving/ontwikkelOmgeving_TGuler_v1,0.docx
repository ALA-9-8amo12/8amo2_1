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158" w:rsidRPr="00CA671E" w:rsidRDefault="00AD04EA" w:rsidP="00587A8C">
      <w:pPr>
        <w:pStyle w:val="Heading1"/>
      </w:pPr>
      <w:bookmarkStart w:id="0" w:name="_Toc49763594"/>
      <w:r w:rsidRPr="00CA671E">
        <w:t>Project Mobile App</w:t>
      </w:r>
      <w:bookmarkEnd w:id="0"/>
    </w:p>
    <w:p w:rsidR="00AD04EA" w:rsidRDefault="00AD04EA" w:rsidP="00AD04EA"/>
    <w:p w:rsidR="00AD04EA" w:rsidRDefault="00385B98" w:rsidP="00AD04EA">
      <w:r>
        <w:fldChar w:fldCharType="begin"/>
      </w:r>
      <w:r>
        <w:instrText xml:space="preserve"> INCLUDEPICTURE "https://www.xda-developers.com/files/2018/03/android-studio-logo.png"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1D13DF" wp14:editId="2C056F3A">
            <wp:extent cx="5756910" cy="2874645"/>
            <wp:effectExtent l="0" t="0" r="0" b="0"/>
            <wp:docPr id="1" name="Afbeelding 1" descr="Google releases Android Studio 4.0 stable with new develop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leases Android Studio 4.0 stable with new developer fea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D04EA" w:rsidRDefault="00AD04EA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Maurice Koster, </w:t>
      </w:r>
      <w:proofErr w:type="spellStart"/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Tolga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 </w:t>
      </w:r>
      <w:proofErr w:type="spellStart"/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Guler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, Ivan Holwerda</w:t>
      </w:r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:rsidR="00AD04EA" w:rsidRPr="009537F1" w:rsidRDefault="00AD04EA" w:rsidP="00AD04EA">
      <w:pPr>
        <w:pStyle w:val="Norm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Onbekend</w:t>
      </w:r>
    </w:p>
    <w:p w:rsidR="00AD04EA" w:rsidRDefault="00AD04EA" w:rsidP="00B16E89">
      <w:pPr>
        <w:pStyle w:val="Norm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:rsidR="005F1E93" w:rsidRDefault="004F1FA5" w:rsidP="009F0352">
      <w:pPr>
        <w:pStyle w:val="Heading2"/>
      </w:pPr>
      <w:r>
        <w:lastRenderedPageBreak/>
        <w:t>Inhoudsopgave</w:t>
      </w:r>
    </w:p>
    <w:p w:rsidR="004F1FA5" w:rsidRPr="009F0352" w:rsidRDefault="004F1FA5" w:rsidP="009F0352">
      <w:pPr>
        <w:pStyle w:val="Heading2"/>
      </w:pP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begin"/>
      </w:r>
      <w:r>
        <w:rPr>
          <w:rFonts w:ascii="Arial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separate"/>
      </w:r>
      <w:hyperlink w:anchor="_Toc49763594" w:history="1"/>
    </w:p>
    <w:p w:rsidR="004F1FA5" w:rsidRDefault="004034E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0B213F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4034E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0B213F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4034E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0B213F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4034E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0B213F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4034E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0B213F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4034E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0B213F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4034E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0B213F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4034E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0B213F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4034E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0B213F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AD04EA" w:rsidRDefault="004F1FA5">
      <w:pPr>
        <w:rPr>
          <w:rFonts w:ascii="Arial" w:hAnsi="Arial" w:cs="Arial"/>
          <w:bCs/>
          <w:sz w:val="21"/>
          <w:szCs w:val="21"/>
          <w:lang w:eastAsia="nl-NL"/>
        </w:rPr>
      </w:pPr>
      <w:r>
        <w:rPr>
          <w:rFonts w:ascii="Arial" w:hAnsi="Arial" w:cs="Arial"/>
          <w:bCs/>
          <w:sz w:val="21"/>
          <w:szCs w:val="21"/>
        </w:rPr>
        <w:fldChar w:fldCharType="end"/>
      </w:r>
      <w:r w:rsidR="00AD04EA">
        <w:rPr>
          <w:rFonts w:ascii="Arial" w:hAnsi="Arial" w:cs="Arial"/>
          <w:bCs/>
          <w:sz w:val="21"/>
          <w:szCs w:val="21"/>
        </w:rPr>
        <w:br w:type="page"/>
      </w:r>
    </w:p>
    <w:p w:rsidR="00240C3D" w:rsidRPr="00070B9E" w:rsidRDefault="00AD04EA" w:rsidP="00070B9E">
      <w:pPr>
        <w:pStyle w:val="Heading2"/>
      </w:pPr>
      <w:bookmarkStart w:id="1" w:name="_Toc49763596"/>
      <w:r w:rsidRPr="00AD04EA">
        <w:lastRenderedPageBreak/>
        <w:t>Behoefteanalyse</w:t>
      </w:r>
      <w:bookmarkEnd w:id="1"/>
    </w:p>
    <w:p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De kern van het project: </w:t>
      </w:r>
    </w:p>
    <w:p w:rsidR="00240C3D" w:rsidRPr="00030C51" w:rsidRDefault="00E72CF9" w:rsidP="00240C3D">
      <w:pPr>
        <w:rPr>
          <w:rFonts w:ascii="Arial" w:hAnsi="Arial" w:cs="Arial"/>
          <w:bCs/>
          <w:sz w:val="22"/>
          <w:szCs w:val="22"/>
          <w:lang w:eastAsia="nl-NL"/>
        </w:rPr>
      </w:pPr>
      <w:r>
        <w:rPr>
          <w:rFonts w:ascii="Arial" w:hAnsi="Arial" w:cs="Arial"/>
          <w:bCs/>
          <w:sz w:val="22"/>
          <w:szCs w:val="22"/>
          <w:lang w:eastAsia="nl-NL"/>
        </w:rPr>
        <w:t>Wat is de reden voor het willen ontwikkelen van de app?</w:t>
      </w:r>
    </w:p>
    <w:p w:rsidR="00240C3D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Aanleiding: </w:t>
      </w:r>
    </w:p>
    <w:p w:rsidR="00240C3D" w:rsidRPr="00240C3D" w:rsidRDefault="006410A8" w:rsidP="00240C3D">
      <w:pPr>
        <w:rPr>
          <w:rFonts w:ascii="Arial" w:hAnsi="Arial" w:cs="Arial"/>
          <w:sz w:val="22"/>
          <w:szCs w:val="22"/>
          <w:lang w:eastAsia="nl-NL"/>
        </w:rPr>
      </w:pPr>
      <w:r>
        <w:rPr>
          <w:rFonts w:ascii="Arial" w:hAnsi="Arial" w:cs="Arial"/>
          <w:sz w:val="22"/>
          <w:szCs w:val="22"/>
          <w:lang w:eastAsia="nl-NL"/>
        </w:rPr>
        <w:t>Wat is de aanleiding tot het idee geweest om een app te laten ontwikkelen?</w:t>
      </w:r>
    </w:p>
    <w:p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Algemene beschrijving van de applicatie: </w:t>
      </w:r>
    </w:p>
    <w:p w:rsidR="00240C3D" w:rsidRPr="00E72CF9" w:rsidRDefault="00E72CF9" w:rsidP="00240C3D">
      <w:pPr>
        <w:pStyle w:val="NoSpacing"/>
        <w:rPr>
          <w:rFonts w:ascii="Arial" w:hAnsi="Arial" w:cs="Arial"/>
          <w:bCs/>
          <w:lang w:eastAsia="nl-NL"/>
        </w:rPr>
      </w:pPr>
      <w:r w:rsidRPr="00E72CF9">
        <w:rPr>
          <w:rFonts w:ascii="Arial" w:hAnsi="Arial" w:cs="Arial"/>
          <w:bCs/>
          <w:lang w:eastAsia="nl-NL"/>
        </w:rPr>
        <w:t>Heeft u een korte beschrijving van de app?</w:t>
      </w:r>
    </w:p>
    <w:p w:rsidR="00240C3D" w:rsidRPr="00240C3D" w:rsidRDefault="00240C3D" w:rsidP="00240C3D">
      <w:pPr>
        <w:pStyle w:val="NoSpacing"/>
        <w:rPr>
          <w:rFonts w:ascii="Arial" w:hAnsi="Arial" w:cs="Arial"/>
          <w:b/>
          <w:lang w:eastAsia="nl-NL"/>
        </w:rPr>
      </w:pPr>
    </w:p>
    <w:p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:rsidR="00240C3D" w:rsidRPr="00E72CF9" w:rsidRDefault="00E72CF9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Wat wil u bereiken met de applicatie?</w:t>
      </w:r>
    </w:p>
    <w:p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Doelgroepen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:rsidR="00240C3D" w:rsidRPr="00E72CF9" w:rsidRDefault="00E72CF9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Welke groep mensen wil u bereiken met de applicatie en waarom?</w:t>
      </w:r>
    </w:p>
    <w:p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Vormgeving:</w:t>
      </w:r>
      <w:r w:rsidRPr="00240C3D">
        <w:rPr>
          <w:rFonts w:ascii="Arial" w:hAnsi="Arial" w:cs="Arial"/>
          <w:lang w:eastAsia="nl-NL"/>
        </w:rPr>
        <w:t xml:space="preserve"> </w:t>
      </w:r>
    </w:p>
    <w:p w:rsidR="00240C3D" w:rsidRDefault="005D6003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Welk gevoel moet de app uitstralen?</w:t>
      </w:r>
    </w:p>
    <w:p w:rsidR="005D6003" w:rsidRDefault="005D6003" w:rsidP="00240C3D">
      <w:pPr>
        <w:pStyle w:val="NoSpacing"/>
        <w:rPr>
          <w:rFonts w:ascii="Arial" w:hAnsi="Arial" w:cs="Arial"/>
          <w:bCs/>
          <w:lang w:eastAsia="nl-NL"/>
        </w:rPr>
      </w:pPr>
    </w:p>
    <w:p w:rsidR="005D6003" w:rsidRPr="00E72CF9" w:rsidRDefault="005D6003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Welke kleuren moeten er worden gebruikt? En welke kleuren zijn primair en welke kleuren zijn secondair?</w:t>
      </w:r>
    </w:p>
    <w:p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Informatie in de applicatie: </w:t>
      </w:r>
    </w:p>
    <w:p w:rsidR="00240C3D" w:rsidRPr="005D6003" w:rsidRDefault="00C01FD6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Wat is de belangrijkste informatie wat er in de app moet komen? En waar moet dit in de app te vinden zijn?</w:t>
      </w:r>
    </w:p>
    <w:p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:rsidR="00240C3D" w:rsidRPr="00240C3D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Interactie van de applicatie: </w:t>
      </w:r>
    </w:p>
    <w:p w:rsidR="00240C3D" w:rsidRPr="00C01FD6" w:rsidRDefault="00C01FD6" w:rsidP="00240C3D">
      <w:pPr>
        <w:pStyle w:val="NoSpacing"/>
        <w:rPr>
          <w:rFonts w:ascii="Arial" w:hAnsi="Arial" w:cs="Arial"/>
          <w:bCs/>
          <w:lang w:eastAsia="nl-NL"/>
        </w:rPr>
      </w:pPr>
      <w:r w:rsidRPr="00C01FD6">
        <w:rPr>
          <w:rFonts w:ascii="Arial" w:hAnsi="Arial" w:cs="Arial"/>
          <w:bCs/>
          <w:lang w:eastAsia="nl-NL"/>
        </w:rPr>
        <w:t xml:space="preserve">Welke </w:t>
      </w:r>
      <w:r>
        <w:rPr>
          <w:rFonts w:ascii="Arial" w:hAnsi="Arial" w:cs="Arial"/>
          <w:bCs/>
          <w:lang w:eastAsia="nl-NL"/>
        </w:rPr>
        <w:t>handelingen zijn er mogelijk neem een voorbeeld aan iets zoals tekst-</w:t>
      </w:r>
      <w:proofErr w:type="spellStart"/>
      <w:r>
        <w:rPr>
          <w:rFonts w:ascii="Arial" w:hAnsi="Arial" w:cs="Arial"/>
          <w:bCs/>
          <w:lang w:eastAsia="nl-NL"/>
        </w:rPr>
        <w:t>to</w:t>
      </w:r>
      <w:proofErr w:type="spellEnd"/>
      <w:r>
        <w:rPr>
          <w:rFonts w:ascii="Arial" w:hAnsi="Arial" w:cs="Arial"/>
          <w:bCs/>
          <w:lang w:eastAsia="nl-NL"/>
        </w:rPr>
        <w:t>-speech?</w:t>
      </w:r>
    </w:p>
    <w:p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:rsidR="00C01FD6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t>Tot slot</w:t>
      </w:r>
    </w:p>
    <w:p w:rsidR="00C12BC5" w:rsidRDefault="00C12BC5" w:rsidP="00240C3D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Wat is de deadline?</w:t>
      </w:r>
    </w:p>
    <w:p w:rsidR="00C12BC5" w:rsidRDefault="00C12BC5" w:rsidP="00240C3D">
      <w:pPr>
        <w:pStyle w:val="NoSpacing"/>
        <w:rPr>
          <w:rFonts w:ascii="Arial" w:hAnsi="Arial" w:cs="Arial"/>
          <w:bCs/>
        </w:rPr>
      </w:pPr>
    </w:p>
    <w:p w:rsidR="00AD04EA" w:rsidRPr="00240C3D" w:rsidRDefault="00C12BC5" w:rsidP="00240C3D">
      <w:pPr>
        <w:pStyle w:val="NoSpacing"/>
        <w:rPr>
          <w:rFonts w:ascii="Palatino Linotype" w:hAnsi="Palatino Linotype"/>
          <w:b/>
          <w:sz w:val="21"/>
          <w:szCs w:val="21"/>
          <w:lang w:eastAsia="nl-NL"/>
        </w:rPr>
      </w:pPr>
      <w:r>
        <w:rPr>
          <w:rFonts w:ascii="Arial" w:hAnsi="Arial" w:cs="Arial"/>
          <w:bCs/>
        </w:rPr>
        <w:t>Wanneer verwacht u uw eerste test versie?</w:t>
      </w:r>
      <w:r w:rsidR="00AD04EA" w:rsidRPr="00240C3D">
        <w:rPr>
          <w:rFonts w:ascii="Arial" w:hAnsi="Arial" w:cs="Arial"/>
          <w:bCs/>
        </w:rPr>
        <w:br w:type="page"/>
      </w:r>
    </w:p>
    <w:p w:rsidR="00D33C56" w:rsidRDefault="00AD04EA" w:rsidP="00AD04EA">
      <w:pPr>
        <w:pStyle w:val="Heading2"/>
      </w:pPr>
      <w:bookmarkStart w:id="2" w:name="_Toc49763597"/>
      <w:r w:rsidRPr="00AD04EA">
        <w:lastRenderedPageBreak/>
        <w:t>Plan van Aanpak</w:t>
      </w:r>
      <w:bookmarkEnd w:id="2"/>
    </w:p>
    <w:p w:rsidR="007371FD" w:rsidRPr="007371FD" w:rsidRDefault="00AD04EA" w:rsidP="00D33C56">
      <w:pPr>
        <w:pStyle w:val="Heading2"/>
      </w:pPr>
      <w:r w:rsidRPr="00D33C56">
        <w:br w:type="page"/>
      </w:r>
      <w:bookmarkStart w:id="3" w:name="_Toc49763598"/>
      <w:r w:rsidRPr="00AD04EA">
        <w:lastRenderedPageBreak/>
        <w:t>Functioneel Ontwerp</w:t>
      </w:r>
      <w:bookmarkEnd w:id="3"/>
    </w:p>
    <w:p w:rsidR="007371FD" w:rsidRPr="007371FD" w:rsidRDefault="00AD04EA" w:rsidP="00D33C56">
      <w:pPr>
        <w:pStyle w:val="Heading2"/>
      </w:pPr>
      <w:r>
        <w:rPr>
          <w:bCs/>
        </w:rPr>
        <w:br w:type="page"/>
      </w:r>
      <w:bookmarkStart w:id="4" w:name="_Toc49763599"/>
      <w:r w:rsidRPr="00AD04EA">
        <w:lastRenderedPageBreak/>
        <w:t>Technisch Ontwerp</w:t>
      </w:r>
      <w:bookmarkEnd w:id="4"/>
    </w:p>
    <w:p w:rsidR="007371FD" w:rsidRPr="007371FD" w:rsidRDefault="00AD04EA" w:rsidP="00D33C56">
      <w:pPr>
        <w:pStyle w:val="Heading2"/>
      </w:pPr>
      <w:r>
        <w:br w:type="page"/>
      </w:r>
      <w:bookmarkStart w:id="5" w:name="_Toc49763600"/>
      <w:r w:rsidRPr="00AD04EA">
        <w:lastRenderedPageBreak/>
        <w:t>Ontwikkelomgeving</w:t>
      </w:r>
      <w:bookmarkEnd w:id="5"/>
    </w:p>
    <w:p w:rsidR="00277908" w:rsidRDefault="00277908" w:rsidP="00277908">
      <w:pPr>
        <w:pStyle w:val="NoSpacing"/>
      </w:pPr>
    </w:p>
    <w:p w:rsidR="00277908" w:rsidRDefault="00277908" w:rsidP="00277908">
      <w:pPr>
        <w:pStyle w:val="NoSpacing"/>
      </w:pPr>
      <w:r>
        <w:t>Benodigde hardware:</w:t>
      </w:r>
    </w:p>
    <w:p w:rsidR="00277908" w:rsidRDefault="00277908" w:rsidP="002779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977"/>
      </w:tblGrid>
      <w:tr w:rsidR="00277908" w:rsidTr="00277908">
        <w:tc>
          <w:tcPr>
            <w:tcW w:w="3397" w:type="dxa"/>
          </w:tcPr>
          <w:p w:rsidR="00277908" w:rsidRDefault="00277908" w:rsidP="00277908">
            <w:pPr>
              <w:pStyle w:val="NoSpacing"/>
            </w:pPr>
            <w:r>
              <w:t>Apparaat</w:t>
            </w:r>
          </w:p>
        </w:tc>
        <w:tc>
          <w:tcPr>
            <w:tcW w:w="2977" w:type="dxa"/>
          </w:tcPr>
          <w:p w:rsidR="00277908" w:rsidRDefault="00277908" w:rsidP="00277908">
            <w:pPr>
              <w:pStyle w:val="NoSpacing"/>
            </w:pPr>
            <w:r>
              <w:t>Vereisten(minimaal)</w:t>
            </w:r>
          </w:p>
        </w:tc>
      </w:tr>
      <w:tr w:rsidR="00277908" w:rsidTr="00277908">
        <w:tc>
          <w:tcPr>
            <w:tcW w:w="3397" w:type="dxa"/>
          </w:tcPr>
          <w:p w:rsidR="00277908" w:rsidRDefault="00277908" w:rsidP="00277908">
            <w:pPr>
              <w:pStyle w:val="NoSpacing"/>
            </w:pPr>
            <w:r>
              <w:t>Laptop</w:t>
            </w:r>
          </w:p>
        </w:tc>
        <w:tc>
          <w:tcPr>
            <w:tcW w:w="2977" w:type="dxa"/>
          </w:tcPr>
          <w:p w:rsidR="00277908" w:rsidRPr="00277908" w:rsidRDefault="00277908" w:rsidP="00277908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 w:rsidRPr="00277908">
              <w:rPr>
                <w:lang w:val="en-US"/>
              </w:rPr>
              <w:t>Intel core i5</w:t>
            </w:r>
          </w:p>
          <w:p w:rsidR="00277908" w:rsidRDefault="00277908" w:rsidP="00277908">
            <w:pPr>
              <w:pStyle w:val="NoSpacing"/>
              <w:numPr>
                <w:ilvl w:val="0"/>
                <w:numId w:val="1"/>
              </w:numPr>
            </w:pPr>
            <w:r>
              <w:t>8gb ram</w:t>
            </w:r>
          </w:p>
          <w:p w:rsidR="00277908" w:rsidRDefault="00277908" w:rsidP="00277908">
            <w:pPr>
              <w:pStyle w:val="NoSpacing"/>
              <w:numPr>
                <w:ilvl w:val="0"/>
                <w:numId w:val="1"/>
              </w:numPr>
            </w:pPr>
            <w:r>
              <w:t xml:space="preserve">256 </w:t>
            </w:r>
            <w:proofErr w:type="spellStart"/>
            <w:r>
              <w:t>gb</w:t>
            </w:r>
            <w:proofErr w:type="spellEnd"/>
            <w:r>
              <w:t xml:space="preserve"> opslag</w:t>
            </w:r>
          </w:p>
        </w:tc>
      </w:tr>
      <w:tr w:rsidR="00277908" w:rsidTr="00277908">
        <w:tc>
          <w:tcPr>
            <w:tcW w:w="3397" w:type="dxa"/>
          </w:tcPr>
          <w:p w:rsidR="00277908" w:rsidRDefault="00277908" w:rsidP="00277908">
            <w:pPr>
              <w:pStyle w:val="NoSpacing"/>
            </w:pPr>
            <w:r>
              <w:t>Oplaadkabel</w:t>
            </w:r>
          </w:p>
        </w:tc>
        <w:tc>
          <w:tcPr>
            <w:tcW w:w="2977" w:type="dxa"/>
          </w:tcPr>
          <w:p w:rsidR="00277908" w:rsidRDefault="00277908" w:rsidP="00277908">
            <w:pPr>
              <w:pStyle w:val="NoSpacing"/>
            </w:pPr>
          </w:p>
        </w:tc>
      </w:tr>
    </w:tbl>
    <w:p w:rsidR="00277908" w:rsidRDefault="00277908" w:rsidP="00277908">
      <w:pPr>
        <w:pStyle w:val="NoSpacing"/>
      </w:pPr>
    </w:p>
    <w:p w:rsidR="00277908" w:rsidRDefault="00277908">
      <w:bookmarkStart w:id="6" w:name="_Toc49763601"/>
      <w:bookmarkStart w:id="7" w:name="_GoBack"/>
      <w:bookmarkEnd w:id="7"/>
    </w:p>
    <w:p w:rsidR="00277908" w:rsidRDefault="00277908">
      <w:r>
        <w:t>Benodigde 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277908" w:rsidTr="00277908">
        <w:tc>
          <w:tcPr>
            <w:tcW w:w="2264" w:type="dxa"/>
          </w:tcPr>
          <w:p w:rsidR="00277908" w:rsidRDefault="00277908">
            <w:r>
              <w:t>Software</w:t>
            </w:r>
          </w:p>
        </w:tc>
        <w:tc>
          <w:tcPr>
            <w:tcW w:w="2264" w:type="dxa"/>
          </w:tcPr>
          <w:p w:rsidR="00277908" w:rsidRDefault="00277908">
            <w:r>
              <w:t>Versie</w:t>
            </w:r>
          </w:p>
        </w:tc>
        <w:tc>
          <w:tcPr>
            <w:tcW w:w="2264" w:type="dxa"/>
          </w:tcPr>
          <w:p w:rsidR="00277908" w:rsidRDefault="00277908">
            <w:r>
              <w:t>Installatie</w:t>
            </w:r>
          </w:p>
        </w:tc>
        <w:tc>
          <w:tcPr>
            <w:tcW w:w="2264" w:type="dxa"/>
          </w:tcPr>
          <w:p w:rsidR="00277908" w:rsidRDefault="00277908">
            <w:r>
              <w:t>Opmerkingen</w:t>
            </w:r>
          </w:p>
        </w:tc>
      </w:tr>
      <w:tr w:rsidR="00277908" w:rsidTr="00277908">
        <w:tc>
          <w:tcPr>
            <w:tcW w:w="2264" w:type="dxa"/>
          </w:tcPr>
          <w:p w:rsidR="00277908" w:rsidRDefault="00277908">
            <w:r>
              <w:t>Microsoft office</w:t>
            </w:r>
          </w:p>
        </w:tc>
        <w:tc>
          <w:tcPr>
            <w:tcW w:w="2264" w:type="dxa"/>
          </w:tcPr>
          <w:p w:rsidR="00277908" w:rsidRDefault="00277908">
            <w:r>
              <w:t>2020</w:t>
            </w:r>
          </w:p>
        </w:tc>
        <w:tc>
          <w:tcPr>
            <w:tcW w:w="2264" w:type="dxa"/>
          </w:tcPr>
          <w:p w:rsidR="00277908" w:rsidRDefault="00277908">
            <w:r>
              <w:t>Standaard</w:t>
            </w:r>
          </w:p>
        </w:tc>
        <w:tc>
          <w:tcPr>
            <w:tcW w:w="2264" w:type="dxa"/>
          </w:tcPr>
          <w:p w:rsidR="00277908" w:rsidRDefault="00277908"/>
        </w:tc>
      </w:tr>
      <w:tr w:rsidR="00277908" w:rsidTr="00277908">
        <w:tc>
          <w:tcPr>
            <w:tcW w:w="2264" w:type="dxa"/>
          </w:tcPr>
          <w:p w:rsidR="00277908" w:rsidRDefault="00277908">
            <w:proofErr w:type="gramStart"/>
            <w:r>
              <w:t>Android studio</w:t>
            </w:r>
            <w:proofErr w:type="gramEnd"/>
            <w:r>
              <w:t xml:space="preserve"> code</w:t>
            </w:r>
          </w:p>
        </w:tc>
        <w:tc>
          <w:tcPr>
            <w:tcW w:w="2264" w:type="dxa"/>
          </w:tcPr>
          <w:p w:rsidR="00277908" w:rsidRDefault="00277908">
            <w:r>
              <w:t>4.0</w:t>
            </w:r>
          </w:p>
        </w:tc>
        <w:tc>
          <w:tcPr>
            <w:tcW w:w="2264" w:type="dxa"/>
          </w:tcPr>
          <w:p w:rsidR="00277908" w:rsidRDefault="00277908">
            <w:r>
              <w:t>Standaard</w:t>
            </w:r>
          </w:p>
        </w:tc>
        <w:tc>
          <w:tcPr>
            <w:tcW w:w="2264" w:type="dxa"/>
          </w:tcPr>
          <w:p w:rsidR="00277908" w:rsidRDefault="00277908"/>
        </w:tc>
      </w:tr>
      <w:tr w:rsidR="00277908" w:rsidTr="00277908">
        <w:tc>
          <w:tcPr>
            <w:tcW w:w="2264" w:type="dxa"/>
          </w:tcPr>
          <w:p w:rsidR="00277908" w:rsidRDefault="005424ED">
            <w:r>
              <w:t>Chrome/</w:t>
            </w:r>
            <w:proofErr w:type="spellStart"/>
            <w:r>
              <w:t>firefox</w:t>
            </w:r>
            <w:proofErr w:type="spellEnd"/>
            <w:r>
              <w:t>/safari</w:t>
            </w:r>
          </w:p>
        </w:tc>
        <w:tc>
          <w:tcPr>
            <w:tcW w:w="2264" w:type="dxa"/>
          </w:tcPr>
          <w:p w:rsidR="00277908" w:rsidRDefault="005424ED">
            <w:r>
              <w:t>2020</w:t>
            </w:r>
          </w:p>
        </w:tc>
        <w:tc>
          <w:tcPr>
            <w:tcW w:w="2264" w:type="dxa"/>
          </w:tcPr>
          <w:p w:rsidR="00277908" w:rsidRDefault="005424ED">
            <w:r>
              <w:t>Standaard</w:t>
            </w:r>
          </w:p>
        </w:tc>
        <w:tc>
          <w:tcPr>
            <w:tcW w:w="2264" w:type="dxa"/>
          </w:tcPr>
          <w:p w:rsidR="00277908" w:rsidRDefault="00277908"/>
        </w:tc>
      </w:tr>
    </w:tbl>
    <w:p w:rsidR="00277908" w:rsidRDefault="00277908">
      <w:pPr>
        <w:rPr>
          <w:caps/>
          <w:spacing w:val="15"/>
          <w:sz w:val="22"/>
          <w:szCs w:val="22"/>
        </w:rPr>
      </w:pPr>
      <w:r>
        <w:br w:type="page"/>
      </w:r>
    </w:p>
    <w:p w:rsidR="001F34BD" w:rsidRPr="001F34BD" w:rsidRDefault="00AD04EA" w:rsidP="00D33C56">
      <w:pPr>
        <w:pStyle w:val="Heading2"/>
      </w:pPr>
      <w:r w:rsidRPr="00AD04EA">
        <w:lastRenderedPageBreak/>
        <w:t>Realisatie</w:t>
      </w:r>
      <w:bookmarkEnd w:id="6"/>
      <w:r w:rsidRPr="00277908">
        <w:br w:type="page"/>
      </w:r>
      <w:bookmarkStart w:id="8" w:name="_Toc49763602"/>
      <w:r w:rsidRPr="00AD04EA">
        <w:lastRenderedPageBreak/>
        <w:t>Oplevering</w:t>
      </w:r>
      <w:bookmarkEnd w:id="8"/>
    </w:p>
    <w:p w:rsidR="00AD04EA" w:rsidRPr="00D33C56" w:rsidRDefault="00AD04EA" w:rsidP="00D33C56">
      <w:pPr>
        <w:pStyle w:val="Heading2"/>
      </w:pPr>
      <w:r>
        <w:br w:type="page"/>
      </w:r>
      <w:bookmarkStart w:id="9" w:name="_Toc49763603"/>
      <w:r w:rsidRPr="00AD04EA">
        <w:lastRenderedPageBreak/>
        <w:t>Nazorg</w:t>
      </w:r>
      <w:bookmarkEnd w:id="9"/>
      <w:r>
        <w:rPr>
          <w:rFonts w:ascii="Arial" w:hAnsi="Arial" w:cs="Arial"/>
          <w:bCs/>
          <w:sz w:val="21"/>
          <w:szCs w:val="21"/>
        </w:rPr>
        <w:br w:type="page"/>
      </w:r>
    </w:p>
    <w:p w:rsidR="00983945" w:rsidRPr="00983945" w:rsidRDefault="00AD04EA" w:rsidP="00D33C56">
      <w:pPr>
        <w:pStyle w:val="Heading2"/>
      </w:pPr>
      <w:bookmarkStart w:id="10" w:name="_Toc49763604"/>
      <w:r w:rsidRPr="00AD04EA">
        <w:lastRenderedPageBreak/>
        <w:t>Bijlagen</w:t>
      </w:r>
      <w:bookmarkEnd w:id="10"/>
    </w:p>
    <w:sectPr w:rsidR="00983945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34E6" w:rsidRDefault="004034E6" w:rsidP="00AD04EA">
      <w:r>
        <w:separator/>
      </w:r>
    </w:p>
  </w:endnote>
  <w:endnote w:type="continuationSeparator" w:id="0">
    <w:p w:rsidR="004034E6" w:rsidRDefault="004034E6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 LT Std">
    <w:altName w:val="Agency FB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34E6" w:rsidRDefault="004034E6" w:rsidP="00AD04EA">
      <w:r>
        <w:separator/>
      </w:r>
    </w:p>
  </w:footnote>
  <w:footnote w:type="continuationSeparator" w:id="0">
    <w:p w:rsidR="004034E6" w:rsidRDefault="004034E6" w:rsidP="00AD0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01240"/>
    <w:multiLevelType w:val="hybridMultilevel"/>
    <w:tmpl w:val="94283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3F"/>
    <w:rsid w:val="000130D6"/>
    <w:rsid w:val="000234DD"/>
    <w:rsid w:val="00030C51"/>
    <w:rsid w:val="00060A32"/>
    <w:rsid w:val="00070B9E"/>
    <w:rsid w:val="000B213F"/>
    <w:rsid w:val="00102D62"/>
    <w:rsid w:val="001F34BD"/>
    <w:rsid w:val="00235C35"/>
    <w:rsid w:val="00240C3D"/>
    <w:rsid w:val="00277908"/>
    <w:rsid w:val="00352D03"/>
    <w:rsid w:val="003838E3"/>
    <w:rsid w:val="00385B98"/>
    <w:rsid w:val="003C663D"/>
    <w:rsid w:val="004034E6"/>
    <w:rsid w:val="00473F6F"/>
    <w:rsid w:val="00494619"/>
    <w:rsid w:val="004F1FA5"/>
    <w:rsid w:val="005424ED"/>
    <w:rsid w:val="00587A8C"/>
    <w:rsid w:val="00596555"/>
    <w:rsid w:val="005D6003"/>
    <w:rsid w:val="005F1E93"/>
    <w:rsid w:val="0060511A"/>
    <w:rsid w:val="006410A8"/>
    <w:rsid w:val="0071019B"/>
    <w:rsid w:val="007371FD"/>
    <w:rsid w:val="0079560D"/>
    <w:rsid w:val="007D711D"/>
    <w:rsid w:val="009537F1"/>
    <w:rsid w:val="00983945"/>
    <w:rsid w:val="009F0352"/>
    <w:rsid w:val="00AD04EA"/>
    <w:rsid w:val="00B16E89"/>
    <w:rsid w:val="00C01FD6"/>
    <w:rsid w:val="00C12BC5"/>
    <w:rsid w:val="00C83904"/>
    <w:rsid w:val="00CA671E"/>
    <w:rsid w:val="00D33C56"/>
    <w:rsid w:val="00D4142E"/>
    <w:rsid w:val="00D46AC0"/>
    <w:rsid w:val="00D60D98"/>
    <w:rsid w:val="00E72CF9"/>
    <w:rsid w:val="00E7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B99FE"/>
  <w15:chartTrackingRefBased/>
  <w15:docId w15:val="{62F4525F-5BBF-5F49-9D52-A4331D9C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9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B9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9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9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9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9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9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9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9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9E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NormalWeb">
    <w:name w:val="Normal (Web)"/>
    <w:basedOn w:val="Normal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Normal"/>
    <w:next w:val="Normal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070B9E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4EA"/>
  </w:style>
  <w:style w:type="paragraph" w:styleId="Footer">
    <w:name w:val="footer"/>
    <w:basedOn w:val="Normal"/>
    <w:link w:val="Foot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4EA"/>
  </w:style>
  <w:style w:type="paragraph" w:styleId="TOCHeading">
    <w:name w:val="TOC Heading"/>
    <w:basedOn w:val="Heading1"/>
    <w:next w:val="Normal"/>
    <w:uiPriority w:val="39"/>
    <w:unhideWhenUsed/>
    <w:qFormat/>
    <w:rsid w:val="00070B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1FA5"/>
    <w:pPr>
      <w:spacing w:before="24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F1FA5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4F1FA5"/>
    <w:pPr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4F1FA5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4F1FA5"/>
    <w:pPr>
      <w:ind w:left="960"/>
    </w:pPr>
  </w:style>
  <w:style w:type="paragraph" w:styleId="TOC7">
    <w:name w:val="toc 7"/>
    <w:basedOn w:val="Normal"/>
    <w:next w:val="Normal"/>
    <w:autoRedefine/>
    <w:uiPriority w:val="39"/>
    <w:unhideWhenUsed/>
    <w:rsid w:val="004F1FA5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4F1FA5"/>
    <w:pPr>
      <w:ind w:left="1440"/>
    </w:pPr>
  </w:style>
  <w:style w:type="paragraph" w:styleId="TOC9">
    <w:name w:val="toc 9"/>
    <w:basedOn w:val="Normal"/>
    <w:next w:val="Normal"/>
    <w:autoRedefine/>
    <w:uiPriority w:val="39"/>
    <w:unhideWhenUsed/>
    <w:rsid w:val="004F1FA5"/>
    <w:pPr>
      <w:ind w:left="1680"/>
    </w:pPr>
  </w:style>
  <w:style w:type="character" w:styleId="Hyperlink">
    <w:name w:val="Hyperlink"/>
    <w:basedOn w:val="DefaultParagraphFont"/>
    <w:uiPriority w:val="99"/>
    <w:unhideWhenUsed/>
    <w:rsid w:val="004F1FA5"/>
    <w:rPr>
      <w:color w:val="0563C1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70B9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070B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9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9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B9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0B9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B9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9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B9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70B9E"/>
    <w:rPr>
      <w:b/>
      <w:bCs/>
    </w:rPr>
  </w:style>
  <w:style w:type="character" w:styleId="Emphasis">
    <w:name w:val="Emphasis"/>
    <w:uiPriority w:val="20"/>
    <w:qFormat/>
    <w:rsid w:val="00070B9E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70B9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70B9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0B9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9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9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070B9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0B9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70B9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70B9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70B9E"/>
    <w:rPr>
      <w:b/>
      <w:bCs/>
      <w:i/>
      <w:iCs/>
      <w:spacing w:val="9"/>
    </w:rPr>
  </w:style>
  <w:style w:type="table" w:styleId="TableGrid">
    <w:name w:val="Table Grid"/>
    <w:basedOn w:val="TableNormal"/>
    <w:uiPriority w:val="39"/>
    <w:rsid w:val="002779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cdefg/Documents/School/Project/periode%209/MonkeyBusiness/2.Wordsjabloon/Wordsjabloon_Groep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05996A-8B0A-384F-AEA1-E25113C2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Wordsjabloon_Groep_v1.0.dotx</Template>
  <TotalTime>7</TotalTime>
  <Pages>11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Tolga Guler</cp:lastModifiedBy>
  <cp:revision>3</cp:revision>
  <dcterms:created xsi:type="dcterms:W3CDTF">2020-10-06T08:50:00Z</dcterms:created>
  <dcterms:modified xsi:type="dcterms:W3CDTF">2020-10-06T09:00:00Z</dcterms:modified>
</cp:coreProperties>
</file>
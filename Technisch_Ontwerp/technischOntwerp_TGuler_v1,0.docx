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158" w:rsidRPr="00CA671E" w:rsidRDefault="00AD04EA" w:rsidP="00587A8C">
      <w:pPr>
        <w:pStyle w:val="Heading1"/>
      </w:pPr>
      <w:bookmarkStart w:id="0" w:name="_Toc49763594"/>
      <w:r w:rsidRPr="00CA671E">
        <w:t>Project Mobile App</w:t>
      </w:r>
      <w:bookmarkEnd w:id="0"/>
    </w:p>
    <w:p w:rsidR="00AD04EA" w:rsidRDefault="00AD04EA" w:rsidP="00AD04EA"/>
    <w:p w:rsidR="00AD04EA" w:rsidRDefault="00385B98" w:rsidP="00AD04EA">
      <w:r>
        <w:fldChar w:fldCharType="begin"/>
      </w:r>
      <w:r>
        <w:instrText xml:space="preserve"> INCLUDEPICTURE "https://www.xda-developers.com/files/2018/03/android-studio-logo.png"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1D13DF" wp14:editId="2C056F3A">
            <wp:extent cx="5756910" cy="2874645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D04EA" w:rsidRDefault="00AD04EA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 </w:t>
      </w:r>
      <w:proofErr w:type="spellStart"/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Guler</w:t>
      </w:r>
      <w:proofErr w:type="spellEnd"/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:rsidR="005F1E93" w:rsidRDefault="004F1FA5" w:rsidP="009F0352">
      <w:pPr>
        <w:pStyle w:val="Heading2"/>
      </w:pPr>
      <w:r>
        <w:lastRenderedPageBreak/>
        <w:t>Inhoudsopgave</w:t>
      </w:r>
    </w:p>
    <w:p w:rsidR="004F1FA5" w:rsidRPr="009F0352" w:rsidRDefault="004F1FA5" w:rsidP="009F0352">
      <w:pPr>
        <w:pStyle w:val="Heading2"/>
      </w:pP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begin"/>
      </w:r>
      <w:r>
        <w:rPr>
          <w:rFonts w:ascii="Arial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separate"/>
      </w:r>
      <w:hyperlink w:anchor="_Toc49763594" w:history="1"/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00AAC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F32443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AD04EA" w:rsidRDefault="004F1FA5">
      <w:pPr>
        <w:rPr>
          <w:rFonts w:ascii="Arial" w:hAnsi="Arial" w:cs="Arial"/>
          <w:bCs/>
          <w:sz w:val="21"/>
          <w:szCs w:val="21"/>
          <w:lang w:eastAsia="nl-NL"/>
        </w:rPr>
      </w:pPr>
      <w:r>
        <w:rPr>
          <w:rFonts w:ascii="Arial" w:hAnsi="Arial" w:cs="Arial"/>
          <w:bCs/>
          <w:sz w:val="21"/>
          <w:szCs w:val="21"/>
        </w:rPr>
        <w:fldChar w:fldCharType="end"/>
      </w:r>
      <w:r w:rsidR="00AD04EA">
        <w:rPr>
          <w:rFonts w:ascii="Arial" w:hAnsi="Arial" w:cs="Arial"/>
          <w:bCs/>
          <w:sz w:val="21"/>
          <w:szCs w:val="21"/>
        </w:rPr>
        <w:br w:type="page"/>
      </w:r>
    </w:p>
    <w:p w:rsidR="00240C3D" w:rsidRPr="00070B9E" w:rsidRDefault="00AD04EA" w:rsidP="00070B9E">
      <w:pPr>
        <w:pStyle w:val="Heading2"/>
      </w:pPr>
      <w:bookmarkStart w:id="1" w:name="_Toc49763596"/>
      <w:r w:rsidRPr="00AD04EA">
        <w:lastRenderedPageBreak/>
        <w:t>Behoefteanalyse</w:t>
      </w:r>
      <w:bookmarkEnd w:id="1"/>
    </w:p>
    <w:p w:rsidR="00AD04EA" w:rsidRPr="00240C3D" w:rsidRDefault="00AD04EA" w:rsidP="00240C3D">
      <w:pPr>
        <w:pStyle w:val="NoSpacing"/>
        <w:rPr>
          <w:rFonts w:ascii="Palatino Linotype" w:hAnsi="Palatino Linotype"/>
          <w:b/>
          <w:sz w:val="21"/>
          <w:szCs w:val="21"/>
          <w:lang w:eastAsia="nl-NL"/>
        </w:rPr>
      </w:pPr>
      <w:r w:rsidRPr="00240C3D">
        <w:rPr>
          <w:rFonts w:ascii="Arial" w:hAnsi="Arial" w:cs="Arial"/>
          <w:bCs/>
        </w:rPr>
        <w:br w:type="page"/>
      </w:r>
    </w:p>
    <w:p w:rsidR="00D33C56" w:rsidRDefault="00AD04EA" w:rsidP="00AD04EA">
      <w:pPr>
        <w:pStyle w:val="Heading2"/>
      </w:pPr>
      <w:bookmarkStart w:id="2" w:name="_Toc49763597"/>
      <w:r w:rsidRPr="00AD04EA">
        <w:lastRenderedPageBreak/>
        <w:t>Plan van Aanpak</w:t>
      </w:r>
      <w:bookmarkEnd w:id="2"/>
    </w:p>
    <w:p w:rsidR="007371FD" w:rsidRPr="007371FD" w:rsidRDefault="00AD04EA" w:rsidP="00D33C56">
      <w:pPr>
        <w:pStyle w:val="Heading2"/>
      </w:pPr>
      <w:r w:rsidRPr="00D33C56">
        <w:br w:type="page"/>
      </w:r>
      <w:bookmarkStart w:id="3" w:name="_Toc49763598"/>
      <w:r w:rsidRPr="00AD04EA">
        <w:lastRenderedPageBreak/>
        <w:t>Functioneel Ontwerp</w:t>
      </w:r>
      <w:bookmarkEnd w:id="3"/>
    </w:p>
    <w:p w:rsidR="007371FD" w:rsidRPr="007371FD" w:rsidRDefault="00AD04EA" w:rsidP="00DB7620">
      <w:bookmarkStart w:id="4" w:name="_GoBack"/>
      <w:bookmarkEnd w:id="4"/>
      <w:r>
        <w:rPr>
          <w:bCs/>
        </w:rPr>
        <w:br w:type="page"/>
      </w:r>
      <w:bookmarkStart w:id="5" w:name="_Toc49763599"/>
      <w:r w:rsidRPr="00AD04EA">
        <w:lastRenderedPageBreak/>
        <w:t>Technisch Ontwerp</w:t>
      </w:r>
      <w:bookmarkEnd w:id="5"/>
    </w:p>
    <w:p w:rsidR="009D320A" w:rsidRDefault="009D320A" w:rsidP="009D320A"/>
    <w:p w:rsidR="009D320A" w:rsidRDefault="009D320A" w:rsidP="009D320A">
      <w:r>
        <w:t>Klassendiagram</w:t>
      </w:r>
    </w:p>
    <w:p w:rsidR="009D320A" w:rsidRDefault="00881947" w:rsidP="009D320A">
      <w:r>
        <w:rPr>
          <w:noProof/>
        </w:rPr>
        <w:drawing>
          <wp:inline distT="0" distB="0" distL="0" distR="0">
            <wp:extent cx="5756910" cy="45808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01 at 12.36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47" w:rsidRDefault="00881947" w:rsidP="00881947">
      <w:r>
        <w:tab/>
      </w:r>
    </w:p>
    <w:p w:rsidR="005B3462" w:rsidRDefault="005B3462" w:rsidP="00881947"/>
    <w:p w:rsidR="005B3462" w:rsidRDefault="005B3462" w:rsidP="00881947"/>
    <w:p w:rsidR="005B3462" w:rsidRDefault="005B3462" w:rsidP="00881947"/>
    <w:p w:rsidR="005B3462" w:rsidRDefault="005B3462" w:rsidP="00881947"/>
    <w:p w:rsidR="005B3462" w:rsidRDefault="005B3462" w:rsidP="00881947"/>
    <w:p w:rsidR="005B3462" w:rsidRDefault="005B3462" w:rsidP="00881947"/>
    <w:p w:rsidR="005B3462" w:rsidRDefault="005B3462" w:rsidP="00881947"/>
    <w:p w:rsidR="005B3462" w:rsidRDefault="005B3462" w:rsidP="00881947"/>
    <w:p w:rsidR="005B3462" w:rsidRDefault="005B3462" w:rsidP="00881947"/>
    <w:p w:rsidR="00881947" w:rsidRDefault="00881947" w:rsidP="00881947">
      <w:r>
        <w:t xml:space="preserve">ERD: </w:t>
      </w:r>
    </w:p>
    <w:p w:rsidR="00881947" w:rsidRDefault="00881947" w:rsidP="00881947"/>
    <w:p w:rsidR="00881947" w:rsidRDefault="00881947" w:rsidP="00881947">
      <w:r>
        <w:t xml:space="preserve"> </w:t>
      </w:r>
    </w:p>
    <w:p w:rsidR="00881947" w:rsidRDefault="005B3462" w:rsidP="00881947">
      <w:r>
        <w:rPr>
          <w:noProof/>
        </w:rPr>
        <w:drawing>
          <wp:inline distT="0" distB="0" distL="0" distR="0">
            <wp:extent cx="5756910" cy="337566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01 at 12.30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47" w:rsidRDefault="00881947" w:rsidP="00881947"/>
    <w:p w:rsidR="00881947" w:rsidRDefault="00881947" w:rsidP="00881947"/>
    <w:p w:rsidR="00881947" w:rsidRDefault="00881947" w:rsidP="00881947"/>
    <w:p w:rsidR="00881947" w:rsidRDefault="00881947" w:rsidP="00881947"/>
    <w:p w:rsidR="00881947" w:rsidRDefault="00881947" w:rsidP="00881947"/>
    <w:p w:rsidR="005B3462" w:rsidRDefault="005B3462">
      <w:pPr>
        <w:rPr>
          <w:caps/>
          <w:spacing w:val="15"/>
          <w:sz w:val="22"/>
          <w:szCs w:val="22"/>
        </w:rPr>
      </w:pPr>
      <w:bookmarkStart w:id="6" w:name="_Toc49763600"/>
      <w:r>
        <w:br w:type="page"/>
      </w:r>
    </w:p>
    <w:p w:rsidR="007371FD" w:rsidRPr="007371FD" w:rsidRDefault="00AD04EA" w:rsidP="00881947">
      <w:pPr>
        <w:pStyle w:val="Heading2"/>
      </w:pPr>
      <w:r w:rsidRPr="00AD04EA">
        <w:lastRenderedPageBreak/>
        <w:t>Ontwikkelomgeving</w:t>
      </w:r>
      <w:bookmarkEnd w:id="6"/>
      <w:r w:rsidR="00881947">
        <w:tab/>
      </w:r>
    </w:p>
    <w:p w:rsidR="001F34BD" w:rsidRPr="001F34BD" w:rsidRDefault="00AD04EA" w:rsidP="00881947">
      <w:r>
        <w:br w:type="page"/>
      </w:r>
      <w:bookmarkStart w:id="7" w:name="_Toc49763601"/>
      <w:r w:rsidRPr="00AD04EA">
        <w:lastRenderedPageBreak/>
        <w:t>Realisatie</w:t>
      </w:r>
      <w:bookmarkEnd w:id="7"/>
    </w:p>
    <w:p w:rsidR="001F34BD" w:rsidRPr="001F34BD" w:rsidRDefault="00AD04EA" w:rsidP="00D33C56">
      <w:pPr>
        <w:pStyle w:val="Heading2"/>
      </w:pPr>
      <w:r>
        <w:br w:type="page"/>
      </w:r>
      <w:bookmarkStart w:id="8" w:name="_Toc49763602"/>
      <w:r w:rsidRPr="00AD04EA">
        <w:lastRenderedPageBreak/>
        <w:t>Oplevering</w:t>
      </w:r>
      <w:bookmarkEnd w:id="8"/>
    </w:p>
    <w:p w:rsidR="00AD04EA" w:rsidRPr="00D33C56" w:rsidRDefault="00AD04EA" w:rsidP="00D33C56">
      <w:pPr>
        <w:pStyle w:val="Heading2"/>
      </w:pPr>
      <w:r>
        <w:br w:type="page"/>
      </w:r>
      <w:bookmarkStart w:id="9" w:name="_Toc49763603"/>
      <w:r w:rsidRPr="00AD04EA">
        <w:lastRenderedPageBreak/>
        <w:t>Nazorg</w:t>
      </w:r>
      <w:bookmarkEnd w:id="9"/>
      <w:r>
        <w:rPr>
          <w:rFonts w:ascii="Arial" w:hAnsi="Arial" w:cs="Arial"/>
          <w:bCs/>
          <w:sz w:val="21"/>
          <w:szCs w:val="21"/>
        </w:rPr>
        <w:br w:type="page"/>
      </w:r>
    </w:p>
    <w:p w:rsidR="00983945" w:rsidRPr="00983945" w:rsidRDefault="00AD04EA" w:rsidP="00D33C56">
      <w:pPr>
        <w:pStyle w:val="Heading2"/>
      </w:pPr>
      <w:bookmarkStart w:id="10" w:name="_Toc49763604"/>
      <w:r w:rsidRPr="00AD04EA">
        <w:lastRenderedPageBreak/>
        <w:t>Bijlagen</w:t>
      </w:r>
      <w:bookmarkEnd w:id="10"/>
    </w:p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0AAC" w:rsidRDefault="00500AAC" w:rsidP="00AD04EA">
      <w:r>
        <w:separator/>
      </w:r>
    </w:p>
  </w:endnote>
  <w:endnote w:type="continuationSeparator" w:id="0">
    <w:p w:rsidR="00500AAC" w:rsidRDefault="00500AAC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 LT Std">
    <w:altName w:val="Agency FB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0AAC" w:rsidRDefault="00500AAC" w:rsidP="00AD04EA">
      <w:r>
        <w:separator/>
      </w:r>
    </w:p>
  </w:footnote>
  <w:footnote w:type="continuationSeparator" w:id="0">
    <w:p w:rsidR="00500AAC" w:rsidRDefault="00500AAC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43"/>
    <w:rsid w:val="000130D6"/>
    <w:rsid w:val="000234DD"/>
    <w:rsid w:val="00030C51"/>
    <w:rsid w:val="00060A32"/>
    <w:rsid w:val="00070B9E"/>
    <w:rsid w:val="00102D62"/>
    <w:rsid w:val="001F34BD"/>
    <w:rsid w:val="00235C35"/>
    <w:rsid w:val="00240C3D"/>
    <w:rsid w:val="003838E3"/>
    <w:rsid w:val="00385B98"/>
    <w:rsid w:val="003C663D"/>
    <w:rsid w:val="00473F6F"/>
    <w:rsid w:val="00494619"/>
    <w:rsid w:val="004B64EB"/>
    <w:rsid w:val="004F1FA5"/>
    <w:rsid w:val="00500AAC"/>
    <w:rsid w:val="00587A8C"/>
    <w:rsid w:val="00596555"/>
    <w:rsid w:val="005B3462"/>
    <w:rsid w:val="005D6003"/>
    <w:rsid w:val="005F1E93"/>
    <w:rsid w:val="0060511A"/>
    <w:rsid w:val="006410A8"/>
    <w:rsid w:val="0071019B"/>
    <w:rsid w:val="007371FD"/>
    <w:rsid w:val="0079560D"/>
    <w:rsid w:val="007D711D"/>
    <w:rsid w:val="00881947"/>
    <w:rsid w:val="009537F1"/>
    <w:rsid w:val="00983945"/>
    <w:rsid w:val="009D320A"/>
    <w:rsid w:val="009F0352"/>
    <w:rsid w:val="00AD04EA"/>
    <w:rsid w:val="00B16E89"/>
    <w:rsid w:val="00C01FD6"/>
    <w:rsid w:val="00C12BC5"/>
    <w:rsid w:val="00C83904"/>
    <w:rsid w:val="00CA671E"/>
    <w:rsid w:val="00D33C56"/>
    <w:rsid w:val="00D4142E"/>
    <w:rsid w:val="00D46AC0"/>
    <w:rsid w:val="00D60D98"/>
    <w:rsid w:val="00DB7620"/>
    <w:rsid w:val="00E72CF9"/>
    <w:rsid w:val="00E77315"/>
    <w:rsid w:val="00F3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B99FE"/>
  <w15:chartTrackingRefBased/>
  <w15:docId w15:val="{0EE41C4A-4AE5-E04F-89A9-D286F261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9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B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9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9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9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9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9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9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9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9E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B9E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070B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70B9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070B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9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9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B9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B9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B9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9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B9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70B9E"/>
    <w:rPr>
      <w:b/>
      <w:bCs/>
    </w:rPr>
  </w:style>
  <w:style w:type="character" w:styleId="Emphasis">
    <w:name w:val="Emphasis"/>
    <w:uiPriority w:val="20"/>
    <w:qFormat/>
    <w:rsid w:val="00070B9E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70B9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70B9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0B9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9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9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70B9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0B9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70B9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70B9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70B9E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cdefg/Documents/School/Project/periode%209/MonkeyBusiness/2.Wordsjabloon/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0CECDD-1E6A-2C41-92B3-BEF6B86E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Wordsjabloon_Groep_v1.0.dotx</Template>
  <TotalTime>4</TotalTime>
  <Pages>12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Tolga Guler</cp:lastModifiedBy>
  <cp:revision>7</cp:revision>
  <dcterms:created xsi:type="dcterms:W3CDTF">2020-10-01T09:48:00Z</dcterms:created>
  <dcterms:modified xsi:type="dcterms:W3CDTF">2020-10-01T10:39:00Z</dcterms:modified>
</cp:coreProperties>
</file>